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6A8494C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 xml:space="preserve">INSTITUTO FEDERAL DE EDUCAÇÃO, CIÊNCIA E TECNOLOGIA </w:t>
      </w:r>
      <w:proofErr w:type="gramStart"/>
      <w:r w:rsidRPr="00CF3307">
        <w:rPr>
          <w:szCs w:val="24"/>
        </w:rPr>
        <w:t>DO</w:t>
      </w:r>
      <w:proofErr w:type="gramEnd"/>
      <w:r w:rsidRPr="00CF3307">
        <w:rPr>
          <w:szCs w:val="24"/>
        </w:rPr>
        <w:t xml:space="preserve"> </w:t>
      </w:r>
    </w:p>
    <w:p w14:paraId="6110CC7D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14:paraId="5C81B61E" w14:textId="77777777" w:rsidR="003F65B5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 w:rsidR="00E72EC1">
        <w:rPr>
          <w:szCs w:val="24"/>
        </w:rPr>
        <w:t>A</w:t>
      </w:r>
      <w:r w:rsidRPr="00CF3307">
        <w:rPr>
          <w:szCs w:val="24"/>
        </w:rPr>
        <w:t>MPUS CANOAS</w:t>
      </w:r>
    </w:p>
    <w:p w14:paraId="77348D83" w14:textId="16CAE09A" w:rsidR="003F65B5" w:rsidRPr="00CF3307" w:rsidRDefault="003F65B5">
      <w:pPr>
        <w:ind w:firstLine="0"/>
        <w:jc w:val="center"/>
        <w:rPr>
          <w:b/>
          <w:szCs w:val="24"/>
        </w:rPr>
      </w:pPr>
      <w:r w:rsidRPr="00CF3307">
        <w:rPr>
          <w:szCs w:val="24"/>
        </w:rPr>
        <w:t xml:space="preserve">CURSO </w:t>
      </w:r>
      <w:r w:rsidR="00FB63CB">
        <w:rPr>
          <w:szCs w:val="24"/>
        </w:rPr>
        <w:t>TÉCNICO</w:t>
      </w:r>
      <w:r w:rsidR="00E72EC1">
        <w:rPr>
          <w:szCs w:val="24"/>
        </w:rPr>
        <w:t xml:space="preserve"> EM </w:t>
      </w:r>
      <w:r w:rsidR="00FB63CB">
        <w:rPr>
          <w:szCs w:val="24"/>
        </w:rPr>
        <w:t>INFORMÁTICA INTEGRADO AO ENSINO MÉDIO</w:t>
      </w:r>
    </w:p>
    <w:p w14:paraId="3625DB05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65500F2E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4B6332AC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379BDDF5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719EC1F0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28CC1C6C" w14:textId="77777777" w:rsidR="003F65B5" w:rsidRPr="00CF3307" w:rsidRDefault="003F65B5" w:rsidP="002C786D">
      <w:pPr>
        <w:ind w:firstLine="0"/>
        <w:rPr>
          <w:szCs w:val="24"/>
        </w:rPr>
      </w:pPr>
    </w:p>
    <w:p w14:paraId="396B2C15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5F86FB17" w14:textId="77777777" w:rsidR="003F65B5" w:rsidRPr="00CF3307" w:rsidRDefault="00C544B9">
      <w:pPr>
        <w:pStyle w:val="Autor"/>
        <w:rPr>
          <w:b/>
          <w:szCs w:val="24"/>
        </w:rPr>
      </w:pPr>
      <w:r w:rsidRPr="00FB63CB">
        <w:rPr>
          <w:color w:val="FF0000"/>
          <w:szCs w:val="24"/>
        </w:rPr>
        <w:t>Nome do Aluno</w:t>
      </w:r>
    </w:p>
    <w:p w14:paraId="585B9CE9" w14:textId="77777777" w:rsidR="003F65B5" w:rsidRPr="00CF3307" w:rsidRDefault="003F65B5">
      <w:pPr>
        <w:rPr>
          <w:szCs w:val="24"/>
        </w:rPr>
      </w:pPr>
    </w:p>
    <w:p w14:paraId="4D9F84A4" w14:textId="77777777" w:rsidR="003F65B5" w:rsidRPr="00CF3307" w:rsidRDefault="003F65B5">
      <w:pPr>
        <w:rPr>
          <w:szCs w:val="24"/>
        </w:rPr>
      </w:pPr>
    </w:p>
    <w:p w14:paraId="7BB053ED" w14:textId="77777777" w:rsidR="003F65B5" w:rsidRPr="00CF3307" w:rsidRDefault="003F65B5">
      <w:pPr>
        <w:rPr>
          <w:szCs w:val="24"/>
        </w:rPr>
      </w:pPr>
    </w:p>
    <w:p w14:paraId="3690AED3" w14:textId="77777777" w:rsidR="003F65B5" w:rsidRPr="00CF3307" w:rsidRDefault="003F65B5">
      <w:pPr>
        <w:rPr>
          <w:szCs w:val="24"/>
        </w:rPr>
      </w:pPr>
    </w:p>
    <w:p w14:paraId="0CE4E6AA" w14:textId="5DD1A3EF" w:rsidR="002C786D" w:rsidRDefault="002C786D" w:rsidP="00FB63CB">
      <w:pPr>
        <w:pStyle w:val="TtulodaFolhadeRosto"/>
        <w:ind w:left="1418"/>
        <w:rPr>
          <w:sz w:val="24"/>
          <w:szCs w:val="24"/>
        </w:rPr>
      </w:pPr>
      <w:r>
        <w:rPr>
          <w:sz w:val="24"/>
          <w:szCs w:val="24"/>
        </w:rPr>
        <w:t xml:space="preserve">APÊNDICEIII </w:t>
      </w:r>
    </w:p>
    <w:p w14:paraId="63C14D5E" w14:textId="4471B9A9" w:rsidR="00FB63CB" w:rsidRPr="00FB63CB" w:rsidRDefault="00FB63CB" w:rsidP="00FB63CB">
      <w:pPr>
        <w:pStyle w:val="TtulodaFolhadeRosto"/>
        <w:ind w:left="1418"/>
        <w:rPr>
          <w:sz w:val="24"/>
          <w:szCs w:val="24"/>
        </w:rPr>
      </w:pPr>
      <w:r w:rsidRPr="00FB63CB">
        <w:rPr>
          <w:sz w:val="24"/>
          <w:szCs w:val="24"/>
        </w:rPr>
        <w:t>DOCUMENTAÇÃO DO SISTEMA</w:t>
      </w:r>
    </w:p>
    <w:p w14:paraId="09C207DD" w14:textId="77777777" w:rsidR="00FB63CB" w:rsidRPr="00FB63CB" w:rsidRDefault="00FB63CB" w:rsidP="00FB63CB">
      <w:pPr>
        <w:pStyle w:val="TtulodaFolhadeRosto"/>
        <w:ind w:left="1418"/>
        <w:rPr>
          <w:sz w:val="24"/>
          <w:szCs w:val="24"/>
        </w:rPr>
      </w:pPr>
      <w:r w:rsidRPr="00FB63CB">
        <w:rPr>
          <w:color w:val="FF0000"/>
          <w:sz w:val="24"/>
          <w:szCs w:val="24"/>
        </w:rPr>
        <w:t>TÍTULO DO TRABALHO</w:t>
      </w:r>
    </w:p>
    <w:p w14:paraId="0A4915F0" w14:textId="77777777" w:rsidR="003F65B5" w:rsidRPr="00CF3307" w:rsidRDefault="003F65B5">
      <w:pPr>
        <w:rPr>
          <w:szCs w:val="24"/>
        </w:rPr>
      </w:pPr>
    </w:p>
    <w:p w14:paraId="30DB496B" w14:textId="77777777" w:rsidR="003F65B5" w:rsidRPr="00CF3307" w:rsidRDefault="003F65B5">
      <w:pPr>
        <w:rPr>
          <w:szCs w:val="24"/>
        </w:rPr>
      </w:pPr>
    </w:p>
    <w:p w14:paraId="679C4E4F" w14:textId="77777777" w:rsidR="003F65B5" w:rsidRPr="00CF3307" w:rsidRDefault="003F65B5">
      <w:pPr>
        <w:rPr>
          <w:szCs w:val="24"/>
        </w:rPr>
      </w:pPr>
    </w:p>
    <w:p w14:paraId="72750EA1" w14:textId="77777777" w:rsidR="003F65B5" w:rsidRPr="00CF3307" w:rsidRDefault="003F65B5">
      <w:pPr>
        <w:rPr>
          <w:szCs w:val="24"/>
        </w:rPr>
      </w:pPr>
    </w:p>
    <w:p w14:paraId="0FBF1FD7" w14:textId="6931EAB3" w:rsidR="003F65B5" w:rsidRPr="00CF3307" w:rsidRDefault="002C786D" w:rsidP="002C786D">
      <w:pPr>
        <w:ind w:firstLine="0"/>
        <w:jc w:val="center"/>
        <w:rPr>
          <w:szCs w:val="24"/>
        </w:rPr>
      </w:pPr>
      <w:r w:rsidRPr="002C786D">
        <w:rPr>
          <w:b/>
          <w:szCs w:val="24"/>
        </w:rPr>
        <w:t>Orientador</w:t>
      </w:r>
      <w:r>
        <w:rPr>
          <w:szCs w:val="24"/>
        </w:rPr>
        <w:t xml:space="preserve">: </w:t>
      </w:r>
      <w:r w:rsidRPr="002C786D">
        <w:rPr>
          <w:color w:val="FF0000"/>
          <w:szCs w:val="24"/>
        </w:rPr>
        <w:t>Nome do Orientador</w:t>
      </w:r>
    </w:p>
    <w:p w14:paraId="32353D91" w14:textId="77777777" w:rsidR="003F65B5" w:rsidRPr="00462EBF" w:rsidRDefault="003F65B5">
      <w:pPr>
        <w:spacing w:after="0"/>
        <w:ind w:left="3969" w:firstLine="0"/>
        <w:rPr>
          <w:szCs w:val="24"/>
        </w:rPr>
      </w:pPr>
    </w:p>
    <w:p w14:paraId="3F87C1F0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5627DAFE" w14:textId="77777777" w:rsidR="0057498C" w:rsidRPr="00462EBF" w:rsidRDefault="0057498C" w:rsidP="007A0102">
      <w:pPr>
        <w:pStyle w:val="Cabealho"/>
        <w:tabs>
          <w:tab w:val="clear" w:pos="4419"/>
          <w:tab w:val="clear" w:pos="8838"/>
        </w:tabs>
        <w:spacing w:after="0"/>
        <w:ind w:firstLine="0"/>
        <w:rPr>
          <w:szCs w:val="24"/>
        </w:rPr>
      </w:pPr>
    </w:p>
    <w:p w14:paraId="52093510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46458B24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4F7C63B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607CC3B0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D6C1353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62E2F92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54E3B467" w14:textId="77777777" w:rsidR="003F65B5" w:rsidRPr="004954D0" w:rsidRDefault="003F65B5">
      <w:pPr>
        <w:spacing w:after="0"/>
        <w:rPr>
          <w:szCs w:val="24"/>
        </w:rPr>
      </w:pPr>
    </w:p>
    <w:p w14:paraId="3E8CAE62" w14:textId="77777777" w:rsidR="003F65B5" w:rsidRPr="004954D0" w:rsidRDefault="003F65B5">
      <w:pPr>
        <w:spacing w:after="0"/>
        <w:rPr>
          <w:szCs w:val="24"/>
        </w:rPr>
      </w:pPr>
    </w:p>
    <w:p w14:paraId="360AACB6" w14:textId="77777777" w:rsidR="003F65B5" w:rsidRPr="001E6C72" w:rsidRDefault="003F65B5">
      <w:pPr>
        <w:spacing w:after="0"/>
        <w:rPr>
          <w:szCs w:val="24"/>
        </w:rPr>
      </w:pPr>
    </w:p>
    <w:p w14:paraId="5290840E" w14:textId="77777777" w:rsidR="003F65B5" w:rsidRPr="001E6C72" w:rsidRDefault="003F65B5">
      <w:pPr>
        <w:spacing w:after="0"/>
        <w:rPr>
          <w:szCs w:val="24"/>
        </w:rPr>
      </w:pPr>
    </w:p>
    <w:p w14:paraId="0D26E0EF" w14:textId="77777777" w:rsidR="005125B5" w:rsidRPr="00D441D4" w:rsidRDefault="002444B4" w:rsidP="007A0102">
      <w:pPr>
        <w:spacing w:after="0"/>
        <w:ind w:firstLine="0"/>
        <w:jc w:val="center"/>
        <w:rPr>
          <w:szCs w:val="24"/>
        </w:rPr>
        <w:sectPr w:rsidR="005125B5" w:rsidRPr="00D441D4">
          <w:headerReference w:type="even" r:id="rId9"/>
          <w:headerReference w:type="default" r:id="rId10"/>
          <w:headerReference w:type="first" r:id="rId11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F8655C">
        <w:rPr>
          <w:noProof/>
          <w:szCs w:val="24"/>
        </w:rPr>
        <w:t>9 de junho de 2017</w:t>
      </w:r>
      <w:r w:rsidRPr="00CF3307">
        <w:rPr>
          <w:szCs w:val="24"/>
        </w:rPr>
        <w:fldChar w:fldCharType="end"/>
      </w:r>
      <w:proofErr w:type="gramStart"/>
    </w:p>
    <w:p w14:paraId="34B2A6D4" w14:textId="47F6FC17" w:rsidR="00FB63CB" w:rsidRPr="0085229E" w:rsidRDefault="002C786D" w:rsidP="00FB63CB">
      <w:pPr>
        <w:pStyle w:val="Ttulo1"/>
      </w:pPr>
      <w:proofErr w:type="gramEnd"/>
      <w:r>
        <w:lastRenderedPageBreak/>
        <w:t>Proposta de Trabalho de Conclusão de Curso</w:t>
      </w:r>
    </w:p>
    <w:p w14:paraId="44B6ED01" w14:textId="77777777" w:rsidR="00FB63CB" w:rsidRPr="005F6285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Descrição do Problema</w:t>
      </w:r>
    </w:p>
    <w:p w14:paraId="38AF1EF9" w14:textId="77777777"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 xml:space="preserve">Descrever resumidamente a problemática </w:t>
      </w:r>
      <w:r w:rsidRPr="006F7A1C">
        <w:rPr>
          <w:rStyle w:val="Fontepargpadro1"/>
          <w:color w:val="FF0000"/>
        </w:rPr>
        <w:t>a ser resolvid</w:t>
      </w:r>
      <w:r>
        <w:rPr>
          <w:rStyle w:val="Fontepargpadro1"/>
          <w:color w:val="FF0000"/>
        </w:rPr>
        <w:t>a</w:t>
      </w:r>
      <w:r w:rsidRPr="006F7A1C">
        <w:rPr>
          <w:rStyle w:val="Fontepargpadro1"/>
          <w:color w:val="FF0000"/>
        </w:rPr>
        <w:t xml:space="preserve"> por este projeto</w:t>
      </w:r>
      <w:r>
        <w:rPr>
          <w:rStyle w:val="Fontepargpadro1"/>
          <w:color w:val="FF0000"/>
        </w:rPr>
        <w:t>.</w:t>
      </w:r>
      <w:proofErr w:type="gramStart"/>
      <w:r w:rsidRPr="00BC1769">
        <w:rPr>
          <w:rStyle w:val="Fontepargpadro1"/>
          <w:color w:val="FF0000"/>
        </w:rPr>
        <w:t>]</w:t>
      </w:r>
      <w:proofErr w:type="gramEnd"/>
    </w:p>
    <w:p w14:paraId="3144079B" w14:textId="77777777" w:rsidR="00FB63CB" w:rsidRPr="005F6285" w:rsidRDefault="00FB63CB" w:rsidP="00FB63CB">
      <w:pPr>
        <w:keepNext/>
        <w:widowControl w:val="0"/>
        <w:shd w:val="clear" w:color="auto" w:fill="FFFFFF"/>
        <w:spacing w:after="0"/>
        <w:ind w:firstLine="0"/>
        <w:jc w:val="left"/>
        <w:textAlignment w:val="baseline"/>
        <w:rPr>
          <w:color w:val="222222"/>
          <w:szCs w:val="24"/>
        </w:rPr>
      </w:pPr>
    </w:p>
    <w:p w14:paraId="19E49449" w14:textId="5AAF7866" w:rsidR="00FB63CB" w:rsidRPr="005F6285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bookmarkStart w:id="0" w:name="_Toc452455490"/>
      <w:bookmarkEnd w:id="0"/>
      <w:r>
        <w:rPr>
          <w:rFonts w:eastAsia="Times"/>
        </w:rPr>
        <w:t>Proposta de Solução</w:t>
      </w:r>
    </w:p>
    <w:p w14:paraId="7119793A" w14:textId="77777777" w:rsidR="00FB63CB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Descrever resumidamente</w:t>
      </w:r>
      <w:r w:rsidRPr="007F6DF9">
        <w:rPr>
          <w:rStyle w:val="Fontepargpadro1"/>
          <w:color w:val="FF0000"/>
        </w:rPr>
        <w:t xml:space="preserve"> </w:t>
      </w:r>
      <w:r>
        <w:rPr>
          <w:rStyle w:val="Fontepargpadro1"/>
          <w:color w:val="FF0000"/>
        </w:rPr>
        <w:t>a intenção do produto e como ele irá resolver o problema identificado</w:t>
      </w:r>
      <w:r w:rsidRPr="00BC1769">
        <w:rPr>
          <w:rStyle w:val="Fontepargpadro1"/>
          <w:color w:val="FF0000"/>
        </w:rPr>
        <w:t>.</w:t>
      </w:r>
      <w:proofErr w:type="gramStart"/>
      <w:r w:rsidRPr="00BC1769">
        <w:rPr>
          <w:rStyle w:val="Fontepargpadro1"/>
          <w:color w:val="FF0000"/>
        </w:rPr>
        <w:t>]</w:t>
      </w:r>
      <w:proofErr w:type="gramEnd"/>
    </w:p>
    <w:p w14:paraId="2A18AACB" w14:textId="77777777" w:rsidR="000140CD" w:rsidRPr="00BC1769" w:rsidRDefault="000140CD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14:paraId="1CA1933A" w14:textId="3702257F" w:rsidR="002C786D" w:rsidRDefault="002C786D" w:rsidP="002C786D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Objetivo</w:t>
      </w:r>
    </w:p>
    <w:p w14:paraId="122D127F" w14:textId="0F3DB76F" w:rsidR="002C786D" w:rsidRPr="000140CD" w:rsidRDefault="002C786D" w:rsidP="000140CD">
      <w:pPr>
        <w:pStyle w:val="Ttulo3"/>
      </w:pPr>
      <w:r w:rsidRPr="000140CD">
        <w:t>Objetivo Geral</w:t>
      </w:r>
    </w:p>
    <w:p w14:paraId="7D99D49C" w14:textId="63A7501D" w:rsidR="002C786D" w:rsidRDefault="002C786D" w:rsidP="002C786D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proofErr w:type="gramStart"/>
      <w:r>
        <w:rPr>
          <w:rStyle w:val="Fontepargpadro1"/>
          <w:color w:val="FF0000"/>
        </w:rPr>
        <w:t>..</w:t>
      </w:r>
      <w:proofErr w:type="gramEnd"/>
      <w:r w:rsidRPr="00BC1769">
        <w:rPr>
          <w:rStyle w:val="Fontepargpadro1"/>
          <w:color w:val="FF0000"/>
        </w:rPr>
        <w:t>]</w:t>
      </w:r>
    </w:p>
    <w:p w14:paraId="0F5D06EA" w14:textId="77777777" w:rsidR="000140CD" w:rsidRPr="00BC1769" w:rsidRDefault="000140CD" w:rsidP="002C786D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</w:p>
    <w:p w14:paraId="7F66BF61" w14:textId="09F4DDA6" w:rsidR="002C786D" w:rsidRPr="002C786D" w:rsidRDefault="002C786D" w:rsidP="000140CD">
      <w:pPr>
        <w:pStyle w:val="Ttulo3"/>
      </w:pPr>
      <w:r>
        <w:t>Objetivos Específicos</w:t>
      </w:r>
    </w:p>
    <w:p w14:paraId="23C8EE77" w14:textId="77777777" w:rsidR="002C786D" w:rsidRPr="00BC1769" w:rsidRDefault="002C786D" w:rsidP="002C786D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proofErr w:type="gramStart"/>
      <w:r>
        <w:rPr>
          <w:rStyle w:val="Fontepargpadro1"/>
          <w:color w:val="FF0000"/>
        </w:rPr>
        <w:t>..</w:t>
      </w:r>
      <w:proofErr w:type="gramEnd"/>
      <w:r w:rsidRPr="00BC1769">
        <w:rPr>
          <w:rStyle w:val="Fontepargpadro1"/>
          <w:color w:val="FF0000"/>
        </w:rPr>
        <w:t>]</w:t>
      </w:r>
    </w:p>
    <w:p w14:paraId="0A1299F2" w14:textId="77777777" w:rsidR="00FB63CB" w:rsidRDefault="00FB63CB" w:rsidP="00FB63CB">
      <w:pPr>
        <w:pStyle w:val="Ttulo1"/>
      </w:pPr>
      <w:r>
        <w:lastRenderedPageBreak/>
        <w:t>Modelo de Requisitos</w:t>
      </w:r>
    </w:p>
    <w:p w14:paraId="06A88A4C" w14:textId="77777777" w:rsidR="00FB63CB" w:rsidRPr="00BC1769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Diagrama de Casos de Uso</w:t>
      </w:r>
    </w:p>
    <w:p w14:paraId="0ACE2DA0" w14:textId="77777777"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Imagem e descrição</w:t>
      </w:r>
      <w:r w:rsidRPr="00BC1769">
        <w:rPr>
          <w:rStyle w:val="Fontepargpadro1"/>
          <w:color w:val="FF0000"/>
        </w:rPr>
        <w:t>]</w:t>
      </w:r>
    </w:p>
    <w:p w14:paraId="22B90674" w14:textId="77777777" w:rsidR="00FB63CB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Especificação de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FB63CB" w:rsidRPr="00255626" w14:paraId="6E08F9AF" w14:textId="77777777" w:rsidTr="00EE39B8">
        <w:tc>
          <w:tcPr>
            <w:tcW w:w="2875" w:type="dxa"/>
          </w:tcPr>
          <w:p w14:paraId="45539A02" w14:textId="77777777"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33480C34" w14:textId="45D48002" w:rsidR="00FB63CB" w:rsidRPr="00FF5C5F" w:rsidRDefault="004A4E51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proofErr w:type="gramStart"/>
            <w:r w:rsidRPr="00FF5C5F">
              <w:rPr>
                <w:rStyle w:val="Fontepargpadro1"/>
                <w:b/>
              </w:rPr>
              <w:t>CdU01</w:t>
            </w:r>
            <w:proofErr w:type="gramEnd"/>
            <w:r w:rsidRPr="00FF5C5F">
              <w:rPr>
                <w:rStyle w:val="Fontepargpadro1"/>
                <w:b/>
              </w:rPr>
              <w:t xml:space="preserve"> – Gerenciar</w:t>
            </w:r>
            <w:r w:rsidR="00F8655C" w:rsidRPr="00FF5C5F">
              <w:rPr>
                <w:rStyle w:val="Fontepargpadro1"/>
                <w:b/>
              </w:rPr>
              <w:t xml:space="preserve"> perfil</w:t>
            </w:r>
          </w:p>
        </w:tc>
      </w:tr>
      <w:tr w:rsidR="00FB63CB" w:rsidRPr="00255626" w14:paraId="3CC864EC" w14:textId="77777777" w:rsidTr="00EE39B8">
        <w:tc>
          <w:tcPr>
            <w:tcW w:w="2875" w:type="dxa"/>
          </w:tcPr>
          <w:p w14:paraId="151A4CFB" w14:textId="60220A50"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22CA0FAF" w14:textId="6A830DA4" w:rsidR="00FB63CB" w:rsidRPr="00255626" w:rsidRDefault="00F8655C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Usuário</w:t>
            </w:r>
          </w:p>
        </w:tc>
      </w:tr>
      <w:tr w:rsidR="00FB63CB" w:rsidRPr="00255626" w14:paraId="1DC03DBE" w14:textId="77777777" w:rsidTr="00EE39B8">
        <w:tc>
          <w:tcPr>
            <w:tcW w:w="2875" w:type="dxa"/>
          </w:tcPr>
          <w:p w14:paraId="6ED47BFC" w14:textId="77777777"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251058B7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P1. O usuário solicita se cadastrar no sistema</w:t>
            </w:r>
          </w:p>
          <w:p w14:paraId="2CC16CEE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carrega o formulário de cadastro</w:t>
            </w:r>
          </w:p>
          <w:p w14:paraId="137CB942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preenche os campos necessários</w:t>
            </w:r>
          </w:p>
          <w:p w14:paraId="4D8C6309" w14:textId="32DBE7CD" w:rsidR="00FB63CB" w:rsidRPr="00255626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P4. O sistema valida e cadastra os dados</w:t>
            </w:r>
          </w:p>
        </w:tc>
      </w:tr>
      <w:tr w:rsidR="00FB63CB" w:rsidRPr="00255626" w14:paraId="2CBD8800" w14:textId="77777777" w:rsidTr="00EE39B8">
        <w:tc>
          <w:tcPr>
            <w:tcW w:w="2875" w:type="dxa"/>
          </w:tcPr>
          <w:p w14:paraId="730D63F5" w14:textId="77777777"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7F82C4F2" w14:textId="77777777" w:rsidR="00F8655C" w:rsidRPr="004A4E51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>A1. Alterar perfil</w:t>
            </w:r>
          </w:p>
          <w:p w14:paraId="56CA7DCF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proofErr w:type="gramStart"/>
            <w:r>
              <w:rPr>
                <w:rStyle w:val="Fontepargpadro1"/>
                <w:color w:val="000000" w:themeColor="text1"/>
              </w:rPr>
              <w:t>A1.</w:t>
            </w:r>
            <w:proofErr w:type="gramEnd"/>
            <w:r>
              <w:rPr>
                <w:rStyle w:val="Fontepargpadro1"/>
                <w:color w:val="000000" w:themeColor="text1"/>
              </w:rPr>
              <w:t>1. O usuário solicita alterar as informações pessoais</w:t>
            </w:r>
          </w:p>
          <w:p w14:paraId="31495ED1" w14:textId="4358726E" w:rsidR="00F8655C" w:rsidRDefault="00F8655C" w:rsidP="00F8655C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proofErr w:type="gramStart"/>
            <w:r>
              <w:rPr>
                <w:rStyle w:val="Fontepargpadro1"/>
                <w:color w:val="000000" w:themeColor="text1"/>
              </w:rPr>
              <w:t>A1.</w:t>
            </w:r>
            <w:proofErr w:type="gramEnd"/>
            <w:r>
              <w:rPr>
                <w:rStyle w:val="Fontepargpadro1"/>
                <w:color w:val="000000" w:themeColor="text1"/>
              </w:rPr>
              <w:t xml:space="preserve">2. O sistema </w:t>
            </w:r>
            <w:r>
              <w:rPr>
                <w:rStyle w:val="Fontepargpadro1"/>
                <w:color w:val="000000" w:themeColor="text1"/>
              </w:rPr>
              <w:t xml:space="preserve">apresenta </w:t>
            </w:r>
            <w:r>
              <w:rPr>
                <w:rStyle w:val="Fontepargpadro1"/>
                <w:color w:val="000000" w:themeColor="text1"/>
              </w:rPr>
              <w:t>um formulário com os dados cadastrados</w:t>
            </w:r>
          </w:p>
          <w:p w14:paraId="66C751FD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proofErr w:type="gramStart"/>
            <w:r>
              <w:rPr>
                <w:rStyle w:val="Fontepargpadro1"/>
                <w:color w:val="000000" w:themeColor="text1"/>
              </w:rPr>
              <w:t>A1.</w:t>
            </w:r>
            <w:proofErr w:type="gramEnd"/>
            <w:r>
              <w:rPr>
                <w:rStyle w:val="Fontepargpadro1"/>
                <w:color w:val="000000" w:themeColor="text1"/>
              </w:rPr>
              <w:t>3. O usuário altera as informações</w:t>
            </w:r>
          </w:p>
          <w:p w14:paraId="07A13D7E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proofErr w:type="gramStart"/>
            <w:r>
              <w:rPr>
                <w:rStyle w:val="Fontepargpadro1"/>
                <w:color w:val="000000" w:themeColor="text1"/>
              </w:rPr>
              <w:t>A1.</w:t>
            </w:r>
            <w:proofErr w:type="gramEnd"/>
            <w:r>
              <w:rPr>
                <w:rStyle w:val="Fontepargpadro1"/>
                <w:color w:val="000000" w:themeColor="text1"/>
              </w:rPr>
              <w:t>4. O sistema valida e atualiza os dados</w:t>
            </w:r>
          </w:p>
          <w:p w14:paraId="4FC0B170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2E63E50A" w14:textId="77777777" w:rsidR="00F8655C" w:rsidRPr="004A4E51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A2. </w:t>
            </w:r>
            <w:proofErr w:type="gramStart"/>
            <w:r w:rsidRPr="004A4E51">
              <w:rPr>
                <w:rStyle w:val="Fontepargpadro1"/>
                <w:b/>
                <w:color w:val="000000" w:themeColor="text1"/>
              </w:rPr>
              <w:t>Deletar</w:t>
            </w:r>
            <w:proofErr w:type="gramEnd"/>
            <w:r w:rsidRPr="004A4E51">
              <w:rPr>
                <w:rStyle w:val="Fontepargpadro1"/>
                <w:b/>
                <w:color w:val="000000" w:themeColor="text1"/>
              </w:rPr>
              <w:t xml:space="preserve"> conta</w:t>
            </w:r>
          </w:p>
          <w:p w14:paraId="495671D2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proofErr w:type="gramStart"/>
            <w:r>
              <w:rPr>
                <w:rStyle w:val="Fontepargpadro1"/>
                <w:color w:val="000000" w:themeColor="text1"/>
              </w:rPr>
              <w:t>A2.</w:t>
            </w:r>
            <w:proofErr w:type="gramEnd"/>
            <w:r>
              <w:rPr>
                <w:rStyle w:val="Fontepargpadro1"/>
                <w:color w:val="000000" w:themeColor="text1"/>
              </w:rPr>
              <w:t xml:space="preserve">1. O usuário solicita </w:t>
            </w:r>
            <w:proofErr w:type="gramStart"/>
            <w:r>
              <w:rPr>
                <w:rStyle w:val="Fontepargpadro1"/>
                <w:color w:val="000000" w:themeColor="text1"/>
              </w:rPr>
              <w:t>deletar</w:t>
            </w:r>
            <w:proofErr w:type="gramEnd"/>
            <w:r>
              <w:rPr>
                <w:rStyle w:val="Fontepargpadro1"/>
                <w:color w:val="000000" w:themeColor="text1"/>
              </w:rPr>
              <w:t xml:space="preserve"> a conta</w:t>
            </w:r>
          </w:p>
          <w:p w14:paraId="1459602E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  <w:color w:val="000000" w:themeColor="text1"/>
              </w:rPr>
              <w:t>A2.</w:t>
            </w:r>
            <w:proofErr w:type="gramEnd"/>
            <w:r>
              <w:rPr>
                <w:rStyle w:val="Fontepargpadro1"/>
                <w:color w:val="000000" w:themeColor="text1"/>
              </w:rPr>
              <w:t>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>O sistema confirma a requisição e exclui a conta</w:t>
            </w:r>
          </w:p>
          <w:p w14:paraId="43CB84DA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14:paraId="71B46540" w14:textId="77777777" w:rsidR="00F8655C" w:rsidRPr="004A4E51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</w:rPr>
            </w:pPr>
            <w:r w:rsidRPr="004A4E51">
              <w:rPr>
                <w:rStyle w:val="Fontepargpadro1"/>
                <w:b/>
              </w:rPr>
              <w:t>A3. Visualizar perfil</w:t>
            </w:r>
          </w:p>
          <w:p w14:paraId="309D4216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A3.</w:t>
            </w:r>
            <w:proofErr w:type="gramEnd"/>
            <w:r>
              <w:rPr>
                <w:rStyle w:val="Fontepargpadro1"/>
              </w:rPr>
              <w:t>1. O usuário solicita visualizar perfil de outro usuário</w:t>
            </w:r>
          </w:p>
          <w:p w14:paraId="7B815C44" w14:textId="1BFD06F5" w:rsidR="00FB63CB" w:rsidRPr="00255626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proofErr w:type="gramStart"/>
            <w:r>
              <w:rPr>
                <w:rStyle w:val="Fontepargpadro1"/>
              </w:rPr>
              <w:t>A3.</w:t>
            </w:r>
            <w:proofErr w:type="gramEnd"/>
            <w:r>
              <w:rPr>
                <w:rStyle w:val="Fontepargpadro1"/>
              </w:rPr>
              <w:t>2. O sistema mostra informações do usuário solicitado</w:t>
            </w:r>
          </w:p>
        </w:tc>
      </w:tr>
    </w:tbl>
    <w:p w14:paraId="7E174608" w14:textId="77777777" w:rsidR="00FB63CB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291E9E37" w14:textId="77777777" w:rsidR="00FF5C5F" w:rsidRDefault="00FF5C5F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16A87C06" w14:textId="77777777" w:rsidR="00FF5C5F" w:rsidRDefault="00FF5C5F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58AAB610" w14:textId="77777777" w:rsidR="00FF5C5F" w:rsidRDefault="00FF5C5F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28177362" w14:textId="77777777" w:rsidR="00FF5C5F" w:rsidRDefault="00FF5C5F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26B23BD6" w14:textId="77777777" w:rsidR="00FF5C5F" w:rsidRDefault="00FF5C5F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1EAE544A" w14:textId="2EBDD228" w:rsidR="00FF5C5F" w:rsidRDefault="00FF5C5F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F8655C" w:rsidRPr="00255626" w14:paraId="55360426" w14:textId="77777777" w:rsidTr="0071793E">
        <w:tc>
          <w:tcPr>
            <w:tcW w:w="2875" w:type="dxa"/>
          </w:tcPr>
          <w:p w14:paraId="7C2FAF1F" w14:textId="77777777" w:rsidR="00F8655C" w:rsidRPr="00255626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lastRenderedPageBreak/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4C5E3577" w14:textId="5BBE98C0" w:rsidR="00F8655C" w:rsidRPr="00FF5C5F" w:rsidRDefault="00305EC7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proofErr w:type="gramStart"/>
            <w:r>
              <w:rPr>
                <w:rStyle w:val="Fontepargpadro1"/>
                <w:b/>
              </w:rPr>
              <w:t>CdU03</w:t>
            </w:r>
            <w:proofErr w:type="gramEnd"/>
            <w:r w:rsidR="004A4E51" w:rsidRPr="00FF5C5F">
              <w:rPr>
                <w:rStyle w:val="Fontepargpadro1"/>
                <w:b/>
              </w:rPr>
              <w:t xml:space="preserve"> – Gerenciar</w:t>
            </w:r>
            <w:r w:rsidR="00F8655C" w:rsidRPr="00FF5C5F">
              <w:rPr>
                <w:rStyle w:val="Fontepargpadro1"/>
                <w:b/>
              </w:rPr>
              <w:t xml:space="preserve"> </w:t>
            </w:r>
            <w:r w:rsidR="00F8655C" w:rsidRPr="00FF5C5F">
              <w:rPr>
                <w:rStyle w:val="Fontepargpadro1"/>
                <w:b/>
              </w:rPr>
              <w:t>grupo</w:t>
            </w:r>
          </w:p>
        </w:tc>
      </w:tr>
      <w:tr w:rsidR="00F8655C" w:rsidRPr="00255626" w14:paraId="1096024A" w14:textId="77777777" w:rsidTr="0071793E">
        <w:tc>
          <w:tcPr>
            <w:tcW w:w="2875" w:type="dxa"/>
          </w:tcPr>
          <w:p w14:paraId="78902FB4" w14:textId="0514A22B" w:rsidR="00F8655C" w:rsidRPr="00255626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4E82F24B" w14:textId="2A74FA18" w:rsidR="00F8655C" w:rsidRPr="00255626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Administrador</w:t>
            </w:r>
          </w:p>
        </w:tc>
      </w:tr>
      <w:tr w:rsidR="00F8655C" w:rsidRPr="00255626" w14:paraId="7517E5BC" w14:textId="77777777" w:rsidTr="0071793E">
        <w:tc>
          <w:tcPr>
            <w:tcW w:w="2875" w:type="dxa"/>
          </w:tcPr>
          <w:p w14:paraId="65E27898" w14:textId="77777777" w:rsidR="00F8655C" w:rsidRPr="00255626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3C394366" w14:textId="790FB274" w:rsidR="00F8655C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P1. O usuário solicita </w:t>
            </w:r>
            <w:r>
              <w:rPr>
                <w:rStyle w:val="Fontepargpadro1"/>
                <w:color w:val="000000" w:themeColor="text1"/>
              </w:rPr>
              <w:t>criar um grupo</w:t>
            </w:r>
          </w:p>
          <w:p w14:paraId="7BDB7445" w14:textId="77777777" w:rsidR="00F8655C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carrega o formulário de cadastro</w:t>
            </w:r>
          </w:p>
          <w:p w14:paraId="2D088190" w14:textId="77777777" w:rsidR="00F8655C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preenche os campos necessários</w:t>
            </w:r>
            <w:bookmarkStart w:id="1" w:name="_GoBack"/>
            <w:bookmarkEnd w:id="1"/>
          </w:p>
          <w:p w14:paraId="5E5CD410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P4. O sistema </w:t>
            </w:r>
            <w:r>
              <w:rPr>
                <w:rStyle w:val="Fontepargpadro1"/>
                <w:color w:val="000000" w:themeColor="text1"/>
              </w:rPr>
              <w:t>solicita usuários a serem adicionados no grupo</w:t>
            </w:r>
          </w:p>
          <w:p w14:paraId="0515258E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P5. O usuário informa os usuários que quer adicionar</w:t>
            </w:r>
          </w:p>
          <w:p w14:paraId="3A5F4CF3" w14:textId="51184547" w:rsidR="00F8655C" w:rsidRPr="00255626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P6. O sistema cria o grupo e redireciona o usuário para a página do grupo</w:t>
            </w:r>
          </w:p>
        </w:tc>
      </w:tr>
      <w:tr w:rsidR="00F8655C" w:rsidRPr="00255626" w14:paraId="7B8DD78F" w14:textId="77777777" w:rsidTr="0071793E">
        <w:tc>
          <w:tcPr>
            <w:tcW w:w="2875" w:type="dxa"/>
          </w:tcPr>
          <w:p w14:paraId="30D546DF" w14:textId="174E720F" w:rsidR="00F8655C" w:rsidRPr="00255626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010CB04F" w14:textId="726D0CF6" w:rsidR="00F8655C" w:rsidRPr="004A4E51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A1. Alterar </w:t>
            </w:r>
            <w:r w:rsidRPr="004A4E51">
              <w:rPr>
                <w:rStyle w:val="Fontepargpadro1"/>
                <w:b/>
                <w:color w:val="000000" w:themeColor="text1"/>
              </w:rPr>
              <w:t>grupo</w:t>
            </w:r>
          </w:p>
          <w:p w14:paraId="5ED46B43" w14:textId="553DEA75" w:rsidR="00F8655C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proofErr w:type="gramStart"/>
            <w:r>
              <w:rPr>
                <w:rStyle w:val="Fontepargpadro1"/>
                <w:color w:val="000000" w:themeColor="text1"/>
              </w:rPr>
              <w:t>A1.</w:t>
            </w:r>
            <w:proofErr w:type="gramEnd"/>
            <w:r>
              <w:rPr>
                <w:rStyle w:val="Fontepargpadro1"/>
                <w:color w:val="000000" w:themeColor="text1"/>
              </w:rPr>
              <w:t xml:space="preserve">1. O usuário solicita alterar as informações </w:t>
            </w:r>
            <w:r>
              <w:rPr>
                <w:rStyle w:val="Fontepargpadro1"/>
                <w:color w:val="000000" w:themeColor="text1"/>
              </w:rPr>
              <w:t>do grupo</w:t>
            </w:r>
          </w:p>
          <w:p w14:paraId="1623DBC2" w14:textId="0647E2CE" w:rsidR="00F8655C" w:rsidRDefault="00F8655C" w:rsidP="0071793E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proofErr w:type="gramStart"/>
            <w:r>
              <w:rPr>
                <w:rStyle w:val="Fontepargpadro1"/>
                <w:color w:val="000000" w:themeColor="text1"/>
              </w:rPr>
              <w:t>A1.</w:t>
            </w:r>
            <w:proofErr w:type="gramEnd"/>
            <w:r>
              <w:rPr>
                <w:rStyle w:val="Fontepargpadro1"/>
                <w:color w:val="000000" w:themeColor="text1"/>
              </w:rPr>
              <w:t xml:space="preserve">2. O sistema </w:t>
            </w:r>
            <w:r w:rsidR="004A4E51">
              <w:rPr>
                <w:rStyle w:val="Fontepargpadro1"/>
                <w:color w:val="000000" w:themeColor="text1"/>
              </w:rPr>
              <w:t xml:space="preserve">apresenta </w:t>
            </w:r>
            <w:r>
              <w:rPr>
                <w:rStyle w:val="Fontepargpadro1"/>
                <w:color w:val="000000" w:themeColor="text1"/>
              </w:rPr>
              <w:t>um formulário com os dados cadastrados</w:t>
            </w:r>
          </w:p>
          <w:p w14:paraId="78B26E6D" w14:textId="77777777" w:rsidR="00F8655C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proofErr w:type="gramStart"/>
            <w:r>
              <w:rPr>
                <w:rStyle w:val="Fontepargpadro1"/>
                <w:color w:val="000000" w:themeColor="text1"/>
              </w:rPr>
              <w:t>A1.</w:t>
            </w:r>
            <w:proofErr w:type="gramEnd"/>
            <w:r>
              <w:rPr>
                <w:rStyle w:val="Fontepargpadro1"/>
                <w:color w:val="000000" w:themeColor="text1"/>
              </w:rPr>
              <w:t>3. O usuário altera as informações</w:t>
            </w:r>
          </w:p>
          <w:p w14:paraId="70433A57" w14:textId="77777777" w:rsidR="00F8655C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proofErr w:type="gramStart"/>
            <w:r>
              <w:rPr>
                <w:rStyle w:val="Fontepargpadro1"/>
                <w:color w:val="000000" w:themeColor="text1"/>
              </w:rPr>
              <w:t>A1.</w:t>
            </w:r>
            <w:proofErr w:type="gramEnd"/>
            <w:r>
              <w:rPr>
                <w:rStyle w:val="Fontepargpadro1"/>
                <w:color w:val="000000" w:themeColor="text1"/>
              </w:rPr>
              <w:t>4. O sistema valida e atualiza os dados</w:t>
            </w:r>
          </w:p>
          <w:p w14:paraId="5E22076D" w14:textId="77777777" w:rsidR="00F8655C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5A83C91F" w14:textId="75DED770" w:rsidR="00F8655C" w:rsidRPr="004A4E51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A2. </w:t>
            </w:r>
            <w:proofErr w:type="gramStart"/>
            <w:r w:rsidRPr="004A4E51">
              <w:rPr>
                <w:rStyle w:val="Fontepargpadro1"/>
                <w:b/>
                <w:color w:val="000000" w:themeColor="text1"/>
              </w:rPr>
              <w:t>Deletar</w:t>
            </w:r>
            <w:proofErr w:type="gramEnd"/>
            <w:r w:rsidRPr="004A4E51">
              <w:rPr>
                <w:rStyle w:val="Fontepargpadro1"/>
                <w:b/>
                <w:color w:val="000000" w:themeColor="text1"/>
              </w:rPr>
              <w:t xml:space="preserve"> </w:t>
            </w:r>
            <w:r w:rsidRPr="004A4E51">
              <w:rPr>
                <w:rStyle w:val="Fontepargpadro1"/>
                <w:b/>
                <w:color w:val="000000" w:themeColor="text1"/>
              </w:rPr>
              <w:t>grupo</w:t>
            </w:r>
          </w:p>
          <w:p w14:paraId="0CC79304" w14:textId="35F451C0" w:rsidR="00F8655C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proofErr w:type="gramStart"/>
            <w:r>
              <w:rPr>
                <w:rStyle w:val="Fontepargpadro1"/>
                <w:color w:val="000000" w:themeColor="text1"/>
              </w:rPr>
              <w:t>A2.</w:t>
            </w:r>
            <w:proofErr w:type="gramEnd"/>
            <w:r>
              <w:rPr>
                <w:rStyle w:val="Fontepargpadro1"/>
                <w:color w:val="000000" w:themeColor="text1"/>
              </w:rPr>
              <w:t xml:space="preserve">1. O usuário solicita </w:t>
            </w:r>
            <w:proofErr w:type="gramStart"/>
            <w:r>
              <w:rPr>
                <w:rStyle w:val="Fontepargpadro1"/>
                <w:color w:val="000000" w:themeColor="text1"/>
              </w:rPr>
              <w:t>deletar</w:t>
            </w:r>
            <w:proofErr w:type="gramEnd"/>
            <w:r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o grupo</w:t>
            </w:r>
          </w:p>
          <w:p w14:paraId="62413B53" w14:textId="6AE499D2" w:rsidR="00F8655C" w:rsidRPr="00305EC7" w:rsidRDefault="00F8655C" w:rsidP="004A4E51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  <w:color w:val="000000" w:themeColor="text1"/>
              </w:rPr>
              <w:t>A2.</w:t>
            </w:r>
            <w:proofErr w:type="gramEnd"/>
            <w:r>
              <w:rPr>
                <w:rStyle w:val="Fontepargpadro1"/>
                <w:color w:val="000000" w:themeColor="text1"/>
              </w:rPr>
              <w:t>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 xml:space="preserve">O sistema confirma a requisição e exclui </w:t>
            </w:r>
            <w:r>
              <w:rPr>
                <w:rStyle w:val="Fontepargpadro1"/>
              </w:rPr>
              <w:t>o grupo</w:t>
            </w:r>
          </w:p>
        </w:tc>
      </w:tr>
    </w:tbl>
    <w:p w14:paraId="7FC32357" w14:textId="77777777" w:rsidR="00F8655C" w:rsidRDefault="00F8655C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4A4E51" w:rsidRPr="00255626" w14:paraId="0C95B93C" w14:textId="77777777" w:rsidTr="0071793E">
        <w:tc>
          <w:tcPr>
            <w:tcW w:w="2875" w:type="dxa"/>
          </w:tcPr>
          <w:p w14:paraId="5BEEC270" w14:textId="77777777" w:rsidR="004A4E51" w:rsidRPr="00255626" w:rsidRDefault="004A4E5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71A61C39" w14:textId="3AF81EDF" w:rsidR="004A4E51" w:rsidRPr="00FF5C5F" w:rsidRDefault="00305EC7" w:rsidP="004A4E51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proofErr w:type="gramStart"/>
            <w:r>
              <w:rPr>
                <w:rStyle w:val="Fontepargpadro1"/>
                <w:b/>
              </w:rPr>
              <w:t>CdU05</w:t>
            </w:r>
            <w:proofErr w:type="gramEnd"/>
            <w:r w:rsidR="004A4E51" w:rsidRPr="00FF5C5F">
              <w:rPr>
                <w:rStyle w:val="Fontepargpadro1"/>
                <w:b/>
              </w:rPr>
              <w:t xml:space="preserve"> – Gerenciar </w:t>
            </w:r>
            <w:r w:rsidR="004A4E51" w:rsidRPr="00FF5C5F">
              <w:rPr>
                <w:rStyle w:val="Fontepargpadro1"/>
                <w:b/>
              </w:rPr>
              <w:t>projeto</w:t>
            </w:r>
          </w:p>
        </w:tc>
      </w:tr>
      <w:tr w:rsidR="004A4E51" w:rsidRPr="00255626" w14:paraId="7CD56037" w14:textId="77777777" w:rsidTr="0071793E">
        <w:tc>
          <w:tcPr>
            <w:tcW w:w="2875" w:type="dxa"/>
          </w:tcPr>
          <w:p w14:paraId="66EFF674" w14:textId="77777777" w:rsidR="004A4E51" w:rsidRPr="00255626" w:rsidRDefault="004A4E5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1ECEC12B" w14:textId="32D4CF39" w:rsidR="004A4E51" w:rsidRPr="00255626" w:rsidRDefault="00FF5C5F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Usuário</w:t>
            </w:r>
          </w:p>
        </w:tc>
      </w:tr>
      <w:tr w:rsidR="004A4E51" w:rsidRPr="00255626" w14:paraId="23805FE1" w14:textId="77777777" w:rsidTr="0071793E">
        <w:tc>
          <w:tcPr>
            <w:tcW w:w="2875" w:type="dxa"/>
          </w:tcPr>
          <w:p w14:paraId="20D916C4" w14:textId="77777777" w:rsidR="004A4E51" w:rsidRPr="00255626" w:rsidRDefault="004A4E5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434B2F8D" w14:textId="746A8C85" w:rsidR="004A4E51" w:rsidRDefault="004A4E5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P1. O usuário solicita criar um </w:t>
            </w:r>
            <w:r>
              <w:rPr>
                <w:rStyle w:val="Fontepargpadro1"/>
                <w:color w:val="000000" w:themeColor="text1"/>
              </w:rPr>
              <w:t>projeto</w:t>
            </w:r>
          </w:p>
          <w:p w14:paraId="366BFF9A" w14:textId="77777777" w:rsidR="004A4E51" w:rsidRDefault="004A4E5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carrega o formulário de cadastro</w:t>
            </w:r>
          </w:p>
          <w:p w14:paraId="68398671" w14:textId="77777777" w:rsidR="004A4E51" w:rsidRDefault="004A4E5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preenche os campos necessários</w:t>
            </w:r>
          </w:p>
          <w:p w14:paraId="01E7928B" w14:textId="5A4D6BFC" w:rsidR="004A4E51" w:rsidRDefault="004A4E5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P4. O sistema solicita </w:t>
            </w:r>
            <w:r>
              <w:rPr>
                <w:rStyle w:val="Fontepargpadro1"/>
                <w:color w:val="000000" w:themeColor="text1"/>
              </w:rPr>
              <w:t>informações de permissões de outros usuários se for um projeto em grupo</w:t>
            </w:r>
          </w:p>
          <w:p w14:paraId="2BED8AC8" w14:textId="2609A00A" w:rsidR="004A4E51" w:rsidRDefault="004A4E5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P5. O usuário informa </w:t>
            </w:r>
            <w:r>
              <w:rPr>
                <w:rStyle w:val="Fontepargpadro1"/>
                <w:color w:val="000000" w:themeColor="text1"/>
              </w:rPr>
              <w:t>as permissões dos outros usuários</w:t>
            </w:r>
          </w:p>
          <w:p w14:paraId="52F1DB8C" w14:textId="604C970E" w:rsidR="004A4E51" w:rsidRPr="00255626" w:rsidRDefault="004A4E51" w:rsidP="004A4E51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P6. O sistema cria o </w:t>
            </w:r>
            <w:r>
              <w:rPr>
                <w:rStyle w:val="Fontepargpadro1"/>
                <w:color w:val="000000" w:themeColor="text1"/>
              </w:rPr>
              <w:t>projeto</w:t>
            </w:r>
            <w:r>
              <w:rPr>
                <w:rStyle w:val="Fontepargpadro1"/>
                <w:color w:val="000000" w:themeColor="text1"/>
              </w:rPr>
              <w:t xml:space="preserve"> e redireciona </w:t>
            </w:r>
            <w:r>
              <w:rPr>
                <w:rStyle w:val="Fontepargpadro1"/>
                <w:color w:val="000000" w:themeColor="text1"/>
              </w:rPr>
              <w:t>o usuário para a página do projeto</w:t>
            </w:r>
          </w:p>
        </w:tc>
      </w:tr>
      <w:tr w:rsidR="004A4E51" w:rsidRPr="00255626" w14:paraId="4D398AB2" w14:textId="77777777" w:rsidTr="0071793E">
        <w:tc>
          <w:tcPr>
            <w:tcW w:w="2875" w:type="dxa"/>
          </w:tcPr>
          <w:p w14:paraId="0EEB024C" w14:textId="77777777" w:rsidR="004A4E51" w:rsidRPr="00255626" w:rsidRDefault="004A4E5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68C3E2FE" w14:textId="17BFF048" w:rsidR="004A4E51" w:rsidRPr="004A4E51" w:rsidRDefault="004A4E5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A1. Alterar </w:t>
            </w:r>
            <w:r>
              <w:rPr>
                <w:rStyle w:val="Fontepargpadro1"/>
                <w:b/>
                <w:color w:val="000000" w:themeColor="text1"/>
              </w:rPr>
              <w:t>projeto</w:t>
            </w:r>
          </w:p>
          <w:p w14:paraId="3DE80BC1" w14:textId="112F545D" w:rsidR="004A4E51" w:rsidRDefault="004A4E5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proofErr w:type="gramStart"/>
            <w:r>
              <w:rPr>
                <w:rStyle w:val="Fontepargpadro1"/>
                <w:color w:val="000000" w:themeColor="text1"/>
              </w:rPr>
              <w:t>A1.</w:t>
            </w:r>
            <w:proofErr w:type="gramEnd"/>
            <w:r>
              <w:rPr>
                <w:rStyle w:val="Fontepargpadro1"/>
                <w:color w:val="000000" w:themeColor="text1"/>
              </w:rPr>
              <w:t xml:space="preserve">1. O usuário solicita alterar as informações </w:t>
            </w:r>
            <w:r>
              <w:rPr>
                <w:rStyle w:val="Fontepargpadro1"/>
                <w:color w:val="000000" w:themeColor="text1"/>
              </w:rPr>
              <w:t>do projeto</w:t>
            </w:r>
          </w:p>
          <w:p w14:paraId="0A17D105" w14:textId="77777777" w:rsidR="004A4E51" w:rsidRDefault="004A4E51" w:rsidP="0071793E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proofErr w:type="gramStart"/>
            <w:r>
              <w:rPr>
                <w:rStyle w:val="Fontepargpadro1"/>
                <w:color w:val="000000" w:themeColor="text1"/>
              </w:rPr>
              <w:t>A1.</w:t>
            </w:r>
            <w:proofErr w:type="gramEnd"/>
            <w:r>
              <w:rPr>
                <w:rStyle w:val="Fontepargpadro1"/>
                <w:color w:val="000000" w:themeColor="text1"/>
              </w:rPr>
              <w:t>2. O sistema um formulário com os dados cadastrados</w:t>
            </w:r>
          </w:p>
          <w:p w14:paraId="4EBA617E" w14:textId="77777777" w:rsidR="004A4E51" w:rsidRDefault="004A4E5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proofErr w:type="gramStart"/>
            <w:r>
              <w:rPr>
                <w:rStyle w:val="Fontepargpadro1"/>
                <w:color w:val="000000" w:themeColor="text1"/>
              </w:rPr>
              <w:t>A1.</w:t>
            </w:r>
            <w:proofErr w:type="gramEnd"/>
            <w:r>
              <w:rPr>
                <w:rStyle w:val="Fontepargpadro1"/>
                <w:color w:val="000000" w:themeColor="text1"/>
              </w:rPr>
              <w:t>3. O usuário altera as informações</w:t>
            </w:r>
          </w:p>
          <w:p w14:paraId="5F3AECD9" w14:textId="77777777" w:rsidR="004A4E51" w:rsidRDefault="004A4E5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proofErr w:type="gramStart"/>
            <w:r>
              <w:rPr>
                <w:rStyle w:val="Fontepargpadro1"/>
                <w:color w:val="000000" w:themeColor="text1"/>
              </w:rPr>
              <w:t>A1.</w:t>
            </w:r>
            <w:proofErr w:type="gramEnd"/>
            <w:r>
              <w:rPr>
                <w:rStyle w:val="Fontepargpadro1"/>
                <w:color w:val="000000" w:themeColor="text1"/>
              </w:rPr>
              <w:t>4. O sistema valida e atualiza os dados</w:t>
            </w:r>
          </w:p>
          <w:p w14:paraId="729D2502" w14:textId="77777777" w:rsidR="004A4E51" w:rsidRDefault="004A4E5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11A1B850" w14:textId="4DC6BE07" w:rsidR="004A4E51" w:rsidRPr="004A4E51" w:rsidRDefault="004A4E5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A2. </w:t>
            </w:r>
            <w:proofErr w:type="gramStart"/>
            <w:r w:rsidRPr="004A4E51">
              <w:rPr>
                <w:rStyle w:val="Fontepargpadro1"/>
                <w:b/>
                <w:color w:val="000000" w:themeColor="text1"/>
              </w:rPr>
              <w:t>Deletar</w:t>
            </w:r>
            <w:proofErr w:type="gramEnd"/>
            <w:r w:rsidRPr="004A4E51">
              <w:rPr>
                <w:rStyle w:val="Fontepargpadro1"/>
                <w:b/>
                <w:color w:val="000000" w:themeColor="text1"/>
              </w:rPr>
              <w:t xml:space="preserve"> </w:t>
            </w:r>
            <w:r>
              <w:rPr>
                <w:rStyle w:val="Fontepargpadro1"/>
                <w:b/>
                <w:color w:val="000000" w:themeColor="text1"/>
              </w:rPr>
              <w:t>projeto</w:t>
            </w:r>
          </w:p>
          <w:p w14:paraId="04288ED6" w14:textId="4D0FE0B7" w:rsidR="004A4E51" w:rsidRDefault="004A4E5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proofErr w:type="gramStart"/>
            <w:r>
              <w:rPr>
                <w:rStyle w:val="Fontepargpadro1"/>
                <w:color w:val="000000" w:themeColor="text1"/>
              </w:rPr>
              <w:t>A2.</w:t>
            </w:r>
            <w:proofErr w:type="gramEnd"/>
            <w:r>
              <w:rPr>
                <w:rStyle w:val="Fontepargpadro1"/>
                <w:color w:val="000000" w:themeColor="text1"/>
              </w:rPr>
              <w:t xml:space="preserve">1. O usuário solicita </w:t>
            </w:r>
            <w:proofErr w:type="gramStart"/>
            <w:r>
              <w:rPr>
                <w:rStyle w:val="Fontepargpadro1"/>
                <w:color w:val="000000" w:themeColor="text1"/>
              </w:rPr>
              <w:t>deletar</w:t>
            </w:r>
            <w:proofErr w:type="gramEnd"/>
            <w:r>
              <w:rPr>
                <w:rStyle w:val="Fontepargpadro1"/>
                <w:color w:val="000000" w:themeColor="text1"/>
              </w:rPr>
              <w:t xml:space="preserve"> o </w:t>
            </w:r>
            <w:r>
              <w:rPr>
                <w:rStyle w:val="Fontepargpadro1"/>
                <w:color w:val="000000" w:themeColor="text1"/>
              </w:rPr>
              <w:t>projeto</w:t>
            </w:r>
          </w:p>
          <w:p w14:paraId="22FC5CF2" w14:textId="127134D4" w:rsidR="004A4E51" w:rsidRDefault="004A4E5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  <w:color w:val="000000" w:themeColor="text1"/>
              </w:rPr>
              <w:t>A2.</w:t>
            </w:r>
            <w:proofErr w:type="gramEnd"/>
            <w:r>
              <w:rPr>
                <w:rStyle w:val="Fontepargpadro1"/>
                <w:color w:val="000000" w:themeColor="text1"/>
              </w:rPr>
              <w:t>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 xml:space="preserve">O sistema confirma a requisição e exclui </w:t>
            </w:r>
            <w:r>
              <w:rPr>
                <w:rStyle w:val="Fontepargpadro1"/>
              </w:rPr>
              <w:t>o projeto</w:t>
            </w:r>
          </w:p>
          <w:p w14:paraId="4686620B" w14:textId="77777777" w:rsidR="004A4E51" w:rsidRDefault="004A4E5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14:paraId="2C6C0754" w14:textId="7752B0AA" w:rsidR="004A4E51" w:rsidRPr="004A4E51" w:rsidRDefault="004A4E5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</w:rPr>
            </w:pPr>
            <w:r>
              <w:rPr>
                <w:rStyle w:val="Fontepargpadro1"/>
                <w:b/>
              </w:rPr>
              <w:t xml:space="preserve">A3. Visualizar </w:t>
            </w:r>
            <w:r>
              <w:rPr>
                <w:rStyle w:val="Fontepargpadro1"/>
                <w:b/>
              </w:rPr>
              <w:t>projeto</w:t>
            </w:r>
          </w:p>
          <w:p w14:paraId="4761F85B" w14:textId="38932BEE" w:rsidR="004A4E51" w:rsidRDefault="004A4E5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A3.</w:t>
            </w:r>
            <w:proofErr w:type="gramEnd"/>
            <w:r>
              <w:rPr>
                <w:rStyle w:val="Fontepargpadro1"/>
              </w:rPr>
              <w:t xml:space="preserve">1. O usuário solicita visualizar o </w:t>
            </w:r>
            <w:r>
              <w:rPr>
                <w:rStyle w:val="Fontepargpadro1"/>
              </w:rPr>
              <w:t>projeto</w:t>
            </w:r>
          </w:p>
          <w:p w14:paraId="1481A8E8" w14:textId="5DA5FA4B" w:rsidR="004A4E51" w:rsidRPr="00255626" w:rsidRDefault="004A4E51" w:rsidP="004A4E51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proofErr w:type="gramStart"/>
            <w:r>
              <w:rPr>
                <w:rStyle w:val="Fontepargpadro1"/>
              </w:rPr>
              <w:lastRenderedPageBreak/>
              <w:t>A3.</w:t>
            </w:r>
            <w:proofErr w:type="gramEnd"/>
            <w:r>
              <w:rPr>
                <w:rStyle w:val="Fontepargpadro1"/>
              </w:rPr>
              <w:t>2. O sistema redireciona o usuário para a pá</w:t>
            </w:r>
            <w:r>
              <w:rPr>
                <w:rStyle w:val="Fontepargpadro1"/>
              </w:rPr>
              <w:t>gina do projeto</w:t>
            </w:r>
            <w:r>
              <w:rPr>
                <w:rStyle w:val="Fontepargpadro1"/>
              </w:rPr>
              <w:t xml:space="preserve"> solicitado</w:t>
            </w:r>
          </w:p>
        </w:tc>
      </w:tr>
    </w:tbl>
    <w:p w14:paraId="066BEC57" w14:textId="77777777" w:rsidR="004A4E51" w:rsidRDefault="004A4E51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C0032A" w:rsidRPr="00255626" w14:paraId="44833A11" w14:textId="77777777" w:rsidTr="0071793E">
        <w:tc>
          <w:tcPr>
            <w:tcW w:w="2875" w:type="dxa"/>
          </w:tcPr>
          <w:p w14:paraId="6232D169" w14:textId="77777777" w:rsidR="00C0032A" w:rsidRPr="00255626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5298A1C7" w14:textId="1268CF43" w:rsidR="00C0032A" w:rsidRPr="00FF5C5F" w:rsidRDefault="00305EC7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proofErr w:type="gramStart"/>
            <w:r>
              <w:rPr>
                <w:rStyle w:val="Fontepargpadro1"/>
                <w:b/>
              </w:rPr>
              <w:t>CdU06</w:t>
            </w:r>
            <w:proofErr w:type="gramEnd"/>
            <w:r w:rsidR="00C0032A" w:rsidRPr="00FF5C5F">
              <w:rPr>
                <w:rStyle w:val="Fontepargpadro1"/>
                <w:b/>
              </w:rPr>
              <w:t xml:space="preserve"> – Gerenciar projeto</w:t>
            </w:r>
            <w:r>
              <w:rPr>
                <w:rStyle w:val="Fontepargpadro1"/>
                <w:b/>
              </w:rPr>
              <w:t xml:space="preserve"> em grupo</w:t>
            </w:r>
          </w:p>
        </w:tc>
      </w:tr>
      <w:tr w:rsidR="00C0032A" w:rsidRPr="00255626" w14:paraId="0D44672B" w14:textId="77777777" w:rsidTr="0071793E">
        <w:tc>
          <w:tcPr>
            <w:tcW w:w="2875" w:type="dxa"/>
          </w:tcPr>
          <w:p w14:paraId="795771CB" w14:textId="77777777" w:rsidR="00C0032A" w:rsidRPr="00255626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2AB56DDC" w14:textId="77777777" w:rsidR="00C0032A" w:rsidRPr="00255626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Usuário</w:t>
            </w:r>
          </w:p>
        </w:tc>
      </w:tr>
      <w:tr w:rsidR="00C0032A" w:rsidRPr="00255626" w14:paraId="29865AC4" w14:textId="77777777" w:rsidTr="0071793E">
        <w:tc>
          <w:tcPr>
            <w:tcW w:w="2875" w:type="dxa"/>
          </w:tcPr>
          <w:p w14:paraId="143692B9" w14:textId="77777777" w:rsidR="00C0032A" w:rsidRPr="00255626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0CA77C3B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P1. O usuário solicita criar um projeto</w:t>
            </w:r>
          </w:p>
          <w:p w14:paraId="10559FAE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carrega o formulário de cadastro</w:t>
            </w:r>
          </w:p>
          <w:p w14:paraId="3FDB8B30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preenche os campos necessários</w:t>
            </w:r>
          </w:p>
          <w:p w14:paraId="64777405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P4. O sistema solicita informações de permissões de outros usuários se for um projeto em grupo</w:t>
            </w:r>
          </w:p>
          <w:p w14:paraId="55AADDE0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P5. O usuário informa as permissões dos outros usuários</w:t>
            </w:r>
          </w:p>
          <w:p w14:paraId="170EB019" w14:textId="77777777" w:rsidR="00C0032A" w:rsidRPr="00255626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P6. O sistema cria o projeto e redireciona o usuário para a página do projeto</w:t>
            </w:r>
          </w:p>
        </w:tc>
      </w:tr>
      <w:tr w:rsidR="00C0032A" w:rsidRPr="00255626" w14:paraId="01BFA70C" w14:textId="77777777" w:rsidTr="0071793E">
        <w:tc>
          <w:tcPr>
            <w:tcW w:w="2875" w:type="dxa"/>
          </w:tcPr>
          <w:p w14:paraId="2254E713" w14:textId="77777777" w:rsidR="00C0032A" w:rsidRPr="00255626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2E317D86" w14:textId="77777777" w:rsidR="00C0032A" w:rsidRPr="004A4E51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A1. Alterar </w:t>
            </w:r>
            <w:r>
              <w:rPr>
                <w:rStyle w:val="Fontepargpadro1"/>
                <w:b/>
                <w:color w:val="000000" w:themeColor="text1"/>
              </w:rPr>
              <w:t>projeto</w:t>
            </w:r>
          </w:p>
          <w:p w14:paraId="3BA94B4E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proofErr w:type="gramStart"/>
            <w:r>
              <w:rPr>
                <w:rStyle w:val="Fontepargpadro1"/>
                <w:color w:val="000000" w:themeColor="text1"/>
              </w:rPr>
              <w:t>A1.</w:t>
            </w:r>
            <w:proofErr w:type="gramEnd"/>
            <w:r>
              <w:rPr>
                <w:rStyle w:val="Fontepargpadro1"/>
                <w:color w:val="000000" w:themeColor="text1"/>
              </w:rPr>
              <w:t>1. O usuário solicita alterar as informações do projeto</w:t>
            </w:r>
          </w:p>
          <w:p w14:paraId="68BAD011" w14:textId="6236C4E6" w:rsidR="00C0032A" w:rsidRDefault="00C0032A" w:rsidP="0071793E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proofErr w:type="gramStart"/>
            <w:r>
              <w:rPr>
                <w:rStyle w:val="Fontepargpadro1"/>
                <w:color w:val="000000" w:themeColor="text1"/>
              </w:rPr>
              <w:t>A1.</w:t>
            </w:r>
            <w:proofErr w:type="gramEnd"/>
            <w:r>
              <w:rPr>
                <w:rStyle w:val="Fontepargpadro1"/>
                <w:color w:val="000000" w:themeColor="text1"/>
              </w:rPr>
              <w:t xml:space="preserve">2. O sistema </w:t>
            </w:r>
            <w:r w:rsidR="0027684C">
              <w:rPr>
                <w:rStyle w:val="Fontepargpadro1"/>
                <w:color w:val="000000" w:themeColor="text1"/>
              </w:rPr>
              <w:t xml:space="preserve">apresenta </w:t>
            </w:r>
            <w:r>
              <w:rPr>
                <w:rStyle w:val="Fontepargpadro1"/>
                <w:color w:val="000000" w:themeColor="text1"/>
              </w:rPr>
              <w:t>um formulário com os dados cadastrados</w:t>
            </w:r>
          </w:p>
          <w:p w14:paraId="61CD091F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proofErr w:type="gramStart"/>
            <w:r>
              <w:rPr>
                <w:rStyle w:val="Fontepargpadro1"/>
                <w:color w:val="000000" w:themeColor="text1"/>
              </w:rPr>
              <w:t>A1.</w:t>
            </w:r>
            <w:proofErr w:type="gramEnd"/>
            <w:r>
              <w:rPr>
                <w:rStyle w:val="Fontepargpadro1"/>
                <w:color w:val="000000" w:themeColor="text1"/>
              </w:rPr>
              <w:t>3. O usuário altera as informações</w:t>
            </w:r>
          </w:p>
          <w:p w14:paraId="11E3C826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proofErr w:type="gramStart"/>
            <w:r>
              <w:rPr>
                <w:rStyle w:val="Fontepargpadro1"/>
                <w:color w:val="000000" w:themeColor="text1"/>
              </w:rPr>
              <w:t>A1.</w:t>
            </w:r>
            <w:proofErr w:type="gramEnd"/>
            <w:r>
              <w:rPr>
                <w:rStyle w:val="Fontepargpadro1"/>
                <w:color w:val="000000" w:themeColor="text1"/>
              </w:rPr>
              <w:t>4. O sistema valida e atualiza os dados</w:t>
            </w:r>
          </w:p>
          <w:p w14:paraId="6A822422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1DB10D63" w14:textId="6ED99CD0" w:rsidR="00C0032A" w:rsidRPr="004A4E51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A2. </w:t>
            </w:r>
            <w:r w:rsidR="0027684C">
              <w:rPr>
                <w:rStyle w:val="Fontepargpadro1"/>
                <w:b/>
                <w:color w:val="000000" w:themeColor="text1"/>
              </w:rPr>
              <w:t>Excluir</w:t>
            </w:r>
            <w:r w:rsidRPr="004A4E51">
              <w:rPr>
                <w:rStyle w:val="Fontepargpadro1"/>
                <w:b/>
                <w:color w:val="000000" w:themeColor="text1"/>
              </w:rPr>
              <w:t xml:space="preserve"> </w:t>
            </w:r>
            <w:r>
              <w:rPr>
                <w:rStyle w:val="Fontepargpadro1"/>
                <w:b/>
                <w:color w:val="000000" w:themeColor="text1"/>
              </w:rPr>
              <w:t>projeto</w:t>
            </w:r>
          </w:p>
          <w:p w14:paraId="2C5B4B0F" w14:textId="46E88B5A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proofErr w:type="gramStart"/>
            <w:r>
              <w:rPr>
                <w:rStyle w:val="Fontepargpadro1"/>
                <w:color w:val="000000" w:themeColor="text1"/>
              </w:rPr>
              <w:t>A2.</w:t>
            </w:r>
            <w:proofErr w:type="gramEnd"/>
            <w:r>
              <w:rPr>
                <w:rStyle w:val="Fontepargpadro1"/>
                <w:color w:val="000000" w:themeColor="text1"/>
              </w:rPr>
              <w:t xml:space="preserve">1. O usuário solicita </w:t>
            </w:r>
            <w:r w:rsidR="0027684C">
              <w:rPr>
                <w:rStyle w:val="Fontepargpadro1"/>
                <w:color w:val="000000" w:themeColor="text1"/>
              </w:rPr>
              <w:t>excluir</w:t>
            </w:r>
            <w:r>
              <w:rPr>
                <w:rStyle w:val="Fontepargpadro1"/>
                <w:color w:val="000000" w:themeColor="text1"/>
              </w:rPr>
              <w:t xml:space="preserve"> o projeto</w:t>
            </w:r>
          </w:p>
          <w:p w14:paraId="455B4BDA" w14:textId="77777777" w:rsidR="00C0032A" w:rsidRPr="0027684C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u w:val="single"/>
              </w:rPr>
            </w:pPr>
            <w:proofErr w:type="gramStart"/>
            <w:r>
              <w:rPr>
                <w:rStyle w:val="Fontepargpadro1"/>
                <w:color w:val="000000" w:themeColor="text1"/>
              </w:rPr>
              <w:t>A2.</w:t>
            </w:r>
            <w:proofErr w:type="gramEnd"/>
            <w:r>
              <w:rPr>
                <w:rStyle w:val="Fontepargpadro1"/>
                <w:color w:val="000000" w:themeColor="text1"/>
              </w:rPr>
              <w:t>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>O sistema confirma a requisição e exclui o projeto</w:t>
            </w:r>
          </w:p>
          <w:p w14:paraId="5A79B605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14:paraId="0A48D721" w14:textId="77777777" w:rsidR="00C0032A" w:rsidRPr="004A4E51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</w:rPr>
            </w:pPr>
            <w:r>
              <w:rPr>
                <w:rStyle w:val="Fontepargpadro1"/>
                <w:b/>
              </w:rPr>
              <w:t>A3. Visualizar projeto</w:t>
            </w:r>
          </w:p>
          <w:p w14:paraId="2771C363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proofErr w:type="gramStart"/>
            <w:r>
              <w:rPr>
                <w:rStyle w:val="Fontepargpadro1"/>
              </w:rPr>
              <w:t>A3.</w:t>
            </w:r>
            <w:proofErr w:type="gramEnd"/>
            <w:r>
              <w:rPr>
                <w:rStyle w:val="Fontepargpadro1"/>
              </w:rPr>
              <w:t>1. O usuário solicita visualizar o projeto</w:t>
            </w:r>
          </w:p>
          <w:p w14:paraId="526181DC" w14:textId="77777777" w:rsidR="00C0032A" w:rsidRPr="00255626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proofErr w:type="gramStart"/>
            <w:r>
              <w:rPr>
                <w:rStyle w:val="Fontepargpadro1"/>
              </w:rPr>
              <w:t>A3.</w:t>
            </w:r>
            <w:proofErr w:type="gramEnd"/>
            <w:r>
              <w:rPr>
                <w:rStyle w:val="Fontepargpadro1"/>
              </w:rPr>
              <w:t>2. O sistema redireciona o usuário para a página do projeto solicitado</w:t>
            </w:r>
          </w:p>
        </w:tc>
      </w:tr>
    </w:tbl>
    <w:p w14:paraId="38925E27" w14:textId="77777777" w:rsidR="00C0032A" w:rsidRPr="004A4E51" w:rsidRDefault="00C0032A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5DE69F89" w14:textId="77777777" w:rsidR="00FB63CB" w:rsidRPr="00BC1769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Protótipos e Storyboards</w:t>
      </w:r>
    </w:p>
    <w:p w14:paraId="738323B5" w14:textId="77777777" w:rsidR="00FB63CB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proofErr w:type="gramStart"/>
      <w:r>
        <w:rPr>
          <w:rStyle w:val="Fontepargpadro1"/>
          <w:color w:val="FF0000"/>
        </w:rPr>
        <w:t>....</w:t>
      </w:r>
      <w:proofErr w:type="gramEnd"/>
      <w:r w:rsidRPr="00BC1769">
        <w:rPr>
          <w:rStyle w:val="Fontepargpadro1"/>
          <w:color w:val="FF0000"/>
        </w:rPr>
        <w:t>]</w:t>
      </w:r>
    </w:p>
    <w:p w14:paraId="08FDC7E6" w14:textId="77777777" w:rsidR="00FB63CB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14:paraId="0AEA80D3" w14:textId="77777777" w:rsidR="00FB63CB" w:rsidRDefault="00FB63CB" w:rsidP="00FB63CB">
      <w:pPr>
        <w:pStyle w:val="Ttulo1"/>
      </w:pPr>
      <w:r>
        <w:lastRenderedPageBreak/>
        <w:t>Modelagem do Sistema</w:t>
      </w:r>
    </w:p>
    <w:p w14:paraId="615CCFF4" w14:textId="77777777" w:rsidR="00FB63CB" w:rsidRPr="00BC1769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DIAGRAMAS DE ATIVIDADE</w:t>
      </w:r>
    </w:p>
    <w:p w14:paraId="40A2B169" w14:textId="77777777"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Imagem e descrição</w:t>
      </w:r>
      <w:r w:rsidRPr="00BC1769">
        <w:rPr>
          <w:rStyle w:val="Fontepargpadro1"/>
          <w:color w:val="FF0000"/>
        </w:rPr>
        <w:t>]</w:t>
      </w:r>
    </w:p>
    <w:p w14:paraId="3C7CE6F5" w14:textId="2CE38E97" w:rsidR="00FB63CB" w:rsidRPr="00BC1769" w:rsidRDefault="009F0B40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Modelagem do Banco de Dados</w:t>
      </w:r>
    </w:p>
    <w:p w14:paraId="1EB5085E" w14:textId="77777777" w:rsidR="00FB63CB" w:rsidRPr="00BC1769" w:rsidRDefault="00FB63CB" w:rsidP="00FB63CB">
      <w:pPr>
        <w:pStyle w:val="LO-Normal"/>
        <w:rPr>
          <w:rFonts w:ascii="Times" w:eastAsia="Times" w:hAnsi="Times"/>
          <w:caps/>
          <w:szCs w:val="24"/>
        </w:rPr>
      </w:pPr>
    </w:p>
    <w:p w14:paraId="220EBCF1" w14:textId="77777777"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Imagem e descrição</w:t>
      </w:r>
      <w:r w:rsidRPr="00BC1769">
        <w:rPr>
          <w:rStyle w:val="Fontepargpadro1"/>
          <w:color w:val="FF0000"/>
        </w:rPr>
        <w:t>]</w:t>
      </w:r>
    </w:p>
    <w:p w14:paraId="2A732545" w14:textId="77777777"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14:paraId="1E6998FE" w14:textId="77777777" w:rsidR="00FB63CB" w:rsidRPr="00BC1769" w:rsidRDefault="00FB63CB" w:rsidP="00FB63CB">
      <w:pPr>
        <w:pStyle w:val="Ttulo1"/>
        <w:rPr>
          <w:rFonts w:eastAsia="Times"/>
        </w:rPr>
      </w:pPr>
      <w:r w:rsidRPr="00BC1769">
        <w:rPr>
          <w:rFonts w:eastAsia="Times"/>
        </w:rPr>
        <w:lastRenderedPageBreak/>
        <w:t>Proposta de Solução Tecnológica Escolhida</w:t>
      </w:r>
    </w:p>
    <w:p w14:paraId="541F0258" w14:textId="77777777" w:rsidR="00FB63CB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TECNOLOGIAS ADOTADAS</w:t>
      </w:r>
    </w:p>
    <w:p w14:paraId="44A9BB0B" w14:textId="77777777" w:rsidR="00FB63CB" w:rsidRPr="00BC1769" w:rsidRDefault="00FB63CB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Lista com nome de cada tecnologia</w:t>
      </w:r>
      <w:r w:rsidRPr="00BC1769">
        <w:rPr>
          <w:rStyle w:val="Fontepargpadro1"/>
          <w:color w:val="FF0000"/>
        </w:rPr>
        <w:t>]</w:t>
      </w:r>
      <w:r>
        <w:rPr>
          <w:rStyle w:val="Fontepargpadro1"/>
          <w:color w:val="FF0000"/>
        </w:rPr>
        <w:t xml:space="preserve">: </w:t>
      </w: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endereço eletrônico</w:t>
      </w:r>
      <w:r w:rsidRPr="00BC1769">
        <w:rPr>
          <w:rStyle w:val="Fontepargpadro1"/>
          <w:color w:val="FF0000"/>
        </w:rPr>
        <w:t>]</w:t>
      </w:r>
    </w:p>
    <w:p w14:paraId="3E795D01" w14:textId="77777777" w:rsidR="00FB63CB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FERRAMENTAS ADOTADAS</w:t>
      </w:r>
    </w:p>
    <w:p w14:paraId="50F1B831" w14:textId="77777777" w:rsidR="00FB63CB" w:rsidRPr="00BC1769" w:rsidRDefault="00FB63CB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Lista com nome da ferramenta</w:t>
      </w:r>
      <w:r w:rsidRPr="00BC1769">
        <w:rPr>
          <w:rStyle w:val="Fontepargpadro1"/>
          <w:color w:val="FF0000"/>
        </w:rPr>
        <w:t>]</w:t>
      </w:r>
      <w:r>
        <w:rPr>
          <w:rStyle w:val="Fontepargpadro1"/>
          <w:color w:val="FF0000"/>
        </w:rPr>
        <w:t xml:space="preserve">: </w:t>
      </w: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endereço eletrônico</w:t>
      </w:r>
      <w:r w:rsidRPr="00BC1769">
        <w:rPr>
          <w:rStyle w:val="Fontepargpadro1"/>
          <w:color w:val="FF0000"/>
        </w:rPr>
        <w:t>]</w:t>
      </w:r>
    </w:p>
    <w:p w14:paraId="64341EEB" w14:textId="77777777"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14:paraId="3E930586" w14:textId="77777777" w:rsidR="00FB63CB" w:rsidRDefault="00FB63CB" w:rsidP="00FB63CB">
      <w:pPr>
        <w:pStyle w:val="LO-Normal"/>
        <w:rPr>
          <w:rFonts w:ascii="Times" w:eastAsia="Times" w:hAnsi="Times"/>
          <w:caps/>
          <w:szCs w:val="24"/>
        </w:rPr>
      </w:pPr>
    </w:p>
    <w:p w14:paraId="2947AB97" w14:textId="77777777" w:rsidR="00FB63CB" w:rsidRPr="00BC1769" w:rsidRDefault="00FB63CB" w:rsidP="00FB63CB">
      <w:pPr>
        <w:pStyle w:val="LO-Normal"/>
        <w:rPr>
          <w:rFonts w:ascii="Times" w:eastAsia="Times" w:hAnsi="Times"/>
          <w:caps/>
          <w:szCs w:val="24"/>
        </w:rPr>
      </w:pPr>
    </w:p>
    <w:p w14:paraId="4A0BF97F" w14:textId="315F2573" w:rsidR="0022406E" w:rsidRPr="004C5F55" w:rsidRDefault="00FB63CB" w:rsidP="004C5F55">
      <w:pPr>
        <w:pStyle w:val="Ttulo1"/>
        <w:rPr>
          <w:rFonts w:eastAsia="Times"/>
        </w:rPr>
      </w:pPr>
      <w:r w:rsidRPr="004C5F55">
        <w:rPr>
          <w:rFonts w:eastAsia="Times"/>
        </w:rPr>
        <w:lastRenderedPageBreak/>
        <w:t>Cronograma</w:t>
      </w:r>
    </w:p>
    <w:tbl>
      <w:tblPr>
        <w:tblStyle w:val="Tabelacomgrade"/>
        <w:tblW w:w="9391" w:type="dxa"/>
        <w:tblLayout w:type="fixed"/>
        <w:tblLook w:val="04A0" w:firstRow="1" w:lastRow="0" w:firstColumn="1" w:lastColumn="0" w:noHBand="0" w:noVBand="1"/>
      </w:tblPr>
      <w:tblGrid>
        <w:gridCol w:w="2358"/>
        <w:gridCol w:w="596"/>
        <w:gridCol w:w="531"/>
        <w:gridCol w:w="596"/>
        <w:gridCol w:w="630"/>
        <w:gridCol w:w="630"/>
        <w:gridCol w:w="540"/>
        <w:gridCol w:w="540"/>
        <w:gridCol w:w="630"/>
        <w:gridCol w:w="540"/>
        <w:gridCol w:w="540"/>
        <w:gridCol w:w="630"/>
        <w:gridCol w:w="630"/>
      </w:tblGrid>
      <w:tr w:rsidR="0022406E" w14:paraId="01B84514" w14:textId="77777777" w:rsidTr="00EE39B8">
        <w:tc>
          <w:tcPr>
            <w:tcW w:w="2358" w:type="dxa"/>
          </w:tcPr>
          <w:p w14:paraId="555EF25B" w14:textId="77777777" w:rsidR="0022406E" w:rsidRPr="002271DB" w:rsidRDefault="0022406E" w:rsidP="00EE39B8">
            <w:pPr>
              <w:spacing w:after="0"/>
              <w:ind w:firstLine="0"/>
              <w:rPr>
                <w:b/>
                <w:szCs w:val="24"/>
              </w:rPr>
            </w:pPr>
            <w:r w:rsidRPr="002271DB">
              <w:rPr>
                <w:b/>
                <w:szCs w:val="24"/>
              </w:rPr>
              <w:t>Atividade</w:t>
            </w:r>
          </w:p>
        </w:tc>
        <w:tc>
          <w:tcPr>
            <w:tcW w:w="596" w:type="dxa"/>
          </w:tcPr>
          <w:p w14:paraId="3684603B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Jan</w:t>
            </w:r>
          </w:p>
        </w:tc>
        <w:tc>
          <w:tcPr>
            <w:tcW w:w="531" w:type="dxa"/>
          </w:tcPr>
          <w:p w14:paraId="0F6C82BD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Fev</w:t>
            </w:r>
            <w:proofErr w:type="spellEnd"/>
          </w:p>
        </w:tc>
        <w:tc>
          <w:tcPr>
            <w:tcW w:w="596" w:type="dxa"/>
          </w:tcPr>
          <w:p w14:paraId="50E05531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Mar</w:t>
            </w:r>
          </w:p>
        </w:tc>
        <w:tc>
          <w:tcPr>
            <w:tcW w:w="630" w:type="dxa"/>
          </w:tcPr>
          <w:p w14:paraId="49310C0C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Abr</w:t>
            </w:r>
            <w:proofErr w:type="spellEnd"/>
          </w:p>
        </w:tc>
        <w:tc>
          <w:tcPr>
            <w:tcW w:w="630" w:type="dxa"/>
          </w:tcPr>
          <w:p w14:paraId="79A7FAA1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Mai</w:t>
            </w:r>
          </w:p>
        </w:tc>
        <w:tc>
          <w:tcPr>
            <w:tcW w:w="540" w:type="dxa"/>
          </w:tcPr>
          <w:p w14:paraId="3C46DD43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Jun</w:t>
            </w:r>
            <w:proofErr w:type="spellEnd"/>
          </w:p>
        </w:tc>
        <w:tc>
          <w:tcPr>
            <w:tcW w:w="540" w:type="dxa"/>
          </w:tcPr>
          <w:p w14:paraId="05A3270A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Jul</w:t>
            </w:r>
            <w:proofErr w:type="spellEnd"/>
          </w:p>
        </w:tc>
        <w:tc>
          <w:tcPr>
            <w:tcW w:w="630" w:type="dxa"/>
          </w:tcPr>
          <w:p w14:paraId="5F1D59FC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Ago</w:t>
            </w:r>
            <w:proofErr w:type="spellEnd"/>
          </w:p>
        </w:tc>
        <w:tc>
          <w:tcPr>
            <w:tcW w:w="540" w:type="dxa"/>
          </w:tcPr>
          <w:p w14:paraId="041210F6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Set</w:t>
            </w:r>
          </w:p>
        </w:tc>
        <w:tc>
          <w:tcPr>
            <w:tcW w:w="540" w:type="dxa"/>
          </w:tcPr>
          <w:p w14:paraId="44215CDF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Out</w:t>
            </w:r>
          </w:p>
        </w:tc>
        <w:tc>
          <w:tcPr>
            <w:tcW w:w="630" w:type="dxa"/>
          </w:tcPr>
          <w:p w14:paraId="4EF4B6FF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Nov</w:t>
            </w:r>
            <w:proofErr w:type="spellEnd"/>
          </w:p>
        </w:tc>
        <w:tc>
          <w:tcPr>
            <w:tcW w:w="630" w:type="dxa"/>
          </w:tcPr>
          <w:p w14:paraId="1D1D2244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Dez</w:t>
            </w:r>
          </w:p>
        </w:tc>
      </w:tr>
      <w:tr w:rsidR="0022406E" w14:paraId="2BA881A6" w14:textId="77777777" w:rsidTr="00EE39B8">
        <w:tc>
          <w:tcPr>
            <w:tcW w:w="2358" w:type="dxa"/>
          </w:tcPr>
          <w:p w14:paraId="153EB07D" w14:textId="77777777" w:rsidR="0022406E" w:rsidRPr="002271DB" w:rsidRDefault="0022406E" w:rsidP="00EE39B8">
            <w:pPr>
              <w:spacing w:after="0"/>
              <w:ind w:firstLine="0"/>
              <w:rPr>
                <w:szCs w:val="24"/>
              </w:rPr>
            </w:pPr>
            <w:r w:rsidRPr="002271DB">
              <w:rPr>
                <w:rStyle w:val="Fontepargpadro1"/>
                <w:color w:val="FF0000"/>
                <w:szCs w:val="24"/>
              </w:rPr>
              <w:t xml:space="preserve">[Atividade </w:t>
            </w:r>
            <w:proofErr w:type="gramStart"/>
            <w:r w:rsidRPr="002271DB">
              <w:rPr>
                <w:rStyle w:val="Fontepargpadro1"/>
                <w:color w:val="FF0000"/>
                <w:szCs w:val="24"/>
              </w:rPr>
              <w:t>1</w:t>
            </w:r>
            <w:proofErr w:type="gramEnd"/>
            <w:r w:rsidRPr="002271DB">
              <w:rPr>
                <w:rStyle w:val="Fontepargpadro1"/>
                <w:color w:val="FF0000"/>
                <w:szCs w:val="24"/>
              </w:rPr>
              <w:t>]</w:t>
            </w:r>
          </w:p>
        </w:tc>
        <w:tc>
          <w:tcPr>
            <w:tcW w:w="596" w:type="dxa"/>
          </w:tcPr>
          <w:p w14:paraId="210562F0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66B14C27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  <w:r>
              <w:rPr>
                <w:rStyle w:val="Fontepargpadro1"/>
                <w:color w:val="FF0000"/>
              </w:rPr>
              <w:t>X</w:t>
            </w:r>
          </w:p>
        </w:tc>
        <w:tc>
          <w:tcPr>
            <w:tcW w:w="596" w:type="dxa"/>
          </w:tcPr>
          <w:p w14:paraId="3AC3727F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70C556A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2F35B733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3AC1E463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3B638108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359EC4A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5BCAD1A9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0EDA2720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21BAB39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5A84972D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</w:tr>
      <w:tr w:rsidR="0022406E" w14:paraId="52E3A4BB" w14:textId="77777777" w:rsidTr="00EE39B8">
        <w:tc>
          <w:tcPr>
            <w:tcW w:w="2358" w:type="dxa"/>
          </w:tcPr>
          <w:p w14:paraId="7A829125" w14:textId="77777777" w:rsidR="0022406E" w:rsidRPr="002271DB" w:rsidRDefault="0022406E" w:rsidP="00EE39B8">
            <w:pPr>
              <w:spacing w:after="0"/>
              <w:ind w:firstLine="0"/>
              <w:rPr>
                <w:szCs w:val="24"/>
              </w:rPr>
            </w:pPr>
          </w:p>
        </w:tc>
        <w:tc>
          <w:tcPr>
            <w:tcW w:w="596" w:type="dxa"/>
          </w:tcPr>
          <w:p w14:paraId="7E074275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778D72D1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6" w:type="dxa"/>
          </w:tcPr>
          <w:p w14:paraId="087AC6EC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92DFD1C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24540FEA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47F33755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589EA1FA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58B8D573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45E1909E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7975D031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37C0DCFD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CEAB30B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</w:tr>
    </w:tbl>
    <w:p w14:paraId="486F46A4" w14:textId="77777777" w:rsidR="0022406E" w:rsidRDefault="0022406E" w:rsidP="0022406E"/>
    <w:p w14:paraId="6FF5E2AF" w14:textId="77777777" w:rsidR="0022406E" w:rsidRDefault="0022406E" w:rsidP="0022406E"/>
    <w:sectPr w:rsidR="0022406E">
      <w:headerReference w:type="first" r:id="rId12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1EE6ED" w14:textId="77777777" w:rsidR="000E64F8" w:rsidRDefault="000E64F8">
      <w:pPr>
        <w:spacing w:after="0"/>
      </w:pPr>
      <w:r>
        <w:separator/>
      </w:r>
    </w:p>
  </w:endnote>
  <w:endnote w:type="continuationSeparator" w:id="0">
    <w:p w14:paraId="1FEC3B85" w14:textId="77777777" w:rsidR="000E64F8" w:rsidRDefault="000E64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3033D5" w14:textId="77777777" w:rsidR="000E64F8" w:rsidRDefault="000E64F8">
      <w:pPr>
        <w:spacing w:after="0"/>
      </w:pPr>
      <w:r>
        <w:separator/>
      </w:r>
    </w:p>
  </w:footnote>
  <w:footnote w:type="continuationSeparator" w:id="0">
    <w:p w14:paraId="27A53488" w14:textId="77777777" w:rsidR="000E64F8" w:rsidRDefault="000E64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A210D" w14:textId="77777777" w:rsidR="00D441D4" w:rsidRDefault="00D441D4">
    <w:pPr>
      <w:pStyle w:val="Cabealho"/>
    </w:pPr>
  </w:p>
  <w:p w14:paraId="2222DA93" w14:textId="77777777" w:rsidR="00D441D4" w:rsidRDefault="00D441D4">
    <w:pPr>
      <w:pStyle w:val="Cabealho"/>
    </w:pPr>
  </w:p>
  <w:p w14:paraId="2E27EDA1" w14:textId="77777777" w:rsidR="00D441D4" w:rsidRDefault="00D441D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EC970" w14:textId="77777777" w:rsidR="00D441D4" w:rsidRDefault="00D441D4">
    <w:pPr>
      <w:pStyle w:val="Cabealho"/>
      <w:jc w:val="right"/>
    </w:pPr>
  </w:p>
  <w:p w14:paraId="5872C605" w14:textId="77777777" w:rsidR="00D441D4" w:rsidRDefault="00D441D4">
    <w:pPr>
      <w:pStyle w:val="Cabealho"/>
      <w:jc w:val="right"/>
    </w:pPr>
  </w:p>
  <w:p w14:paraId="4623A33B" w14:textId="77777777" w:rsidR="00D441D4" w:rsidRDefault="00D441D4">
    <w:pPr>
      <w:pStyle w:val="Cabealh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714F8C" w14:textId="77777777" w:rsidR="00D441D4" w:rsidRDefault="00D441D4">
    <w:pPr>
      <w:pStyle w:val="Cabealho"/>
      <w:rPr>
        <w:rStyle w:val="Nmerodepgina"/>
      </w:rPr>
    </w:pPr>
  </w:p>
  <w:p w14:paraId="64056C7F" w14:textId="77777777" w:rsidR="00D441D4" w:rsidRDefault="00D441D4">
    <w:pPr>
      <w:pStyle w:val="Cabealho"/>
      <w:rPr>
        <w:rStyle w:val="Nmerodepgina"/>
      </w:rPr>
    </w:pPr>
  </w:p>
  <w:p w14:paraId="3F203EA5" w14:textId="77777777" w:rsidR="00D441D4" w:rsidRDefault="00D441D4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6F208D" w14:textId="77777777" w:rsidR="00D441D4" w:rsidRDefault="00D441D4">
    <w:pPr>
      <w:pStyle w:val="Cabealho"/>
      <w:jc w:val="left"/>
      <w:rPr>
        <w:rStyle w:val="Nmerodepgina"/>
      </w:rPr>
    </w:pPr>
  </w:p>
  <w:p w14:paraId="344093A5" w14:textId="77777777" w:rsidR="00D441D4" w:rsidRDefault="00D441D4">
    <w:pPr>
      <w:pStyle w:val="Cabealho"/>
      <w:rPr>
        <w:rStyle w:val="Nmerodepgina"/>
      </w:rPr>
    </w:pPr>
  </w:p>
  <w:p w14:paraId="2C6CF34A" w14:textId="77777777" w:rsidR="00D441D4" w:rsidRDefault="00D441D4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190D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43E57B9A"/>
    <w:multiLevelType w:val="hybridMultilevel"/>
    <w:tmpl w:val="38A4669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94CAB"/>
    <w:multiLevelType w:val="multilevel"/>
    <w:tmpl w:val="D2F494E6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9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10"/>
  </w:num>
  <w:num w:numId="8">
    <w:abstractNumId w:val="8"/>
  </w:num>
  <w:num w:numId="9">
    <w:abstractNumId w:val="8"/>
  </w:num>
  <w:num w:numId="10">
    <w:abstractNumId w:val="4"/>
  </w:num>
  <w:num w:numId="11">
    <w:abstractNumId w:val="7"/>
  </w:num>
  <w:num w:numId="12">
    <w:abstractNumId w:val="8"/>
  </w:num>
  <w:num w:numId="13">
    <w:abstractNumId w:val="8"/>
  </w:num>
  <w:num w:numId="14">
    <w:abstractNumId w:val="9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EC1"/>
    <w:rsid w:val="000140CD"/>
    <w:rsid w:val="000361E6"/>
    <w:rsid w:val="000B7D52"/>
    <w:rsid w:val="000E495D"/>
    <w:rsid w:val="000E58AD"/>
    <w:rsid w:val="000E64F8"/>
    <w:rsid w:val="001067B3"/>
    <w:rsid w:val="001170B0"/>
    <w:rsid w:val="00141154"/>
    <w:rsid w:val="001538A3"/>
    <w:rsid w:val="00186E75"/>
    <w:rsid w:val="001C4275"/>
    <w:rsid w:val="001E6C72"/>
    <w:rsid w:val="00211DA6"/>
    <w:rsid w:val="002174E1"/>
    <w:rsid w:val="00220B31"/>
    <w:rsid w:val="0022406E"/>
    <w:rsid w:val="002271DB"/>
    <w:rsid w:val="002444B4"/>
    <w:rsid w:val="0027684C"/>
    <w:rsid w:val="00283B0C"/>
    <w:rsid w:val="00284B69"/>
    <w:rsid w:val="002C2304"/>
    <w:rsid w:val="002C4872"/>
    <w:rsid w:val="002C69A4"/>
    <w:rsid w:val="002C786D"/>
    <w:rsid w:val="002E7A88"/>
    <w:rsid w:val="002F3088"/>
    <w:rsid w:val="002F74DA"/>
    <w:rsid w:val="00305EC7"/>
    <w:rsid w:val="003A760E"/>
    <w:rsid w:val="003B362C"/>
    <w:rsid w:val="003F65B5"/>
    <w:rsid w:val="003F7C5B"/>
    <w:rsid w:val="00414371"/>
    <w:rsid w:val="00426A74"/>
    <w:rsid w:val="004309D0"/>
    <w:rsid w:val="004338C1"/>
    <w:rsid w:val="00446615"/>
    <w:rsid w:val="00462EBF"/>
    <w:rsid w:val="004954D0"/>
    <w:rsid w:val="00497FA1"/>
    <w:rsid w:val="004A4E51"/>
    <w:rsid w:val="004C0FD6"/>
    <w:rsid w:val="004C5F55"/>
    <w:rsid w:val="004D4842"/>
    <w:rsid w:val="004D61E8"/>
    <w:rsid w:val="005051F4"/>
    <w:rsid w:val="005125B5"/>
    <w:rsid w:val="005166E5"/>
    <w:rsid w:val="00540888"/>
    <w:rsid w:val="0057498C"/>
    <w:rsid w:val="00674707"/>
    <w:rsid w:val="006A5862"/>
    <w:rsid w:val="006B285A"/>
    <w:rsid w:val="006B60FF"/>
    <w:rsid w:val="006F20F2"/>
    <w:rsid w:val="00701833"/>
    <w:rsid w:val="007A0102"/>
    <w:rsid w:val="007E6802"/>
    <w:rsid w:val="0080513A"/>
    <w:rsid w:val="008079CA"/>
    <w:rsid w:val="00825D53"/>
    <w:rsid w:val="008308BE"/>
    <w:rsid w:val="0085229E"/>
    <w:rsid w:val="008B6F22"/>
    <w:rsid w:val="008C227A"/>
    <w:rsid w:val="008D00D3"/>
    <w:rsid w:val="008E6F0B"/>
    <w:rsid w:val="00903D25"/>
    <w:rsid w:val="00916833"/>
    <w:rsid w:val="0092143C"/>
    <w:rsid w:val="00940D37"/>
    <w:rsid w:val="00995CF1"/>
    <w:rsid w:val="009B2557"/>
    <w:rsid w:val="009B7610"/>
    <w:rsid w:val="009C6E49"/>
    <w:rsid w:val="009F0B40"/>
    <w:rsid w:val="00A12994"/>
    <w:rsid w:val="00A4662C"/>
    <w:rsid w:val="00A65A42"/>
    <w:rsid w:val="00A90AD3"/>
    <w:rsid w:val="00A90CF9"/>
    <w:rsid w:val="00AB592A"/>
    <w:rsid w:val="00AC7AD0"/>
    <w:rsid w:val="00AD1F93"/>
    <w:rsid w:val="00B028E5"/>
    <w:rsid w:val="00B348F3"/>
    <w:rsid w:val="00B36556"/>
    <w:rsid w:val="00B37F27"/>
    <w:rsid w:val="00B429B3"/>
    <w:rsid w:val="00B54D9B"/>
    <w:rsid w:val="00BA68C7"/>
    <w:rsid w:val="00BF275D"/>
    <w:rsid w:val="00C0032A"/>
    <w:rsid w:val="00C10B3F"/>
    <w:rsid w:val="00C523A2"/>
    <w:rsid w:val="00C544B9"/>
    <w:rsid w:val="00C952B6"/>
    <w:rsid w:val="00CD6A42"/>
    <w:rsid w:val="00CE3415"/>
    <w:rsid w:val="00CF3307"/>
    <w:rsid w:val="00CF657E"/>
    <w:rsid w:val="00D27155"/>
    <w:rsid w:val="00D32546"/>
    <w:rsid w:val="00D37220"/>
    <w:rsid w:val="00D441D4"/>
    <w:rsid w:val="00D52FCA"/>
    <w:rsid w:val="00DD7153"/>
    <w:rsid w:val="00E36487"/>
    <w:rsid w:val="00E42C4C"/>
    <w:rsid w:val="00E671A7"/>
    <w:rsid w:val="00E72EC1"/>
    <w:rsid w:val="00EB50BB"/>
    <w:rsid w:val="00EF3349"/>
    <w:rsid w:val="00F00FAA"/>
    <w:rsid w:val="00F36B51"/>
    <w:rsid w:val="00F66FA8"/>
    <w:rsid w:val="00F8655C"/>
    <w:rsid w:val="00F93878"/>
    <w:rsid w:val="00F9454D"/>
    <w:rsid w:val="00FB63CB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A2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0140CD"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">
    <w:name w:val="Tabela de Grade 2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customStyle="1" w:styleId="Fontepargpadro1">
    <w:name w:val="Fonte parág. padrão1"/>
    <w:qFormat/>
    <w:rsid w:val="00FB63CB"/>
  </w:style>
  <w:style w:type="paragraph" w:customStyle="1" w:styleId="LO-Normal">
    <w:name w:val="LO-Normal"/>
    <w:qFormat/>
    <w:rsid w:val="00FB63CB"/>
    <w:pPr>
      <w:keepNext/>
      <w:widowControl w:val="0"/>
      <w:shd w:val="clear" w:color="auto" w:fill="FFFFFF"/>
      <w:suppressAutoHyphens/>
      <w:textAlignment w:val="baseline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0140CD"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">
    <w:name w:val="Tabela de Grade 2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customStyle="1" w:styleId="Fontepargpadro1">
    <w:name w:val="Fonte parág. padrão1"/>
    <w:qFormat/>
    <w:rsid w:val="00FB63CB"/>
  </w:style>
  <w:style w:type="paragraph" w:customStyle="1" w:styleId="LO-Normal">
    <w:name w:val="LO-Normal"/>
    <w:qFormat/>
    <w:rsid w:val="00FB63CB"/>
    <w:pPr>
      <w:keepNext/>
      <w:widowControl w:val="0"/>
      <w:shd w:val="clear" w:color="auto" w:fill="FFFFFF"/>
      <w:suppressAutoHyphens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Downloads\ModeloMonografia_2015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035EE-AF5C-4C64-90B8-748F66CB3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ModeloMonografia_2015.dotx</Template>
  <TotalTime>116</TotalTime>
  <Pages>1</Pages>
  <Words>745</Words>
  <Characters>4024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FEDERAL DO RIO GRANDE DO SUL</vt:lpstr>
      <vt:lpstr>INSTITUTO FEDERAL DO RIO GRANDE DO SUL</vt:lpstr>
    </vt:vector>
  </TitlesOfParts>
  <Company>Hewlett-Packard</Company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Patricia</dc:creator>
  <cp:lastModifiedBy>Aluno</cp:lastModifiedBy>
  <cp:revision>5</cp:revision>
  <cp:lastPrinted>2008-11-27T17:11:00Z</cp:lastPrinted>
  <dcterms:created xsi:type="dcterms:W3CDTF">2017-02-16T17:41:00Z</dcterms:created>
  <dcterms:modified xsi:type="dcterms:W3CDTF">2017-06-09T21:35:00Z</dcterms:modified>
</cp:coreProperties>
</file>