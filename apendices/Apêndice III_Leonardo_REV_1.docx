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comments.xml" ContentType="application/vnd.openxmlformats-officedocument.wordprocessingml.comments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6F1A508" w14:textId="77777777" w:rsidR="00126BA0" w:rsidRPr="00CF3307" w:rsidRDefault="00126BA0" w:rsidP="00126BA0">
      <w:pPr>
        <w:ind w:firstLine="0"/>
        <w:jc w:val="center"/>
        <w:rPr>
          <w:szCs w:val="24"/>
        </w:rPr>
      </w:pPr>
      <w:bookmarkStart w:id="0" w:name="_Hlk485860649"/>
      <w:bookmarkEnd w:id="0"/>
      <w:r w:rsidRPr="00CF3307">
        <w:rPr>
          <w:szCs w:val="24"/>
        </w:rPr>
        <w:t xml:space="preserve">INSTITUTO FEDERAL DE EDUCAÇÃO, CIÊNCIA E TECNOLOGIA DO </w:t>
      </w:r>
    </w:p>
    <w:p w14:paraId="1F54D955" w14:textId="77777777" w:rsidR="00126BA0" w:rsidRPr="00CF3307" w:rsidRDefault="00126BA0" w:rsidP="00126BA0">
      <w:pPr>
        <w:ind w:firstLine="0"/>
        <w:jc w:val="center"/>
        <w:rPr>
          <w:szCs w:val="24"/>
        </w:rPr>
      </w:pPr>
      <w:r w:rsidRPr="00CF3307">
        <w:rPr>
          <w:szCs w:val="24"/>
        </w:rPr>
        <w:t>RIO GRANDE DO SUL</w:t>
      </w:r>
    </w:p>
    <w:p w14:paraId="152258EA" w14:textId="77777777" w:rsidR="00126BA0" w:rsidRPr="00CF3307" w:rsidRDefault="00126BA0" w:rsidP="00126BA0">
      <w:pPr>
        <w:ind w:firstLine="0"/>
        <w:jc w:val="center"/>
        <w:rPr>
          <w:szCs w:val="24"/>
        </w:rPr>
      </w:pPr>
      <w:r w:rsidRPr="00CF3307">
        <w:rPr>
          <w:szCs w:val="24"/>
        </w:rPr>
        <w:t>C</w:t>
      </w:r>
      <w:r>
        <w:rPr>
          <w:szCs w:val="24"/>
        </w:rPr>
        <w:t>A</w:t>
      </w:r>
      <w:r w:rsidRPr="00CF3307">
        <w:rPr>
          <w:szCs w:val="24"/>
        </w:rPr>
        <w:t>MPUS CANOAS</w:t>
      </w:r>
    </w:p>
    <w:p w14:paraId="61B9C3FA" w14:textId="77777777" w:rsidR="00126BA0" w:rsidRPr="00CF3307" w:rsidRDefault="00126BA0" w:rsidP="00126BA0">
      <w:pPr>
        <w:ind w:firstLine="0"/>
        <w:jc w:val="center"/>
        <w:rPr>
          <w:b/>
          <w:szCs w:val="24"/>
        </w:rPr>
      </w:pPr>
      <w:r w:rsidRPr="00CF3307">
        <w:rPr>
          <w:szCs w:val="24"/>
        </w:rPr>
        <w:t xml:space="preserve">CURSO </w:t>
      </w:r>
      <w:r>
        <w:rPr>
          <w:szCs w:val="24"/>
        </w:rPr>
        <w:t>TÉCNICO EM INFORMÁTICA INTEGRADO AO ENSINO MÉDIO</w:t>
      </w:r>
    </w:p>
    <w:p w14:paraId="2EA025CA" w14:textId="77777777" w:rsidR="00126BA0" w:rsidRPr="00CF3307" w:rsidRDefault="00126BA0" w:rsidP="00126BA0">
      <w:pPr>
        <w:ind w:firstLine="0"/>
        <w:jc w:val="center"/>
        <w:rPr>
          <w:szCs w:val="24"/>
        </w:rPr>
      </w:pPr>
    </w:p>
    <w:p w14:paraId="50D6734C" w14:textId="77777777" w:rsidR="00126BA0" w:rsidRPr="00CF3307" w:rsidRDefault="00126BA0" w:rsidP="00126BA0">
      <w:pPr>
        <w:ind w:firstLine="0"/>
        <w:jc w:val="center"/>
        <w:rPr>
          <w:szCs w:val="24"/>
        </w:rPr>
      </w:pPr>
    </w:p>
    <w:p w14:paraId="4E121E4C" w14:textId="77777777" w:rsidR="00126BA0" w:rsidRPr="00CF3307" w:rsidRDefault="00126BA0" w:rsidP="00126BA0">
      <w:pPr>
        <w:ind w:firstLine="0"/>
        <w:jc w:val="center"/>
        <w:rPr>
          <w:szCs w:val="24"/>
        </w:rPr>
      </w:pPr>
    </w:p>
    <w:p w14:paraId="282134D5" w14:textId="77777777" w:rsidR="00126BA0" w:rsidRPr="00CF3307" w:rsidRDefault="00126BA0" w:rsidP="00126BA0">
      <w:pPr>
        <w:ind w:firstLine="0"/>
        <w:jc w:val="center"/>
        <w:rPr>
          <w:szCs w:val="24"/>
        </w:rPr>
      </w:pPr>
    </w:p>
    <w:p w14:paraId="1CF4A673" w14:textId="77777777" w:rsidR="00126BA0" w:rsidRPr="00CF3307" w:rsidRDefault="00126BA0" w:rsidP="00126BA0">
      <w:pPr>
        <w:ind w:firstLine="0"/>
        <w:jc w:val="center"/>
        <w:rPr>
          <w:szCs w:val="24"/>
        </w:rPr>
      </w:pPr>
    </w:p>
    <w:p w14:paraId="70A23FCC" w14:textId="77777777" w:rsidR="00126BA0" w:rsidRPr="00CF3307" w:rsidRDefault="00126BA0" w:rsidP="00126BA0">
      <w:pPr>
        <w:ind w:firstLine="0"/>
        <w:rPr>
          <w:szCs w:val="24"/>
        </w:rPr>
      </w:pPr>
    </w:p>
    <w:p w14:paraId="1B7673E4" w14:textId="77777777" w:rsidR="00126BA0" w:rsidRPr="00CF3307" w:rsidRDefault="00126BA0" w:rsidP="00126BA0">
      <w:pPr>
        <w:ind w:firstLine="0"/>
        <w:jc w:val="center"/>
        <w:rPr>
          <w:szCs w:val="24"/>
        </w:rPr>
      </w:pPr>
    </w:p>
    <w:p w14:paraId="2A48B231" w14:textId="77777777" w:rsidR="00126BA0" w:rsidRPr="00ED55A1" w:rsidRDefault="00126BA0" w:rsidP="00126BA0">
      <w:pPr>
        <w:pStyle w:val="Autor"/>
        <w:rPr>
          <w:b/>
          <w:szCs w:val="24"/>
        </w:rPr>
      </w:pPr>
      <w:r>
        <w:rPr>
          <w:szCs w:val="24"/>
        </w:rPr>
        <w:t>LEONardo de araujo lopes</w:t>
      </w:r>
    </w:p>
    <w:p w14:paraId="41E8DCC4" w14:textId="77777777" w:rsidR="00126BA0" w:rsidRPr="00CF3307" w:rsidRDefault="00126BA0" w:rsidP="00126BA0">
      <w:pPr>
        <w:rPr>
          <w:szCs w:val="24"/>
        </w:rPr>
      </w:pPr>
    </w:p>
    <w:p w14:paraId="1D6A1250" w14:textId="77777777" w:rsidR="00126BA0" w:rsidRPr="00CF3307" w:rsidRDefault="00126BA0" w:rsidP="00126BA0">
      <w:pPr>
        <w:rPr>
          <w:szCs w:val="24"/>
        </w:rPr>
      </w:pPr>
    </w:p>
    <w:p w14:paraId="094D4901" w14:textId="77777777" w:rsidR="00126BA0" w:rsidRPr="00CF3307" w:rsidRDefault="00126BA0" w:rsidP="00126BA0">
      <w:pPr>
        <w:rPr>
          <w:szCs w:val="24"/>
        </w:rPr>
      </w:pPr>
    </w:p>
    <w:p w14:paraId="74F658D8" w14:textId="77777777" w:rsidR="00126BA0" w:rsidRPr="00CF3307" w:rsidRDefault="00126BA0" w:rsidP="00126BA0">
      <w:pPr>
        <w:rPr>
          <w:szCs w:val="24"/>
        </w:rPr>
      </w:pPr>
    </w:p>
    <w:p w14:paraId="29BB3A20" w14:textId="03617A3D" w:rsidR="00126BA0" w:rsidRDefault="00126BA0" w:rsidP="00126BA0">
      <w:pPr>
        <w:pStyle w:val="TtulodaFolhadeRosto"/>
        <w:ind w:left="1418"/>
        <w:rPr>
          <w:sz w:val="24"/>
          <w:szCs w:val="24"/>
        </w:rPr>
      </w:pPr>
      <w:r>
        <w:rPr>
          <w:sz w:val="24"/>
          <w:szCs w:val="24"/>
        </w:rPr>
        <w:t>APÊNDICE III</w:t>
      </w:r>
    </w:p>
    <w:p w14:paraId="0EB1A795" w14:textId="77777777" w:rsidR="00126BA0" w:rsidRPr="00FB63CB" w:rsidRDefault="00126BA0" w:rsidP="00126BA0">
      <w:pPr>
        <w:pStyle w:val="TtulodaFolhadeRosto"/>
        <w:ind w:left="1418"/>
        <w:rPr>
          <w:sz w:val="24"/>
          <w:szCs w:val="24"/>
        </w:rPr>
      </w:pPr>
      <w:r w:rsidRPr="00FB63CB">
        <w:rPr>
          <w:sz w:val="24"/>
          <w:szCs w:val="24"/>
        </w:rPr>
        <w:t>DOCUMENTAÇÃO DO SISTEMA</w:t>
      </w:r>
    </w:p>
    <w:p w14:paraId="5076BD52" w14:textId="77777777" w:rsidR="00126BA0" w:rsidRPr="00B2774C" w:rsidRDefault="00126BA0" w:rsidP="00126BA0">
      <w:pPr>
        <w:pStyle w:val="TtulodaFolhadeRosto"/>
        <w:ind w:left="1418"/>
        <w:rPr>
          <w:sz w:val="24"/>
          <w:szCs w:val="24"/>
        </w:rPr>
      </w:pPr>
      <w:r>
        <w:rPr>
          <w:sz w:val="24"/>
          <w:szCs w:val="24"/>
        </w:rPr>
        <w:t>PLATAFORMA PARA PLANEJAMENTO DE ATIVIDADES E ORGANIZAÇÃO DE REGISTROS DE TESTES DE ROBÓTICA</w:t>
      </w:r>
    </w:p>
    <w:p w14:paraId="7649C37C" w14:textId="77777777" w:rsidR="00126BA0" w:rsidRPr="00CF3307" w:rsidRDefault="00126BA0" w:rsidP="00126BA0">
      <w:pPr>
        <w:rPr>
          <w:szCs w:val="24"/>
        </w:rPr>
      </w:pPr>
    </w:p>
    <w:p w14:paraId="06DD5DF1" w14:textId="77777777" w:rsidR="00126BA0" w:rsidRPr="00CF3307" w:rsidRDefault="00126BA0" w:rsidP="00126BA0">
      <w:pPr>
        <w:rPr>
          <w:szCs w:val="24"/>
        </w:rPr>
      </w:pPr>
    </w:p>
    <w:p w14:paraId="75699D9F" w14:textId="77777777" w:rsidR="00126BA0" w:rsidRPr="00CF3307" w:rsidRDefault="00126BA0" w:rsidP="00126BA0">
      <w:pPr>
        <w:rPr>
          <w:szCs w:val="24"/>
        </w:rPr>
      </w:pPr>
    </w:p>
    <w:p w14:paraId="6FD0CA01" w14:textId="77777777" w:rsidR="00126BA0" w:rsidRPr="00CF3307" w:rsidRDefault="00126BA0" w:rsidP="00126BA0">
      <w:pPr>
        <w:rPr>
          <w:szCs w:val="24"/>
        </w:rPr>
      </w:pPr>
    </w:p>
    <w:p w14:paraId="37E28246" w14:textId="77777777" w:rsidR="00126BA0" w:rsidRPr="00875ED6" w:rsidRDefault="00126BA0" w:rsidP="00126BA0">
      <w:pPr>
        <w:ind w:firstLine="0"/>
        <w:jc w:val="center"/>
        <w:rPr>
          <w:szCs w:val="24"/>
        </w:rPr>
      </w:pPr>
      <w:r w:rsidRPr="002C786D">
        <w:rPr>
          <w:b/>
          <w:szCs w:val="24"/>
        </w:rPr>
        <w:t>Orientador</w:t>
      </w:r>
      <w:r>
        <w:rPr>
          <w:b/>
          <w:szCs w:val="24"/>
        </w:rPr>
        <w:t>a</w:t>
      </w:r>
      <w:r>
        <w:rPr>
          <w:szCs w:val="24"/>
        </w:rPr>
        <w:t xml:space="preserve">: </w:t>
      </w:r>
      <w:proofErr w:type="spellStart"/>
      <w:r>
        <w:rPr>
          <w:szCs w:val="24"/>
        </w:rPr>
        <w:t>Patricia</w:t>
      </w:r>
      <w:proofErr w:type="spellEnd"/>
      <w:r>
        <w:rPr>
          <w:szCs w:val="24"/>
        </w:rPr>
        <w:t xml:space="preserve"> Nogueira </w:t>
      </w:r>
      <w:proofErr w:type="spellStart"/>
      <w:r>
        <w:rPr>
          <w:szCs w:val="24"/>
        </w:rPr>
        <w:t>Hubler</w:t>
      </w:r>
      <w:proofErr w:type="spellEnd"/>
    </w:p>
    <w:p w14:paraId="07AC7F4A" w14:textId="77777777" w:rsidR="00126BA0" w:rsidRPr="00462EBF" w:rsidRDefault="00126BA0" w:rsidP="00126BA0">
      <w:pPr>
        <w:spacing w:after="0"/>
        <w:ind w:left="3969" w:firstLine="0"/>
        <w:rPr>
          <w:szCs w:val="24"/>
        </w:rPr>
      </w:pPr>
    </w:p>
    <w:p w14:paraId="7F9BF4C6" w14:textId="77777777" w:rsidR="00126BA0" w:rsidRPr="00462EBF" w:rsidRDefault="00126BA0" w:rsidP="00126BA0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1D0A474B" w14:textId="77777777" w:rsidR="00126BA0" w:rsidRPr="00462EBF" w:rsidRDefault="00126BA0" w:rsidP="00126BA0">
      <w:pPr>
        <w:pStyle w:val="Cabealho"/>
        <w:tabs>
          <w:tab w:val="clear" w:pos="4419"/>
          <w:tab w:val="clear" w:pos="8838"/>
        </w:tabs>
        <w:spacing w:after="0"/>
        <w:ind w:firstLine="0"/>
        <w:rPr>
          <w:szCs w:val="24"/>
        </w:rPr>
      </w:pPr>
    </w:p>
    <w:p w14:paraId="2E5DC95C" w14:textId="77777777" w:rsidR="00126BA0" w:rsidRPr="00462EBF" w:rsidRDefault="00126BA0" w:rsidP="00126BA0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5F02A257" w14:textId="77777777" w:rsidR="00126BA0" w:rsidRPr="00462EBF" w:rsidRDefault="00126BA0" w:rsidP="00126BA0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031ACE3C" w14:textId="77777777" w:rsidR="00126BA0" w:rsidRPr="00462EBF" w:rsidRDefault="00126BA0" w:rsidP="00126BA0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3666731E" w14:textId="77777777" w:rsidR="00126BA0" w:rsidRPr="00462EBF" w:rsidRDefault="00126BA0" w:rsidP="00126BA0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135B1CE5" w14:textId="77777777" w:rsidR="00126BA0" w:rsidRPr="00462EBF" w:rsidRDefault="00126BA0" w:rsidP="00126BA0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29704340" w14:textId="77777777" w:rsidR="00126BA0" w:rsidRPr="00462EBF" w:rsidRDefault="00126BA0" w:rsidP="00126BA0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52D0C1B8" w14:textId="77777777" w:rsidR="00126BA0" w:rsidRPr="004954D0" w:rsidRDefault="00126BA0" w:rsidP="00126BA0">
      <w:pPr>
        <w:spacing w:after="0"/>
        <w:rPr>
          <w:szCs w:val="24"/>
        </w:rPr>
      </w:pPr>
    </w:p>
    <w:p w14:paraId="2DA49705" w14:textId="77777777" w:rsidR="00126BA0" w:rsidRPr="004954D0" w:rsidRDefault="00126BA0" w:rsidP="00126BA0">
      <w:pPr>
        <w:spacing w:after="0"/>
        <w:rPr>
          <w:szCs w:val="24"/>
        </w:rPr>
      </w:pPr>
    </w:p>
    <w:p w14:paraId="1E42793A" w14:textId="77777777" w:rsidR="00126BA0" w:rsidRPr="001E6C72" w:rsidRDefault="00126BA0" w:rsidP="00126BA0">
      <w:pPr>
        <w:spacing w:after="0"/>
        <w:rPr>
          <w:szCs w:val="24"/>
        </w:rPr>
      </w:pPr>
    </w:p>
    <w:p w14:paraId="0D26E0EF" w14:textId="3A39DBB1" w:rsidR="005125B5" w:rsidRPr="00D441D4" w:rsidRDefault="00126BA0" w:rsidP="00126BA0">
      <w:pPr>
        <w:spacing w:after="0"/>
        <w:ind w:firstLine="0"/>
        <w:jc w:val="center"/>
        <w:rPr>
          <w:szCs w:val="24"/>
        </w:rPr>
        <w:sectPr w:rsidR="005125B5" w:rsidRPr="00D441D4">
          <w:headerReference w:type="even" r:id="rId9"/>
          <w:headerReference w:type="default" r:id="rId10"/>
          <w:headerReference w:type="first" r:id="rId11"/>
          <w:footnotePr>
            <w:pos w:val="beneathText"/>
          </w:footnotePr>
          <w:pgSz w:w="11905" w:h="16837"/>
          <w:pgMar w:top="1701" w:right="1701" w:bottom="1389" w:left="1701" w:header="0" w:footer="0" w:gutter="0"/>
          <w:cols w:space="720"/>
          <w:docGrid w:linePitch="360"/>
        </w:sectPr>
      </w:pPr>
      <w:r w:rsidRPr="001E6C72">
        <w:rPr>
          <w:szCs w:val="24"/>
        </w:rPr>
        <w:t xml:space="preserve">Canoas, </w:t>
      </w:r>
      <w:r w:rsidRPr="00CF3307">
        <w:rPr>
          <w:szCs w:val="24"/>
        </w:rPr>
        <w:fldChar w:fldCharType="begin"/>
      </w:r>
      <w:r w:rsidRPr="001E6C72">
        <w:rPr>
          <w:szCs w:val="24"/>
        </w:rPr>
        <w:instrText xml:space="preserve"> DATE  \@ "d' de 'MMMM' de 'yyyy"  \* MERGEFORMAT </w:instrText>
      </w:r>
      <w:r w:rsidRPr="00CF3307">
        <w:rPr>
          <w:szCs w:val="24"/>
        </w:rPr>
        <w:fldChar w:fldCharType="separate"/>
      </w:r>
      <w:r w:rsidR="00E53D0E">
        <w:rPr>
          <w:noProof/>
          <w:szCs w:val="24"/>
        </w:rPr>
        <w:t>23 de junho de 2017</w:t>
      </w:r>
      <w:r w:rsidRPr="00CF3307">
        <w:rPr>
          <w:szCs w:val="24"/>
        </w:rPr>
        <w:fldChar w:fldCharType="end"/>
      </w:r>
    </w:p>
    <w:p w14:paraId="36CC13AE" w14:textId="77777777" w:rsidR="00F902E1" w:rsidRPr="0085229E" w:rsidRDefault="00F902E1" w:rsidP="00F902E1">
      <w:pPr>
        <w:pStyle w:val="Ttulo1"/>
        <w:spacing w:before="100" w:beforeAutospacing="1"/>
      </w:pPr>
      <w:r>
        <w:lastRenderedPageBreak/>
        <w:t>Proposta de Trabalho de Conclusão de Curso</w:t>
      </w:r>
    </w:p>
    <w:p w14:paraId="4E1BBA33" w14:textId="77777777" w:rsidR="00F902E1" w:rsidRDefault="00F902E1" w:rsidP="00F902E1">
      <w:pPr>
        <w:pStyle w:val="Ttulo2"/>
        <w:tabs>
          <w:tab w:val="num" w:pos="788"/>
        </w:tabs>
        <w:spacing w:before="240"/>
        <w:ind w:left="788" w:hanging="504"/>
        <w:rPr>
          <w:rFonts w:eastAsia="Times"/>
        </w:rPr>
      </w:pPr>
      <w:r>
        <w:rPr>
          <w:rFonts w:eastAsia="Times"/>
        </w:rPr>
        <w:t>Descrição do Problema</w:t>
      </w:r>
    </w:p>
    <w:p w14:paraId="18C31504" w14:textId="7CB0AE31" w:rsidR="00F902E1" w:rsidRDefault="00F902E1" w:rsidP="00F902E1">
      <w:pPr>
        <w:rPr>
          <w:rFonts w:eastAsia="Times"/>
        </w:rPr>
      </w:pPr>
      <w:bookmarkStart w:id="1" w:name="OLE_LINK1"/>
      <w:r>
        <w:rPr>
          <w:rFonts w:eastAsia="Times"/>
        </w:rPr>
        <w:t xml:space="preserve">Muitos grupos de desenvolvedores se formam, </w:t>
      </w:r>
      <w:r w:rsidR="00AF64B0">
        <w:rPr>
          <w:rFonts w:eastAsia="Times"/>
        </w:rPr>
        <w:t xml:space="preserve">com profissionais </w:t>
      </w:r>
      <w:r>
        <w:rPr>
          <w:rFonts w:eastAsia="Times"/>
        </w:rPr>
        <w:t xml:space="preserve">iniciantes ou experientes, para realização de projetos, </w:t>
      </w:r>
      <w:r w:rsidR="00153D24">
        <w:rPr>
          <w:rFonts w:eastAsia="Times"/>
        </w:rPr>
        <w:t>principalmente</w:t>
      </w:r>
      <w:r>
        <w:rPr>
          <w:rFonts w:eastAsia="Times"/>
        </w:rPr>
        <w:t xml:space="preserve"> de pesquisa. </w:t>
      </w:r>
      <w:r w:rsidR="00AF64B0">
        <w:rPr>
          <w:rFonts w:eastAsia="Times"/>
        </w:rPr>
        <w:t xml:space="preserve">Nesse tipo de projeto, durante </w:t>
      </w:r>
      <w:r>
        <w:rPr>
          <w:rFonts w:eastAsia="Times"/>
        </w:rPr>
        <w:t xml:space="preserve">a etapa de desenvolvimento </w:t>
      </w:r>
      <w:r w:rsidR="00153D24">
        <w:rPr>
          <w:rFonts w:eastAsia="Times"/>
        </w:rPr>
        <w:t xml:space="preserve">de um sistema, </w:t>
      </w:r>
      <w:r>
        <w:rPr>
          <w:rFonts w:eastAsia="Times"/>
        </w:rPr>
        <w:t xml:space="preserve">diversos testes </w:t>
      </w:r>
      <w:r w:rsidR="00153D24">
        <w:rPr>
          <w:rFonts w:eastAsia="Times"/>
        </w:rPr>
        <w:t xml:space="preserve">são realizados e, principalmente </w:t>
      </w:r>
      <w:r w:rsidR="006631F4">
        <w:rPr>
          <w:rFonts w:eastAsia="Times"/>
        </w:rPr>
        <w:t>em projetos de robótica, é essencial documentar todo o processo</w:t>
      </w:r>
      <w:r>
        <w:rPr>
          <w:rFonts w:eastAsia="Times"/>
        </w:rPr>
        <w:t xml:space="preserve">. Mesmo sendo </w:t>
      </w:r>
      <w:r w:rsidR="00AF64B0">
        <w:rPr>
          <w:rFonts w:eastAsia="Times"/>
        </w:rPr>
        <w:t xml:space="preserve">uma etapa rotineira e </w:t>
      </w:r>
      <w:r>
        <w:rPr>
          <w:rFonts w:eastAsia="Times"/>
        </w:rPr>
        <w:t>comum, não foi localizada uma plataforma gratuita que possa auxiliar na documentação dos testes, o que acaba se tornando, muitas vezes, um obstáculo ao organizar estes documentos para serem consultados pela equipe ou utilizados para divulgação em eventos científicos.</w:t>
      </w:r>
    </w:p>
    <w:p w14:paraId="0F09EFCE" w14:textId="21179353" w:rsidR="00F902E1" w:rsidRDefault="00F902E1" w:rsidP="00F902E1">
      <w:pPr>
        <w:spacing w:after="0"/>
        <w:rPr>
          <w:rFonts w:eastAsia="Times"/>
        </w:rPr>
      </w:pPr>
      <w:r>
        <w:rPr>
          <w:rFonts w:eastAsia="Times"/>
        </w:rPr>
        <w:t xml:space="preserve">Além da documentação, estes grupos, principalmente os que se utilizam das técnicas de desenvolvimento ágil, também carecem de uma plataforma de fácil utilização </w:t>
      </w:r>
      <w:r w:rsidR="00AF64B0">
        <w:rPr>
          <w:rFonts w:eastAsia="Times"/>
        </w:rPr>
        <w:t xml:space="preserve">com a qual </w:t>
      </w:r>
      <w:r>
        <w:rPr>
          <w:rFonts w:eastAsia="Times"/>
        </w:rPr>
        <w:t>possam planejar e organizar a</w:t>
      </w:r>
      <w:r w:rsidR="00153D24">
        <w:rPr>
          <w:rFonts w:eastAsia="Times"/>
        </w:rPr>
        <w:t xml:space="preserve">tividades que </w:t>
      </w:r>
      <w:r>
        <w:rPr>
          <w:rFonts w:eastAsia="Times"/>
        </w:rPr>
        <w:t>ser</w:t>
      </w:r>
      <w:r w:rsidR="00153D24">
        <w:rPr>
          <w:rFonts w:eastAsia="Times"/>
        </w:rPr>
        <w:t>ão</w:t>
      </w:r>
      <w:r>
        <w:rPr>
          <w:rFonts w:eastAsia="Times"/>
        </w:rPr>
        <w:t xml:space="preserve"> realizadas futuramente pela equipe. Na maioria das técnicas de desenvolvimento também há uma grande necessidade de reuniões, necessitando, frequentemente, da utilização de um calendário para realizar a sistematização dessas conferências.</w:t>
      </w:r>
      <w:bookmarkStart w:id="2" w:name="_Toc452455490"/>
      <w:bookmarkEnd w:id="1"/>
      <w:bookmarkEnd w:id="2"/>
    </w:p>
    <w:p w14:paraId="0B4171E7" w14:textId="77777777" w:rsidR="00F902E1" w:rsidRDefault="00F902E1" w:rsidP="00F902E1">
      <w:pPr>
        <w:spacing w:after="0"/>
        <w:rPr>
          <w:rFonts w:eastAsia="Times"/>
        </w:rPr>
      </w:pPr>
    </w:p>
    <w:p w14:paraId="68BB6A01" w14:textId="77777777" w:rsidR="00F902E1" w:rsidRDefault="00F902E1" w:rsidP="00F902E1">
      <w:pPr>
        <w:pStyle w:val="Ttulo2"/>
        <w:tabs>
          <w:tab w:val="num" w:pos="788"/>
        </w:tabs>
        <w:spacing w:before="240"/>
        <w:ind w:left="788" w:hanging="504"/>
        <w:rPr>
          <w:rFonts w:eastAsia="Times"/>
        </w:rPr>
      </w:pPr>
      <w:r>
        <w:rPr>
          <w:rFonts w:eastAsia="Times"/>
        </w:rPr>
        <w:t>Proposta de Solução</w:t>
      </w:r>
    </w:p>
    <w:p w14:paraId="78DEA651" w14:textId="207BA501" w:rsidR="00F902E1" w:rsidRPr="00875ED6" w:rsidRDefault="00F902E1" w:rsidP="00F902E1">
      <w:pPr>
        <w:spacing w:after="0"/>
        <w:rPr>
          <w:rStyle w:val="Fontepargpadro1"/>
        </w:rPr>
      </w:pPr>
      <w:r>
        <w:rPr>
          <w:rStyle w:val="Fontepargpadro1"/>
        </w:rPr>
        <w:t xml:space="preserve">Considerando todos os problemas e carências citados </w:t>
      </w:r>
      <w:r w:rsidR="00153D24">
        <w:rPr>
          <w:rStyle w:val="Fontepargpadro1"/>
        </w:rPr>
        <w:t>na descrição do problema</w:t>
      </w:r>
      <w:r>
        <w:rPr>
          <w:rStyle w:val="Fontepargpadro1"/>
        </w:rPr>
        <w:t xml:space="preserve">, </w:t>
      </w:r>
      <w:r w:rsidR="006631F4">
        <w:rPr>
          <w:rStyle w:val="Fontepargpadro1"/>
        </w:rPr>
        <w:t>a proposta é o</w:t>
      </w:r>
      <w:r>
        <w:rPr>
          <w:rStyle w:val="Fontepargpadro1"/>
        </w:rPr>
        <w:t xml:space="preserve"> desenvolvimento de uma plataforma </w:t>
      </w:r>
      <w:r w:rsidRPr="007E18FE">
        <w:rPr>
          <w:rStyle w:val="Fontepargpadro1"/>
          <w:i/>
        </w:rPr>
        <w:t>online</w:t>
      </w:r>
      <w:r>
        <w:rPr>
          <w:rStyle w:val="Fontepargpadro1"/>
        </w:rPr>
        <w:t xml:space="preserve"> de uso simples que possa atender e auxiliar na organização destes grupos. Atendendo às necessidades na hora de organizar as tarefas, será desenvolvido um quadro de atividades editável compartilhado por toda a equipe, além de uma maneira de marcar reuniões com todos os integrantes. A plataforma também possuirá uma área para registro de documentações de testes, além de possuir uma </w:t>
      </w:r>
      <w:r w:rsidR="00AF64B0">
        <w:rPr>
          <w:rStyle w:val="Fontepargpadro1"/>
        </w:rPr>
        <w:t xml:space="preserve">forma </w:t>
      </w:r>
      <w:r>
        <w:rPr>
          <w:rStyle w:val="Fontepargpadro1"/>
        </w:rPr>
        <w:t>de encontrar, visualizar e editar todas as documentações enviadas anteriormente.</w:t>
      </w:r>
    </w:p>
    <w:p w14:paraId="2A18AACB" w14:textId="77777777" w:rsidR="000140CD" w:rsidRPr="00BC1769" w:rsidRDefault="000140CD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FF0000"/>
        </w:rPr>
      </w:pPr>
    </w:p>
    <w:p w14:paraId="0C129E87" w14:textId="77777777" w:rsidR="00F902E1" w:rsidRDefault="00F902E1" w:rsidP="00F902E1">
      <w:pPr>
        <w:pStyle w:val="Ttulo2"/>
        <w:tabs>
          <w:tab w:val="num" w:pos="788"/>
        </w:tabs>
        <w:spacing w:before="240"/>
        <w:ind w:left="788" w:hanging="504"/>
        <w:rPr>
          <w:rFonts w:eastAsia="Times"/>
        </w:rPr>
      </w:pPr>
      <w:r>
        <w:rPr>
          <w:rFonts w:eastAsia="Times"/>
        </w:rPr>
        <w:t>Objetivo</w:t>
      </w:r>
    </w:p>
    <w:p w14:paraId="4158660D" w14:textId="77777777" w:rsidR="00F902E1" w:rsidRPr="00C650E1" w:rsidRDefault="00F902E1" w:rsidP="00F902E1">
      <w:pPr>
        <w:pStyle w:val="PargrafodaLista"/>
        <w:keepNext/>
        <w:numPr>
          <w:ilvl w:val="0"/>
          <w:numId w:val="1"/>
        </w:numPr>
        <w:suppressAutoHyphens/>
        <w:spacing w:before="240" w:after="120"/>
        <w:contextualSpacing w:val="0"/>
        <w:jc w:val="left"/>
        <w:outlineLvl w:val="2"/>
        <w:rPr>
          <w:rFonts w:eastAsia="Times"/>
          <w:b/>
          <w:vanish/>
          <w:lang w:eastAsia="pt-BR"/>
        </w:rPr>
      </w:pPr>
    </w:p>
    <w:p w14:paraId="774FE5B9" w14:textId="77777777" w:rsidR="00F902E1" w:rsidRPr="00C650E1" w:rsidRDefault="00F902E1" w:rsidP="00F902E1">
      <w:pPr>
        <w:pStyle w:val="PargrafodaLista"/>
        <w:keepNext/>
        <w:numPr>
          <w:ilvl w:val="1"/>
          <w:numId w:val="1"/>
        </w:numPr>
        <w:suppressAutoHyphens/>
        <w:spacing w:before="240" w:after="120"/>
        <w:contextualSpacing w:val="0"/>
        <w:jc w:val="left"/>
        <w:outlineLvl w:val="2"/>
        <w:rPr>
          <w:rFonts w:eastAsia="Times"/>
          <w:b/>
          <w:vanish/>
          <w:lang w:eastAsia="pt-BR"/>
        </w:rPr>
      </w:pPr>
    </w:p>
    <w:p w14:paraId="4F2CE4B7" w14:textId="77777777" w:rsidR="00F902E1" w:rsidRPr="00C650E1" w:rsidRDefault="00F902E1" w:rsidP="00F902E1">
      <w:pPr>
        <w:pStyle w:val="PargrafodaLista"/>
        <w:keepNext/>
        <w:numPr>
          <w:ilvl w:val="1"/>
          <w:numId w:val="1"/>
        </w:numPr>
        <w:suppressAutoHyphens/>
        <w:spacing w:before="240" w:after="120"/>
        <w:contextualSpacing w:val="0"/>
        <w:jc w:val="left"/>
        <w:outlineLvl w:val="2"/>
        <w:rPr>
          <w:rFonts w:eastAsia="Times"/>
          <w:b/>
          <w:vanish/>
          <w:lang w:eastAsia="pt-BR"/>
        </w:rPr>
      </w:pPr>
    </w:p>
    <w:p w14:paraId="084F19B9" w14:textId="77777777" w:rsidR="00F902E1" w:rsidRPr="00C650E1" w:rsidRDefault="00F902E1" w:rsidP="00F902E1">
      <w:pPr>
        <w:pStyle w:val="PargrafodaLista"/>
        <w:keepNext/>
        <w:numPr>
          <w:ilvl w:val="1"/>
          <w:numId w:val="1"/>
        </w:numPr>
        <w:suppressAutoHyphens/>
        <w:spacing w:before="240" w:after="120"/>
        <w:contextualSpacing w:val="0"/>
        <w:jc w:val="left"/>
        <w:outlineLvl w:val="2"/>
        <w:rPr>
          <w:rFonts w:eastAsia="Times"/>
          <w:b/>
          <w:vanish/>
          <w:lang w:eastAsia="pt-BR"/>
        </w:rPr>
      </w:pPr>
    </w:p>
    <w:p w14:paraId="5D9A8E7E" w14:textId="77777777" w:rsidR="00F902E1" w:rsidRPr="00020E12" w:rsidRDefault="00F902E1" w:rsidP="00F902E1">
      <w:pPr>
        <w:pStyle w:val="Ttulo3"/>
      </w:pPr>
      <w:r w:rsidRPr="00020E12">
        <w:t>Objetivo Geral</w:t>
      </w:r>
    </w:p>
    <w:p w14:paraId="0D597222" w14:textId="7FE9B6D0" w:rsidR="00F902E1" w:rsidRPr="008566E0" w:rsidRDefault="00F902E1" w:rsidP="00F902E1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</w:rPr>
      </w:pPr>
      <w:r w:rsidRPr="008566E0">
        <w:rPr>
          <w:rStyle w:val="Fontepargpadro1"/>
        </w:rPr>
        <w:t>O objetivo geral é o desenvolvimento de um sistema que facilite o planejamento de atividades a serem desenvolvidas</w:t>
      </w:r>
      <w:r w:rsidR="007E18FE">
        <w:rPr>
          <w:rStyle w:val="Fontepargpadro1"/>
        </w:rPr>
        <w:t xml:space="preserve"> pelos participantes de projetos de pesquisa</w:t>
      </w:r>
      <w:r w:rsidRPr="008566E0">
        <w:rPr>
          <w:rStyle w:val="Fontepargpadro1"/>
        </w:rPr>
        <w:t>, bem como organize o registro de testes realizados para a implement</w:t>
      </w:r>
      <w:r w:rsidR="007E18FE">
        <w:rPr>
          <w:rStyle w:val="Fontepargpadro1"/>
        </w:rPr>
        <w:t xml:space="preserve">ação de projetos </w:t>
      </w:r>
      <w:r w:rsidRPr="008566E0">
        <w:rPr>
          <w:rStyle w:val="Fontepargpadro1"/>
        </w:rPr>
        <w:t xml:space="preserve">de robótica. </w:t>
      </w:r>
    </w:p>
    <w:p w14:paraId="3B7C4D95" w14:textId="77777777" w:rsidR="00F902E1" w:rsidRPr="00BC1769" w:rsidRDefault="00F902E1" w:rsidP="00F902E1">
      <w:pPr>
        <w:pStyle w:val="LO-Normal"/>
        <w:widowControl/>
        <w:spacing w:after="120"/>
        <w:ind w:firstLine="340"/>
        <w:jc w:val="both"/>
        <w:textAlignment w:val="auto"/>
        <w:rPr>
          <w:color w:val="FF0000"/>
        </w:rPr>
      </w:pPr>
    </w:p>
    <w:p w14:paraId="2AB90EB1" w14:textId="77777777" w:rsidR="00F902E1" w:rsidRPr="002C786D" w:rsidRDefault="00F902E1" w:rsidP="00F902E1">
      <w:pPr>
        <w:pStyle w:val="Ttulo3"/>
      </w:pPr>
      <w:r>
        <w:t>Objetivos Específicos</w:t>
      </w:r>
    </w:p>
    <w:p w14:paraId="187573AB" w14:textId="297C08F2" w:rsidR="00F902E1" w:rsidRPr="008566E0" w:rsidRDefault="00F902E1" w:rsidP="00F902E1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</w:rPr>
      </w:pPr>
      <w:r>
        <w:rPr>
          <w:rStyle w:val="Fontepargpadro1"/>
        </w:rPr>
        <w:t>Os objetivos específicos são</w:t>
      </w:r>
      <w:r w:rsidRPr="008566E0">
        <w:rPr>
          <w:rStyle w:val="Fontepargpadro1"/>
        </w:rPr>
        <w:t xml:space="preserve">: </w:t>
      </w:r>
    </w:p>
    <w:p w14:paraId="6CE33904" w14:textId="77777777" w:rsidR="00F902E1" w:rsidRPr="008566E0" w:rsidRDefault="00F902E1" w:rsidP="00F902E1">
      <w:pPr>
        <w:pStyle w:val="LO-Normal"/>
        <w:widowControl/>
        <w:numPr>
          <w:ilvl w:val="0"/>
          <w:numId w:val="17"/>
        </w:numPr>
        <w:spacing w:after="120"/>
        <w:jc w:val="both"/>
        <w:textAlignment w:val="auto"/>
      </w:pPr>
      <w:r w:rsidRPr="008566E0">
        <w:t>Pesquisa bibliográfica sobre soluções existentes que sejam semelhantes à proposta de desenvolvimento;</w:t>
      </w:r>
    </w:p>
    <w:p w14:paraId="640F3CBF" w14:textId="77777777" w:rsidR="00F902E1" w:rsidRPr="008566E0" w:rsidRDefault="00F902E1" w:rsidP="00F902E1">
      <w:pPr>
        <w:pStyle w:val="LO-Normal"/>
        <w:widowControl/>
        <w:numPr>
          <w:ilvl w:val="0"/>
          <w:numId w:val="17"/>
        </w:numPr>
        <w:spacing w:after="120"/>
        <w:jc w:val="both"/>
        <w:textAlignment w:val="auto"/>
      </w:pPr>
      <w:r w:rsidRPr="008566E0">
        <w:t xml:space="preserve">Estudo e definição das tecnologias a serem utilizadas na implementação; </w:t>
      </w:r>
    </w:p>
    <w:p w14:paraId="379A539D" w14:textId="77777777" w:rsidR="00F902E1" w:rsidRPr="008566E0" w:rsidRDefault="00F902E1" w:rsidP="00F902E1">
      <w:pPr>
        <w:pStyle w:val="LO-Normal"/>
        <w:widowControl/>
        <w:numPr>
          <w:ilvl w:val="0"/>
          <w:numId w:val="17"/>
        </w:numPr>
        <w:spacing w:after="120"/>
        <w:jc w:val="both"/>
        <w:textAlignment w:val="auto"/>
      </w:pPr>
      <w:r w:rsidRPr="008566E0">
        <w:t>Análise de requisitos sobre o sistema a ser desenvolvido;</w:t>
      </w:r>
    </w:p>
    <w:p w14:paraId="36867AEA" w14:textId="77777777" w:rsidR="00F902E1" w:rsidRPr="008566E0" w:rsidRDefault="00F902E1" w:rsidP="00F902E1">
      <w:pPr>
        <w:pStyle w:val="LO-Normal"/>
        <w:widowControl/>
        <w:numPr>
          <w:ilvl w:val="0"/>
          <w:numId w:val="17"/>
        </w:numPr>
        <w:spacing w:after="120"/>
        <w:jc w:val="both"/>
        <w:textAlignment w:val="auto"/>
      </w:pPr>
      <w:r w:rsidRPr="008566E0">
        <w:t>Elaboração da documentação relacionada ao seminário de andamento;</w:t>
      </w:r>
    </w:p>
    <w:p w14:paraId="6026246B" w14:textId="77777777" w:rsidR="00F902E1" w:rsidRPr="008566E0" w:rsidRDefault="00F902E1" w:rsidP="00F902E1">
      <w:pPr>
        <w:pStyle w:val="LO-Normal"/>
        <w:widowControl/>
        <w:numPr>
          <w:ilvl w:val="0"/>
          <w:numId w:val="17"/>
        </w:numPr>
        <w:spacing w:after="120"/>
        <w:jc w:val="both"/>
        <w:textAlignment w:val="auto"/>
      </w:pPr>
      <w:r w:rsidRPr="008566E0">
        <w:t>Implementação da solução proposta;</w:t>
      </w:r>
    </w:p>
    <w:p w14:paraId="32500CAA" w14:textId="77777777" w:rsidR="00F902E1" w:rsidRPr="008566E0" w:rsidRDefault="00F902E1" w:rsidP="00F902E1">
      <w:pPr>
        <w:pStyle w:val="LO-Normal"/>
        <w:widowControl/>
        <w:numPr>
          <w:ilvl w:val="0"/>
          <w:numId w:val="17"/>
        </w:numPr>
        <w:spacing w:after="120"/>
        <w:jc w:val="both"/>
        <w:textAlignment w:val="auto"/>
      </w:pPr>
      <w:r w:rsidRPr="008566E0">
        <w:t>Detalhamento do relatório técnico;</w:t>
      </w:r>
    </w:p>
    <w:p w14:paraId="4402AFE6" w14:textId="77777777" w:rsidR="00F902E1" w:rsidRPr="008566E0" w:rsidRDefault="00F902E1" w:rsidP="00F902E1">
      <w:pPr>
        <w:pStyle w:val="LO-Normal"/>
        <w:widowControl/>
        <w:numPr>
          <w:ilvl w:val="0"/>
          <w:numId w:val="17"/>
        </w:numPr>
        <w:spacing w:after="120"/>
        <w:jc w:val="both"/>
        <w:textAlignment w:val="auto"/>
      </w:pPr>
      <w:r w:rsidRPr="008566E0">
        <w:t xml:space="preserve">Avaliação e testes da solução desenvolvida. </w:t>
      </w:r>
    </w:p>
    <w:p w14:paraId="0A1299F2" w14:textId="77777777" w:rsidR="00FB63CB" w:rsidRDefault="00FB63CB" w:rsidP="00FB63CB">
      <w:pPr>
        <w:pStyle w:val="Ttulo1"/>
      </w:pPr>
      <w:r>
        <w:lastRenderedPageBreak/>
        <w:t>Modelo de Requisitos</w:t>
      </w:r>
    </w:p>
    <w:p w14:paraId="06A88A4C" w14:textId="3F297ED6" w:rsidR="00FB63CB" w:rsidRDefault="00FB63CB" w:rsidP="00FB63CB">
      <w:pPr>
        <w:pStyle w:val="Ttulo2"/>
        <w:tabs>
          <w:tab w:val="num" w:pos="788"/>
        </w:tabs>
        <w:ind w:left="788" w:hanging="504"/>
        <w:rPr>
          <w:rFonts w:eastAsia="Times"/>
        </w:rPr>
      </w:pPr>
      <w:r>
        <w:rPr>
          <w:rFonts w:eastAsia="Times"/>
        </w:rPr>
        <w:t>Diagrama de Casos de Uso</w:t>
      </w:r>
    </w:p>
    <w:p w14:paraId="1EC1CDE0" w14:textId="77777777" w:rsidR="00E532EF" w:rsidRDefault="00EF09E5" w:rsidP="00D84430">
      <w:pPr>
        <w:keepNext/>
        <w:jc w:val="center"/>
      </w:pPr>
      <w:r>
        <w:rPr>
          <w:noProof/>
        </w:rPr>
        <w:drawing>
          <wp:inline distT="0" distB="0" distL="0" distR="0" wp14:anchorId="646A1EDC" wp14:editId="148759DF">
            <wp:extent cx="5399405" cy="4008292"/>
            <wp:effectExtent l="0" t="0" r="0" b="0"/>
            <wp:docPr id="6" name="Imagem 6" descr="C:\Users\Leonardo\AppData\Local\Microsoft\Windows\INetCache\Content.Word\Caso de 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onardo\AppData\Local\Microsoft\Windows\INetCache\Content.Word\Caso de Us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4008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3D2E9" w14:textId="587678FF" w:rsidR="00E532EF" w:rsidRDefault="00E532EF" w:rsidP="00E532EF">
      <w:pPr>
        <w:pStyle w:val="Legenda"/>
      </w:pPr>
      <w:r>
        <w:t xml:space="preserve">Figura </w:t>
      </w:r>
      <w:r w:rsidR="0028158E">
        <w:fldChar w:fldCharType="begin"/>
      </w:r>
      <w:r w:rsidR="0028158E">
        <w:instrText xml:space="preserve"> SEQ Figura \* ARABIC </w:instrText>
      </w:r>
      <w:r w:rsidR="0028158E">
        <w:fldChar w:fldCharType="separate"/>
      </w:r>
      <w:r>
        <w:rPr>
          <w:noProof/>
        </w:rPr>
        <w:t>1</w:t>
      </w:r>
      <w:r w:rsidR="0028158E">
        <w:rPr>
          <w:noProof/>
        </w:rPr>
        <w:fldChar w:fldCharType="end"/>
      </w:r>
      <w:r>
        <w:t xml:space="preserve"> - Diagrama de casos de uso</w:t>
      </w:r>
    </w:p>
    <w:p w14:paraId="695DD591" w14:textId="358E0037" w:rsidR="00AF64B0" w:rsidRDefault="00AF64B0" w:rsidP="00E532EF">
      <w:pPr>
        <w:ind w:firstLine="0"/>
        <w:rPr>
          <w:rFonts w:eastAsia="Times"/>
        </w:rPr>
      </w:pPr>
    </w:p>
    <w:p w14:paraId="492B85AF" w14:textId="067BFC4F" w:rsidR="008C1F7E" w:rsidRDefault="00DB4EF5" w:rsidP="005C6446">
      <w:pPr>
        <w:rPr>
          <w:rFonts w:eastAsia="Times"/>
        </w:rPr>
      </w:pPr>
      <w:r>
        <w:rPr>
          <w:rFonts w:eastAsia="Times"/>
        </w:rPr>
        <w:t>A</w:t>
      </w:r>
      <w:r w:rsidR="00D84430">
        <w:rPr>
          <w:rFonts w:eastAsia="Times"/>
        </w:rPr>
        <w:t xml:space="preserve"> </w:t>
      </w:r>
      <w:r>
        <w:rPr>
          <w:rFonts w:eastAsia="Times"/>
        </w:rPr>
        <w:t>fim de atender as funcionalidades observadas na proposta de solução, os casos de uso</w:t>
      </w:r>
      <w:r w:rsidR="00E532EF">
        <w:rPr>
          <w:rFonts w:eastAsia="Times"/>
        </w:rPr>
        <w:t>, que podem ser observados na figura 1,</w:t>
      </w:r>
      <w:r>
        <w:rPr>
          <w:rFonts w:eastAsia="Times"/>
        </w:rPr>
        <w:t xml:space="preserve"> se organ</w:t>
      </w:r>
      <w:r w:rsidR="00153D24">
        <w:rPr>
          <w:rFonts w:eastAsia="Times"/>
        </w:rPr>
        <w:t>izam de forma que o usuário possa</w:t>
      </w:r>
      <w:r>
        <w:rPr>
          <w:rFonts w:eastAsia="Times"/>
        </w:rPr>
        <w:t xml:space="preserve"> gerenciar projetos independentes, gerenciar projetos em um grupo que ele é participante ou administrar um grupo com outros usuários presentes. </w:t>
      </w:r>
    </w:p>
    <w:p w14:paraId="4931C992" w14:textId="67E64C0E" w:rsidR="00DB4EF5" w:rsidRDefault="008C1F7E" w:rsidP="008C1F7E">
      <w:pPr>
        <w:rPr>
          <w:rFonts w:eastAsia="Times"/>
        </w:rPr>
      </w:pPr>
      <w:r>
        <w:rPr>
          <w:rFonts w:eastAsia="Times"/>
        </w:rPr>
        <w:t>Com o objetivo de</w:t>
      </w:r>
      <w:r w:rsidR="00DB4EF5">
        <w:rPr>
          <w:rFonts w:eastAsia="Times"/>
        </w:rPr>
        <w:t xml:space="preserve"> promover uma maior organização para os usuários, cada grupo e projeto possui</w:t>
      </w:r>
      <w:r>
        <w:rPr>
          <w:rFonts w:eastAsia="Times"/>
        </w:rPr>
        <w:t xml:space="preserve"> sua página específica</w:t>
      </w:r>
      <w:r w:rsidR="00DB4EF5">
        <w:rPr>
          <w:rFonts w:eastAsia="Times"/>
        </w:rPr>
        <w:t xml:space="preserve"> sendo necessário primeiro o usuário </w:t>
      </w:r>
      <w:r>
        <w:rPr>
          <w:rFonts w:eastAsia="Times"/>
        </w:rPr>
        <w:t xml:space="preserve">acessá-la para poder visualizar, criar ou alterar </w:t>
      </w:r>
      <w:r w:rsidR="00E45E44">
        <w:rPr>
          <w:rFonts w:eastAsia="Times"/>
        </w:rPr>
        <w:t>documentações, tabelas e etc... Os</w:t>
      </w:r>
      <w:r w:rsidR="00AF64B0">
        <w:rPr>
          <w:rFonts w:eastAsia="Times"/>
        </w:rPr>
        <w:t xml:space="preserve"> casos de uso representam os requisitos funcionais a serem implementados pelo sistema e são eles: </w:t>
      </w:r>
    </w:p>
    <w:p w14:paraId="3DE55CF4" w14:textId="1FE32DB9" w:rsidR="00AF64B0" w:rsidRPr="00AF64B0" w:rsidRDefault="00AF64B0">
      <w:pPr>
        <w:pStyle w:val="PargrafodaLista"/>
        <w:numPr>
          <w:ilvl w:val="0"/>
          <w:numId w:val="18"/>
        </w:numPr>
        <w:rPr>
          <w:rFonts w:eastAsia="Times"/>
        </w:rPr>
        <w:pPrChange w:id="3" w:author="Patrícia" w:date="2017-06-22T09:05:00Z">
          <w:pPr/>
        </w:pPrChange>
      </w:pPr>
      <w:r>
        <w:rPr>
          <w:rFonts w:eastAsia="Times"/>
        </w:rPr>
        <w:t>CITA os requisitos funcionais aqui....</w:t>
      </w:r>
    </w:p>
    <w:p w14:paraId="22B90674" w14:textId="77777777" w:rsidR="00FB63CB" w:rsidRDefault="00FB63CB" w:rsidP="00FB63CB">
      <w:pPr>
        <w:pStyle w:val="Ttulo2"/>
        <w:tabs>
          <w:tab w:val="num" w:pos="788"/>
        </w:tabs>
        <w:ind w:left="788" w:hanging="504"/>
        <w:rPr>
          <w:rFonts w:eastAsia="Times"/>
        </w:rPr>
      </w:pPr>
      <w:r>
        <w:rPr>
          <w:rFonts w:eastAsia="Times"/>
        </w:rPr>
        <w:lastRenderedPageBreak/>
        <w:t>Especificação de Casos de Uso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75"/>
        <w:gridCol w:w="5618"/>
      </w:tblGrid>
      <w:tr w:rsidR="00FB63CB" w:rsidRPr="00255626" w14:paraId="6E08F9AF" w14:textId="77777777" w:rsidTr="00EE39B8">
        <w:tc>
          <w:tcPr>
            <w:tcW w:w="2875" w:type="dxa"/>
          </w:tcPr>
          <w:p w14:paraId="45539A02" w14:textId="77777777" w:rsidR="00FB63CB" w:rsidRPr="00255626" w:rsidRDefault="00FB63CB" w:rsidP="00EE39B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Código e </w:t>
            </w:r>
            <w:r w:rsidRPr="00255626">
              <w:rPr>
                <w:rStyle w:val="Fontepargpadro1"/>
                <w:color w:val="000000" w:themeColor="text1"/>
              </w:rPr>
              <w:t>Nome do Caso de Uso</w:t>
            </w:r>
          </w:p>
        </w:tc>
        <w:tc>
          <w:tcPr>
            <w:tcW w:w="5618" w:type="dxa"/>
          </w:tcPr>
          <w:p w14:paraId="33480C34" w14:textId="45D48002" w:rsidR="00FB63CB" w:rsidRPr="00FF5C5F" w:rsidRDefault="004A4E51" w:rsidP="00EE39B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 w:rsidRPr="00FF5C5F">
              <w:rPr>
                <w:rStyle w:val="Fontepargpadro1"/>
                <w:b/>
              </w:rPr>
              <w:t>CdU01 – Gerenciar</w:t>
            </w:r>
            <w:r w:rsidR="00F8655C" w:rsidRPr="00FF5C5F">
              <w:rPr>
                <w:rStyle w:val="Fontepargpadro1"/>
                <w:b/>
              </w:rPr>
              <w:t xml:space="preserve"> perfil</w:t>
            </w:r>
          </w:p>
        </w:tc>
      </w:tr>
      <w:tr w:rsidR="00FB63CB" w:rsidRPr="00255626" w14:paraId="3CC864EC" w14:textId="77777777" w:rsidTr="00EE39B8">
        <w:tc>
          <w:tcPr>
            <w:tcW w:w="2875" w:type="dxa"/>
          </w:tcPr>
          <w:p w14:paraId="151A4CFB" w14:textId="60220A50" w:rsidR="00FB63CB" w:rsidRPr="00255626" w:rsidRDefault="00FB63CB" w:rsidP="00EE39B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Ator Primário:</w:t>
            </w:r>
          </w:p>
        </w:tc>
        <w:tc>
          <w:tcPr>
            <w:tcW w:w="5618" w:type="dxa"/>
          </w:tcPr>
          <w:p w14:paraId="22CA0FAF" w14:textId="6A830DA4" w:rsidR="00FB63CB" w:rsidRPr="00255626" w:rsidRDefault="00F8655C" w:rsidP="00EE39B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</w:rPr>
              <w:t>Usuário</w:t>
            </w:r>
          </w:p>
        </w:tc>
      </w:tr>
      <w:tr w:rsidR="00FB63CB" w:rsidRPr="00255626" w14:paraId="1DC03DBE" w14:textId="77777777" w:rsidTr="00EE39B8">
        <w:tc>
          <w:tcPr>
            <w:tcW w:w="2875" w:type="dxa"/>
          </w:tcPr>
          <w:p w14:paraId="6ED47BFC" w14:textId="77777777" w:rsidR="00FB63CB" w:rsidRPr="00255626" w:rsidRDefault="00FB63CB" w:rsidP="00EE39B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 Principal de Eventos</w:t>
            </w:r>
          </w:p>
        </w:tc>
        <w:tc>
          <w:tcPr>
            <w:tcW w:w="5618" w:type="dxa"/>
          </w:tcPr>
          <w:p w14:paraId="251058B7" w14:textId="77777777" w:rsidR="00F8655C" w:rsidRDefault="00F8655C" w:rsidP="00F8655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P1. O usuário solicita se cadastrar no sistema</w:t>
            </w:r>
          </w:p>
          <w:p w14:paraId="2CC16CEE" w14:textId="77777777" w:rsidR="00F8655C" w:rsidRDefault="00F8655C" w:rsidP="00F8655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P2. O sistema carrega o formulário de cadastro</w:t>
            </w:r>
          </w:p>
          <w:p w14:paraId="137CB942" w14:textId="6389108D" w:rsidR="00F8655C" w:rsidRDefault="00F8655C" w:rsidP="00F8655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P3. O usuári</w:t>
            </w:r>
            <w:r w:rsidR="009B70B3">
              <w:rPr>
                <w:rStyle w:val="Fontepargpadro1"/>
                <w:color w:val="000000" w:themeColor="text1"/>
              </w:rPr>
              <w:t>o preenche os campos</w:t>
            </w:r>
          </w:p>
          <w:p w14:paraId="4D8C6309" w14:textId="32DBE7CD" w:rsidR="00FB63CB" w:rsidRPr="00255626" w:rsidRDefault="00F8655C" w:rsidP="00F8655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P4. O sistema valida e cadastra os dados</w:t>
            </w:r>
          </w:p>
        </w:tc>
      </w:tr>
      <w:tr w:rsidR="00FB63CB" w:rsidRPr="00255626" w14:paraId="2CBD8800" w14:textId="77777777" w:rsidTr="00EE39B8">
        <w:tc>
          <w:tcPr>
            <w:tcW w:w="2875" w:type="dxa"/>
          </w:tcPr>
          <w:p w14:paraId="730D63F5" w14:textId="77777777" w:rsidR="00FB63CB" w:rsidRPr="00255626" w:rsidRDefault="00FB63CB" w:rsidP="00EE39B8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Fluxos Alternativos</w:t>
            </w:r>
          </w:p>
        </w:tc>
        <w:tc>
          <w:tcPr>
            <w:tcW w:w="5618" w:type="dxa"/>
          </w:tcPr>
          <w:p w14:paraId="7F82C4F2" w14:textId="2E527637" w:rsidR="00F8655C" w:rsidRPr="004A4E51" w:rsidRDefault="00F8655C" w:rsidP="00F8655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 w:rsidRPr="004A4E51">
              <w:rPr>
                <w:rStyle w:val="Fontepargpadro1"/>
                <w:b/>
                <w:color w:val="000000" w:themeColor="text1"/>
              </w:rPr>
              <w:t xml:space="preserve">A1. </w:t>
            </w:r>
            <w:r w:rsidR="00210F17">
              <w:rPr>
                <w:rStyle w:val="Fontepargpadro1"/>
                <w:b/>
                <w:color w:val="000000" w:themeColor="text1"/>
              </w:rPr>
              <w:t>Editar</w:t>
            </w:r>
            <w:r w:rsidRPr="004A4E51">
              <w:rPr>
                <w:rStyle w:val="Fontepargpadro1"/>
                <w:b/>
                <w:color w:val="000000" w:themeColor="text1"/>
              </w:rPr>
              <w:t xml:space="preserve"> perfil</w:t>
            </w:r>
          </w:p>
          <w:p w14:paraId="56CA7DCF" w14:textId="77777777" w:rsidR="00F8655C" w:rsidRDefault="00F8655C" w:rsidP="00F8655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A1.1. O usuário solicita alterar as informações pessoais</w:t>
            </w:r>
          </w:p>
          <w:p w14:paraId="31495ED1" w14:textId="4358726E" w:rsidR="00F8655C" w:rsidRDefault="00F8655C" w:rsidP="00F8655C">
            <w:pPr>
              <w:pStyle w:val="LO-Normal"/>
              <w:widowControl/>
              <w:shd w:val="clear" w:color="auto" w:fill="auto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A1.2. O sistema apresenta um formulário com os dados cadastrados</w:t>
            </w:r>
          </w:p>
          <w:p w14:paraId="66C751FD" w14:textId="77777777" w:rsidR="00F8655C" w:rsidRDefault="00F8655C" w:rsidP="00F8655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A1.3. O usuário altera as informações</w:t>
            </w:r>
          </w:p>
          <w:p w14:paraId="07A13D7E" w14:textId="77777777" w:rsidR="00F8655C" w:rsidRDefault="00F8655C" w:rsidP="00F8655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A1.4. O sistema valida e atualiza os dados</w:t>
            </w:r>
          </w:p>
          <w:p w14:paraId="4FC0B170" w14:textId="77777777" w:rsidR="00F8655C" w:rsidRDefault="00F8655C" w:rsidP="00F8655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</w:p>
          <w:p w14:paraId="2E63E50A" w14:textId="77777777" w:rsidR="00F8655C" w:rsidRPr="004A4E51" w:rsidRDefault="00F8655C" w:rsidP="00F8655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 w:rsidRPr="004A4E51">
              <w:rPr>
                <w:rStyle w:val="Fontepargpadro1"/>
                <w:b/>
                <w:color w:val="000000" w:themeColor="text1"/>
              </w:rPr>
              <w:t>A2. Deletar conta</w:t>
            </w:r>
          </w:p>
          <w:p w14:paraId="495671D2" w14:textId="77777777" w:rsidR="00F8655C" w:rsidRDefault="00F8655C" w:rsidP="00F8655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A2.1. O usuário solicita deletar a conta</w:t>
            </w:r>
          </w:p>
          <w:p w14:paraId="1459602E" w14:textId="77777777" w:rsidR="00F8655C" w:rsidRDefault="00F8655C" w:rsidP="00F8655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  <w:color w:val="000000" w:themeColor="text1"/>
              </w:rPr>
              <w:t>A2.2.</w:t>
            </w:r>
            <w:r>
              <w:rPr>
                <w:rStyle w:val="Fontepargpadro1"/>
                <w:color w:val="FF0000"/>
              </w:rPr>
              <w:t xml:space="preserve"> </w:t>
            </w:r>
            <w:r>
              <w:rPr>
                <w:rStyle w:val="Fontepargpadro1"/>
              </w:rPr>
              <w:t>O sistema confirma a requisição e exclui a conta</w:t>
            </w:r>
          </w:p>
          <w:p w14:paraId="43CB84DA" w14:textId="77777777" w:rsidR="00F8655C" w:rsidRDefault="00F8655C" w:rsidP="00F8655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</w:p>
          <w:p w14:paraId="71B46540" w14:textId="77777777" w:rsidR="00F8655C" w:rsidRPr="004A4E51" w:rsidRDefault="00F8655C" w:rsidP="00F8655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</w:rPr>
            </w:pPr>
            <w:r w:rsidRPr="004A4E51">
              <w:rPr>
                <w:rStyle w:val="Fontepargpadro1"/>
                <w:b/>
              </w:rPr>
              <w:t>A3. Visualizar perfil</w:t>
            </w:r>
          </w:p>
          <w:p w14:paraId="309D4216" w14:textId="5DD56D0B" w:rsidR="00F8655C" w:rsidRDefault="00F8655C" w:rsidP="00F8655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</w:rPr>
              <w:t xml:space="preserve">A3.1. O usuário solicita visualizar </w:t>
            </w:r>
            <w:r w:rsidR="008B465B">
              <w:rPr>
                <w:rStyle w:val="Fontepargpadro1"/>
              </w:rPr>
              <w:t xml:space="preserve">o </w:t>
            </w:r>
            <w:r>
              <w:rPr>
                <w:rStyle w:val="Fontepargpadro1"/>
              </w:rPr>
              <w:t xml:space="preserve">perfil de </w:t>
            </w:r>
            <w:r w:rsidR="00DE2F1D">
              <w:rPr>
                <w:rStyle w:val="Fontepargpadro1"/>
              </w:rPr>
              <w:t>um</w:t>
            </w:r>
            <w:r>
              <w:rPr>
                <w:rStyle w:val="Fontepargpadro1"/>
              </w:rPr>
              <w:t xml:space="preserve"> usuário</w:t>
            </w:r>
          </w:p>
          <w:p w14:paraId="016C128A" w14:textId="77777777" w:rsidR="00FB63CB" w:rsidRDefault="00F8655C" w:rsidP="00F8655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</w:rPr>
              <w:t>A3.2. O sistema mostra informações do usuário solicitado</w:t>
            </w:r>
          </w:p>
          <w:p w14:paraId="381987F1" w14:textId="77777777" w:rsidR="008B465B" w:rsidRDefault="008B465B" w:rsidP="00CB324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</w:p>
          <w:p w14:paraId="3EB67E10" w14:textId="4FC0F23A" w:rsidR="00CB3244" w:rsidRPr="004A4E51" w:rsidRDefault="00CB3244" w:rsidP="00CB324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</w:rPr>
            </w:pPr>
            <w:r>
              <w:rPr>
                <w:rStyle w:val="Fontepargpadro1"/>
                <w:b/>
              </w:rPr>
              <w:t>A4</w:t>
            </w:r>
            <w:r w:rsidRPr="004A4E51">
              <w:rPr>
                <w:rStyle w:val="Fontepargpadro1"/>
                <w:b/>
              </w:rPr>
              <w:t xml:space="preserve">. </w:t>
            </w:r>
            <w:r>
              <w:rPr>
                <w:rStyle w:val="Fontepargpadro1"/>
                <w:b/>
              </w:rPr>
              <w:t>Entrar</w:t>
            </w:r>
          </w:p>
          <w:p w14:paraId="7A0EFADC" w14:textId="4B849573" w:rsidR="00CB3244" w:rsidRDefault="00CB3244" w:rsidP="00CB324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</w:rPr>
              <w:t xml:space="preserve">A4.1. O usuário </w:t>
            </w:r>
            <w:proofErr w:type="spellStart"/>
            <w:r>
              <w:rPr>
                <w:rStyle w:val="Fontepargpadro1"/>
              </w:rPr>
              <w:t>deslogado</w:t>
            </w:r>
            <w:proofErr w:type="spellEnd"/>
            <w:r>
              <w:rPr>
                <w:rStyle w:val="Fontepargpadro1"/>
              </w:rPr>
              <w:t xml:space="preserve"> solicita entrar em uma conta</w:t>
            </w:r>
          </w:p>
          <w:p w14:paraId="5F2DC936" w14:textId="68256CF1" w:rsidR="00CB3244" w:rsidRDefault="00CB3244" w:rsidP="00CB3244">
            <w:pPr>
              <w:pStyle w:val="LO-Normal"/>
              <w:widowControl/>
              <w:shd w:val="clear" w:color="auto" w:fill="auto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</w:rPr>
              <w:t xml:space="preserve">A4.2. O sistema </w:t>
            </w:r>
            <w:r>
              <w:rPr>
                <w:rStyle w:val="Fontepargpadro1"/>
                <w:color w:val="000000" w:themeColor="text1"/>
              </w:rPr>
              <w:t>apresenta o formulário de login</w:t>
            </w:r>
          </w:p>
          <w:p w14:paraId="7ED152C8" w14:textId="54056E7A" w:rsidR="00CB3244" w:rsidRDefault="00CB3244" w:rsidP="00CB3244">
            <w:pPr>
              <w:pStyle w:val="LO-Normal"/>
              <w:widowControl/>
              <w:shd w:val="clear" w:color="auto" w:fill="auto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A4.3. O usuário preenche os campos</w:t>
            </w:r>
          </w:p>
          <w:p w14:paraId="362FED6B" w14:textId="77777777" w:rsidR="00CB3244" w:rsidRDefault="00CB3244" w:rsidP="00193271">
            <w:pPr>
              <w:pStyle w:val="LO-Normal"/>
              <w:widowControl/>
              <w:shd w:val="clear" w:color="auto" w:fill="auto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A4.4. O sistema v</w:t>
            </w:r>
            <w:r w:rsidR="00193271">
              <w:rPr>
                <w:rStyle w:val="Fontepargpadro1"/>
                <w:color w:val="000000" w:themeColor="text1"/>
              </w:rPr>
              <w:t>erifica</w:t>
            </w:r>
            <w:r>
              <w:rPr>
                <w:rStyle w:val="Fontepargpadro1"/>
                <w:color w:val="000000" w:themeColor="text1"/>
              </w:rPr>
              <w:t xml:space="preserve"> e redireciona o usuário para a página inicial</w:t>
            </w:r>
          </w:p>
          <w:p w14:paraId="7B654DF9" w14:textId="77777777" w:rsidR="00210F17" w:rsidRDefault="00210F17" w:rsidP="00193271">
            <w:pPr>
              <w:pStyle w:val="LO-Normal"/>
              <w:widowControl/>
              <w:shd w:val="clear" w:color="auto" w:fill="auto"/>
              <w:textAlignment w:val="auto"/>
              <w:rPr>
                <w:rStyle w:val="Fontepargpadro1"/>
                <w:color w:val="000000" w:themeColor="text1"/>
              </w:rPr>
            </w:pPr>
          </w:p>
          <w:p w14:paraId="1EA18402" w14:textId="449C209B" w:rsidR="00210F17" w:rsidRPr="004A4E51" w:rsidRDefault="00210F17" w:rsidP="00210F17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</w:rPr>
            </w:pPr>
            <w:r>
              <w:rPr>
                <w:rStyle w:val="Fontepargpadro1"/>
                <w:b/>
              </w:rPr>
              <w:t>A5</w:t>
            </w:r>
            <w:r w:rsidRPr="004A4E51">
              <w:rPr>
                <w:rStyle w:val="Fontepargpadro1"/>
                <w:b/>
              </w:rPr>
              <w:t xml:space="preserve">. </w:t>
            </w:r>
            <w:r>
              <w:rPr>
                <w:rStyle w:val="Fontepargpadro1"/>
                <w:b/>
              </w:rPr>
              <w:t>Sair</w:t>
            </w:r>
          </w:p>
          <w:p w14:paraId="3552080F" w14:textId="5A9666CC" w:rsidR="00210F17" w:rsidRDefault="00210F17" w:rsidP="00210F17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</w:rPr>
              <w:t xml:space="preserve">A5.1. O usuário </w:t>
            </w:r>
            <w:proofErr w:type="spellStart"/>
            <w:r>
              <w:rPr>
                <w:rStyle w:val="Fontepargpadro1"/>
              </w:rPr>
              <w:t>logado</w:t>
            </w:r>
            <w:proofErr w:type="spellEnd"/>
            <w:r>
              <w:rPr>
                <w:rStyle w:val="Fontepargpadro1"/>
              </w:rPr>
              <w:t xml:space="preserve"> solicita </w:t>
            </w:r>
            <w:proofErr w:type="spellStart"/>
            <w:r>
              <w:rPr>
                <w:rStyle w:val="Fontepargpadro1"/>
              </w:rPr>
              <w:t>deslogar</w:t>
            </w:r>
            <w:proofErr w:type="spellEnd"/>
            <w:r>
              <w:rPr>
                <w:rStyle w:val="Fontepargpadro1"/>
              </w:rPr>
              <w:t xml:space="preserve"> de sua conta</w:t>
            </w:r>
          </w:p>
          <w:p w14:paraId="7B815C44" w14:textId="47176EEA" w:rsidR="00210F17" w:rsidRPr="00CB3244" w:rsidRDefault="00210F17" w:rsidP="00210F17">
            <w:pPr>
              <w:pStyle w:val="LO-Normal"/>
              <w:widowControl/>
              <w:shd w:val="clear" w:color="auto" w:fill="auto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</w:rPr>
              <w:t xml:space="preserve">A5.2. O sistema confirma a requisição e </w:t>
            </w:r>
            <w:proofErr w:type="spellStart"/>
            <w:r>
              <w:rPr>
                <w:rStyle w:val="Fontepargpadro1"/>
              </w:rPr>
              <w:t>desloga</w:t>
            </w:r>
            <w:proofErr w:type="spellEnd"/>
            <w:r>
              <w:rPr>
                <w:rStyle w:val="Fontepargpadro1"/>
              </w:rPr>
              <w:t xml:space="preserve"> o usuário</w:t>
            </w:r>
          </w:p>
        </w:tc>
      </w:tr>
    </w:tbl>
    <w:p w14:paraId="7E174608" w14:textId="77777777" w:rsidR="00FB63CB" w:rsidRDefault="00FB63CB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000000" w:themeColor="text1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75"/>
        <w:gridCol w:w="5618"/>
      </w:tblGrid>
      <w:tr w:rsidR="00F8655C" w:rsidRPr="00255626" w14:paraId="55360426" w14:textId="77777777" w:rsidTr="0071793E">
        <w:tc>
          <w:tcPr>
            <w:tcW w:w="2875" w:type="dxa"/>
          </w:tcPr>
          <w:p w14:paraId="7C2FAF1F" w14:textId="77777777" w:rsidR="00F8655C" w:rsidRPr="00255626" w:rsidRDefault="00F8655C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Código e </w:t>
            </w:r>
            <w:r w:rsidRPr="00255626">
              <w:rPr>
                <w:rStyle w:val="Fontepargpadro1"/>
                <w:color w:val="000000" w:themeColor="text1"/>
              </w:rPr>
              <w:t>Nome do Caso de Uso</w:t>
            </w:r>
          </w:p>
        </w:tc>
        <w:tc>
          <w:tcPr>
            <w:tcW w:w="5618" w:type="dxa"/>
          </w:tcPr>
          <w:p w14:paraId="4C5E3577" w14:textId="12E225B9" w:rsidR="00F8655C" w:rsidRPr="00FF5C5F" w:rsidRDefault="007C5320" w:rsidP="00F8655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>
              <w:rPr>
                <w:rStyle w:val="Fontepargpadro1"/>
                <w:b/>
              </w:rPr>
              <w:t>CdU02</w:t>
            </w:r>
            <w:r w:rsidR="004A4E51" w:rsidRPr="00FF5C5F">
              <w:rPr>
                <w:rStyle w:val="Fontepargpadro1"/>
                <w:b/>
              </w:rPr>
              <w:t xml:space="preserve"> – Gerenciar</w:t>
            </w:r>
            <w:r w:rsidR="00F8655C" w:rsidRPr="00FF5C5F">
              <w:rPr>
                <w:rStyle w:val="Fontepargpadro1"/>
                <w:b/>
              </w:rPr>
              <w:t xml:space="preserve"> grupo</w:t>
            </w:r>
          </w:p>
        </w:tc>
      </w:tr>
      <w:tr w:rsidR="00F8655C" w:rsidRPr="00255626" w14:paraId="1096024A" w14:textId="77777777" w:rsidTr="0071793E">
        <w:tc>
          <w:tcPr>
            <w:tcW w:w="2875" w:type="dxa"/>
          </w:tcPr>
          <w:p w14:paraId="78902FB4" w14:textId="0514A22B" w:rsidR="00F8655C" w:rsidRPr="00255626" w:rsidRDefault="00F8655C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Ator Primário:</w:t>
            </w:r>
          </w:p>
        </w:tc>
        <w:tc>
          <w:tcPr>
            <w:tcW w:w="5618" w:type="dxa"/>
          </w:tcPr>
          <w:p w14:paraId="4E82F24B" w14:textId="2A74FA18" w:rsidR="00F8655C" w:rsidRPr="00255626" w:rsidRDefault="00F8655C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</w:rPr>
              <w:t>Administrador</w:t>
            </w:r>
          </w:p>
        </w:tc>
      </w:tr>
      <w:tr w:rsidR="00F8655C" w:rsidRPr="00255626" w14:paraId="7517E5BC" w14:textId="77777777" w:rsidTr="0071793E">
        <w:tc>
          <w:tcPr>
            <w:tcW w:w="2875" w:type="dxa"/>
          </w:tcPr>
          <w:p w14:paraId="65E27898" w14:textId="77777777" w:rsidR="00F8655C" w:rsidRPr="00255626" w:rsidRDefault="00F8655C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 Principal de Eventos</w:t>
            </w:r>
          </w:p>
        </w:tc>
        <w:tc>
          <w:tcPr>
            <w:tcW w:w="5618" w:type="dxa"/>
          </w:tcPr>
          <w:p w14:paraId="3C394366" w14:textId="790FB274" w:rsidR="00F8655C" w:rsidRDefault="00F8655C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P1. O usuário solicita criar um grupo</w:t>
            </w:r>
          </w:p>
          <w:p w14:paraId="7BDB7445" w14:textId="4952E3A5" w:rsidR="00F8655C" w:rsidRDefault="00F8655C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P2. O sistema carrega o formulário de cadastro</w:t>
            </w:r>
            <w:r w:rsidR="00193271">
              <w:rPr>
                <w:rStyle w:val="Fontepargpadro1"/>
                <w:color w:val="000000" w:themeColor="text1"/>
              </w:rPr>
              <w:t xml:space="preserve"> de grupos</w:t>
            </w:r>
          </w:p>
          <w:p w14:paraId="2D088190" w14:textId="3BDFA55C" w:rsidR="00F8655C" w:rsidRDefault="00F8655C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P3. O usuário preenche os campos necessários</w:t>
            </w:r>
            <w:r w:rsidR="00193271">
              <w:rPr>
                <w:rStyle w:val="Fontepargpadro1"/>
                <w:color w:val="000000" w:themeColor="text1"/>
              </w:rPr>
              <w:t xml:space="preserve"> e informa os usuários que quer adicionar ao grupo</w:t>
            </w:r>
          </w:p>
          <w:p w14:paraId="3A5F4CF3" w14:textId="2C8509DF" w:rsidR="00F8655C" w:rsidRPr="00255626" w:rsidRDefault="00F8655C" w:rsidP="00F8655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</w:t>
            </w:r>
            <w:r w:rsidR="00193271">
              <w:rPr>
                <w:rStyle w:val="Fontepargpadro1"/>
                <w:color w:val="000000" w:themeColor="text1"/>
              </w:rPr>
              <w:t>4</w:t>
            </w:r>
            <w:r>
              <w:rPr>
                <w:rStyle w:val="Fontepargpadro1"/>
                <w:color w:val="000000" w:themeColor="text1"/>
              </w:rPr>
              <w:t>. O sistema cria o grupo e redireciona o usuário para a página do grupo</w:t>
            </w:r>
          </w:p>
        </w:tc>
      </w:tr>
      <w:tr w:rsidR="00F8655C" w:rsidRPr="00255626" w14:paraId="7B8DD78F" w14:textId="77777777" w:rsidTr="0071793E">
        <w:tc>
          <w:tcPr>
            <w:tcW w:w="2875" w:type="dxa"/>
          </w:tcPr>
          <w:p w14:paraId="30D546DF" w14:textId="174E720F" w:rsidR="00F8655C" w:rsidRPr="00255626" w:rsidRDefault="00F8655C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Fluxos Alternativos</w:t>
            </w:r>
          </w:p>
        </w:tc>
        <w:tc>
          <w:tcPr>
            <w:tcW w:w="5618" w:type="dxa"/>
          </w:tcPr>
          <w:p w14:paraId="010CB04F" w14:textId="726D0CF6" w:rsidR="00F8655C" w:rsidRPr="004A4E51" w:rsidRDefault="00F8655C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 w:rsidRPr="004A4E51">
              <w:rPr>
                <w:rStyle w:val="Fontepargpadro1"/>
                <w:b/>
                <w:color w:val="000000" w:themeColor="text1"/>
              </w:rPr>
              <w:t>A1. Alterar grupo</w:t>
            </w:r>
          </w:p>
          <w:p w14:paraId="5ED46B43" w14:textId="21BBC763" w:rsidR="00F8655C" w:rsidRDefault="00193271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lastRenderedPageBreak/>
              <w:t>A1.1. O administrador</w:t>
            </w:r>
            <w:r w:rsidR="00F8655C">
              <w:rPr>
                <w:rStyle w:val="Fontepargpadro1"/>
                <w:color w:val="000000" w:themeColor="text1"/>
              </w:rPr>
              <w:t xml:space="preserve"> solicita alterar as informações do grupo</w:t>
            </w:r>
          </w:p>
          <w:p w14:paraId="1623DBC2" w14:textId="0647E2CE" w:rsidR="00F8655C" w:rsidRDefault="00F8655C" w:rsidP="0071793E">
            <w:pPr>
              <w:pStyle w:val="LO-Normal"/>
              <w:widowControl/>
              <w:shd w:val="clear" w:color="auto" w:fill="auto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A1.2. O sistema </w:t>
            </w:r>
            <w:r w:rsidR="004A4E51">
              <w:rPr>
                <w:rStyle w:val="Fontepargpadro1"/>
                <w:color w:val="000000" w:themeColor="text1"/>
              </w:rPr>
              <w:t xml:space="preserve">apresenta </w:t>
            </w:r>
            <w:r>
              <w:rPr>
                <w:rStyle w:val="Fontepargpadro1"/>
                <w:color w:val="000000" w:themeColor="text1"/>
              </w:rPr>
              <w:t>um formulário com os dados cadastrados</w:t>
            </w:r>
          </w:p>
          <w:p w14:paraId="78B26E6D" w14:textId="29628349" w:rsidR="00F8655C" w:rsidRDefault="00193271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A1.3. O administrador</w:t>
            </w:r>
            <w:r w:rsidR="00F8655C">
              <w:rPr>
                <w:rStyle w:val="Fontepargpadro1"/>
                <w:color w:val="000000" w:themeColor="text1"/>
              </w:rPr>
              <w:t xml:space="preserve"> altera as informações</w:t>
            </w:r>
          </w:p>
          <w:p w14:paraId="70433A57" w14:textId="77777777" w:rsidR="00F8655C" w:rsidRDefault="00F8655C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A1.4. O sistema valida e atualiza os dados</w:t>
            </w:r>
          </w:p>
          <w:p w14:paraId="5E22076D" w14:textId="77777777" w:rsidR="00F8655C" w:rsidRDefault="00F8655C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</w:p>
          <w:p w14:paraId="5A83C91F" w14:textId="75DED770" w:rsidR="00F8655C" w:rsidRPr="004A4E51" w:rsidRDefault="00F8655C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 w:rsidRPr="004A4E51">
              <w:rPr>
                <w:rStyle w:val="Fontepargpadro1"/>
                <w:b/>
                <w:color w:val="000000" w:themeColor="text1"/>
              </w:rPr>
              <w:t>A2. Deletar grupo</w:t>
            </w:r>
          </w:p>
          <w:p w14:paraId="0CC79304" w14:textId="1CB00913" w:rsidR="00F8655C" w:rsidRDefault="00193271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A2.1. O administrador</w:t>
            </w:r>
            <w:r w:rsidR="00F8655C">
              <w:rPr>
                <w:rStyle w:val="Fontepargpadro1"/>
                <w:color w:val="000000" w:themeColor="text1"/>
              </w:rPr>
              <w:t xml:space="preserve"> solicita deletar o grupo</w:t>
            </w:r>
          </w:p>
          <w:p w14:paraId="62413B53" w14:textId="6AE499D2" w:rsidR="00F8655C" w:rsidRPr="00305EC7" w:rsidRDefault="00F8655C" w:rsidP="004A4E51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  <w:color w:val="000000" w:themeColor="text1"/>
              </w:rPr>
              <w:t>A2.2.</w:t>
            </w:r>
            <w:r>
              <w:rPr>
                <w:rStyle w:val="Fontepargpadro1"/>
                <w:color w:val="FF0000"/>
              </w:rPr>
              <w:t xml:space="preserve"> </w:t>
            </w:r>
            <w:r>
              <w:rPr>
                <w:rStyle w:val="Fontepargpadro1"/>
              </w:rPr>
              <w:t>O sistema confirma a requisição e exclui o grupo</w:t>
            </w:r>
          </w:p>
        </w:tc>
      </w:tr>
    </w:tbl>
    <w:p w14:paraId="7FC32357" w14:textId="77777777" w:rsidR="00F8655C" w:rsidRDefault="00F8655C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000000" w:themeColor="text1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75"/>
        <w:gridCol w:w="5618"/>
      </w:tblGrid>
      <w:tr w:rsidR="007C5320" w:rsidRPr="00255626" w14:paraId="0B81A63D" w14:textId="77777777" w:rsidTr="007C5320">
        <w:tc>
          <w:tcPr>
            <w:tcW w:w="2875" w:type="dxa"/>
          </w:tcPr>
          <w:p w14:paraId="287B66BC" w14:textId="77777777" w:rsidR="007C5320" w:rsidRPr="00255626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Código e </w:t>
            </w:r>
            <w:r w:rsidRPr="00255626">
              <w:rPr>
                <w:rStyle w:val="Fontepargpadro1"/>
                <w:color w:val="000000" w:themeColor="text1"/>
              </w:rPr>
              <w:t>Nome do Caso de Uso</w:t>
            </w:r>
          </w:p>
        </w:tc>
        <w:tc>
          <w:tcPr>
            <w:tcW w:w="5618" w:type="dxa"/>
          </w:tcPr>
          <w:p w14:paraId="212109CC" w14:textId="45E8B2B2" w:rsidR="007C5320" w:rsidRPr="00FF5C5F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>
              <w:rPr>
                <w:rStyle w:val="Fontepargpadro1"/>
                <w:b/>
              </w:rPr>
              <w:t>CdU03 – Visualizar</w:t>
            </w:r>
            <w:r w:rsidRPr="00FF5C5F">
              <w:rPr>
                <w:rStyle w:val="Fontepargpadro1"/>
                <w:b/>
              </w:rPr>
              <w:t xml:space="preserve"> grupo</w:t>
            </w:r>
          </w:p>
        </w:tc>
      </w:tr>
      <w:tr w:rsidR="007C5320" w:rsidRPr="00255626" w14:paraId="469BBB5A" w14:textId="77777777" w:rsidTr="007C5320">
        <w:tc>
          <w:tcPr>
            <w:tcW w:w="2875" w:type="dxa"/>
          </w:tcPr>
          <w:p w14:paraId="07D31E72" w14:textId="77777777" w:rsidR="007C5320" w:rsidRPr="00255626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Ator Primário:</w:t>
            </w:r>
          </w:p>
        </w:tc>
        <w:tc>
          <w:tcPr>
            <w:tcW w:w="5618" w:type="dxa"/>
          </w:tcPr>
          <w:p w14:paraId="4943BC4D" w14:textId="54410DBD" w:rsidR="007C5320" w:rsidRPr="00255626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</w:rPr>
              <w:t>Participante do grupo</w:t>
            </w:r>
          </w:p>
        </w:tc>
      </w:tr>
      <w:tr w:rsidR="007C5320" w:rsidRPr="00255626" w14:paraId="2CCA634F" w14:textId="77777777" w:rsidTr="007C5320">
        <w:tc>
          <w:tcPr>
            <w:tcW w:w="2875" w:type="dxa"/>
          </w:tcPr>
          <w:p w14:paraId="5F6F3C51" w14:textId="77777777" w:rsidR="007C5320" w:rsidRPr="00255626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 Principal de Eventos</w:t>
            </w:r>
          </w:p>
        </w:tc>
        <w:tc>
          <w:tcPr>
            <w:tcW w:w="5618" w:type="dxa"/>
          </w:tcPr>
          <w:p w14:paraId="4969DA59" w14:textId="3535041B" w:rsidR="007C5320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P1. O usuário solicita visualizar um grupo que ele participa</w:t>
            </w:r>
          </w:p>
          <w:p w14:paraId="47ED1656" w14:textId="537AA233" w:rsidR="007C5320" w:rsidRPr="00255626" w:rsidRDefault="007C5320" w:rsidP="007C5320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P2. O sistema carrega e redireciona o usuário para a página do grupo</w:t>
            </w:r>
          </w:p>
          <w:p w14:paraId="7DAB3983" w14:textId="4DEB5E25" w:rsidR="007C5320" w:rsidRPr="00255626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</w:p>
        </w:tc>
      </w:tr>
    </w:tbl>
    <w:p w14:paraId="066BEC57" w14:textId="77777777" w:rsidR="004A4E51" w:rsidRDefault="004A4E51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000000" w:themeColor="text1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75"/>
        <w:gridCol w:w="5618"/>
      </w:tblGrid>
      <w:tr w:rsidR="007C5320" w:rsidRPr="00FF5C5F" w14:paraId="40F655C1" w14:textId="77777777" w:rsidTr="004360A4">
        <w:tc>
          <w:tcPr>
            <w:tcW w:w="2875" w:type="dxa"/>
          </w:tcPr>
          <w:p w14:paraId="095B7844" w14:textId="77777777" w:rsidR="007C5320" w:rsidRPr="00255626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Código e </w:t>
            </w:r>
            <w:r w:rsidRPr="00255626">
              <w:rPr>
                <w:rStyle w:val="Fontepargpadro1"/>
                <w:color w:val="000000" w:themeColor="text1"/>
              </w:rPr>
              <w:t>Nome do Caso de Uso</w:t>
            </w:r>
          </w:p>
        </w:tc>
        <w:tc>
          <w:tcPr>
            <w:tcW w:w="5618" w:type="dxa"/>
          </w:tcPr>
          <w:p w14:paraId="15217E48" w14:textId="1DFF47FF" w:rsidR="007C5320" w:rsidRPr="00FF5C5F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>
              <w:rPr>
                <w:rStyle w:val="Fontepargpadro1"/>
                <w:b/>
              </w:rPr>
              <w:t>CdU04</w:t>
            </w:r>
            <w:r w:rsidRPr="00FF5C5F">
              <w:rPr>
                <w:rStyle w:val="Fontepargpadro1"/>
                <w:b/>
              </w:rPr>
              <w:t xml:space="preserve"> – Gerenciar projeto</w:t>
            </w:r>
          </w:p>
        </w:tc>
      </w:tr>
      <w:tr w:rsidR="007C5320" w:rsidRPr="00255626" w14:paraId="31DDA1FB" w14:textId="77777777" w:rsidTr="004360A4">
        <w:tc>
          <w:tcPr>
            <w:tcW w:w="2875" w:type="dxa"/>
          </w:tcPr>
          <w:p w14:paraId="4544B441" w14:textId="77777777" w:rsidR="007C5320" w:rsidRPr="00255626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Ator Primário:</w:t>
            </w:r>
          </w:p>
        </w:tc>
        <w:tc>
          <w:tcPr>
            <w:tcW w:w="5618" w:type="dxa"/>
          </w:tcPr>
          <w:p w14:paraId="77C3E964" w14:textId="77777777" w:rsidR="007C5320" w:rsidRPr="00255626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</w:rPr>
              <w:t>Usuário</w:t>
            </w:r>
          </w:p>
        </w:tc>
      </w:tr>
      <w:tr w:rsidR="007C5320" w:rsidRPr="00255626" w14:paraId="4ED5CB12" w14:textId="77777777" w:rsidTr="004360A4">
        <w:tc>
          <w:tcPr>
            <w:tcW w:w="2875" w:type="dxa"/>
          </w:tcPr>
          <w:p w14:paraId="1E9BEF61" w14:textId="77777777" w:rsidR="007C5320" w:rsidRPr="00255626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 Principal de Eventos</w:t>
            </w:r>
          </w:p>
        </w:tc>
        <w:tc>
          <w:tcPr>
            <w:tcW w:w="5618" w:type="dxa"/>
          </w:tcPr>
          <w:p w14:paraId="5F3B23DE" w14:textId="77777777" w:rsidR="007C5320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P1. O usuário solicita criar um projeto</w:t>
            </w:r>
          </w:p>
          <w:p w14:paraId="7ADBEE5C" w14:textId="2858D38E" w:rsidR="007C5320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P2. O sistema carrega o formulário de cadastro</w:t>
            </w:r>
            <w:r w:rsidR="00193271">
              <w:rPr>
                <w:rStyle w:val="Fontepargpadro1"/>
                <w:color w:val="000000" w:themeColor="text1"/>
              </w:rPr>
              <w:t xml:space="preserve"> de projetos</w:t>
            </w:r>
          </w:p>
          <w:p w14:paraId="62544325" w14:textId="77777777" w:rsidR="007C5320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P3. O usuário preenche os campos necessários</w:t>
            </w:r>
          </w:p>
          <w:p w14:paraId="7BF70708" w14:textId="307E8DDD" w:rsidR="007C5320" w:rsidRPr="00255626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</w:t>
            </w:r>
            <w:r w:rsidR="00193271">
              <w:rPr>
                <w:rStyle w:val="Fontepargpadro1"/>
                <w:color w:val="000000" w:themeColor="text1"/>
              </w:rPr>
              <w:t>4</w:t>
            </w:r>
            <w:r>
              <w:rPr>
                <w:rStyle w:val="Fontepargpadro1"/>
                <w:color w:val="000000" w:themeColor="text1"/>
              </w:rPr>
              <w:t>. O sistema cria o projeto e redireciona o usuário para a página do projeto</w:t>
            </w:r>
          </w:p>
        </w:tc>
      </w:tr>
      <w:tr w:rsidR="007C5320" w:rsidRPr="00255626" w14:paraId="14F563AA" w14:textId="77777777" w:rsidTr="004360A4">
        <w:tc>
          <w:tcPr>
            <w:tcW w:w="2875" w:type="dxa"/>
          </w:tcPr>
          <w:p w14:paraId="7ADC5378" w14:textId="77777777" w:rsidR="007C5320" w:rsidRPr="00255626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Fluxos Alternativos</w:t>
            </w:r>
          </w:p>
        </w:tc>
        <w:tc>
          <w:tcPr>
            <w:tcW w:w="5618" w:type="dxa"/>
          </w:tcPr>
          <w:p w14:paraId="717B0BF1" w14:textId="77777777" w:rsidR="007C5320" w:rsidRPr="004A4E51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 w:rsidRPr="004A4E51">
              <w:rPr>
                <w:rStyle w:val="Fontepargpadro1"/>
                <w:b/>
                <w:color w:val="000000" w:themeColor="text1"/>
              </w:rPr>
              <w:t xml:space="preserve">A1. Alterar </w:t>
            </w:r>
            <w:r>
              <w:rPr>
                <w:rStyle w:val="Fontepargpadro1"/>
                <w:b/>
                <w:color w:val="000000" w:themeColor="text1"/>
              </w:rPr>
              <w:t>projeto</w:t>
            </w:r>
          </w:p>
          <w:p w14:paraId="18860561" w14:textId="77777777" w:rsidR="007C5320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A1.1. O usuário solicita alterar as informações do projeto</w:t>
            </w:r>
          </w:p>
          <w:p w14:paraId="68891235" w14:textId="02153087" w:rsidR="007C5320" w:rsidRDefault="007C5320" w:rsidP="004360A4">
            <w:pPr>
              <w:pStyle w:val="LO-Normal"/>
              <w:widowControl/>
              <w:shd w:val="clear" w:color="auto" w:fill="auto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A1.2. O sistema </w:t>
            </w:r>
            <w:r w:rsidR="00193271">
              <w:rPr>
                <w:rStyle w:val="Fontepargpadro1"/>
                <w:color w:val="000000" w:themeColor="text1"/>
              </w:rPr>
              <w:t xml:space="preserve">apresenta </w:t>
            </w:r>
            <w:r>
              <w:rPr>
                <w:rStyle w:val="Fontepargpadro1"/>
                <w:color w:val="000000" w:themeColor="text1"/>
              </w:rPr>
              <w:t>um formulário com os dados cadastrados</w:t>
            </w:r>
          </w:p>
          <w:p w14:paraId="6D8C6F64" w14:textId="77777777" w:rsidR="007C5320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A1.3. O usuário altera as informações</w:t>
            </w:r>
          </w:p>
          <w:p w14:paraId="3F9A3DFF" w14:textId="77777777" w:rsidR="007C5320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A1.4. O sistema valida e atualiza os dados</w:t>
            </w:r>
          </w:p>
          <w:p w14:paraId="1B49446B" w14:textId="77777777" w:rsidR="007C5320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</w:p>
          <w:p w14:paraId="64D27C1C" w14:textId="5CD0D93C" w:rsidR="007C5320" w:rsidRPr="004A4E51" w:rsidRDefault="00193271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>
              <w:rPr>
                <w:rStyle w:val="Fontepargpadro1"/>
                <w:b/>
                <w:color w:val="000000" w:themeColor="text1"/>
              </w:rPr>
              <w:t>A2. Excluir</w:t>
            </w:r>
            <w:r w:rsidR="007C5320" w:rsidRPr="004A4E51">
              <w:rPr>
                <w:rStyle w:val="Fontepargpadro1"/>
                <w:b/>
                <w:color w:val="000000" w:themeColor="text1"/>
              </w:rPr>
              <w:t xml:space="preserve"> </w:t>
            </w:r>
            <w:r w:rsidR="007C5320">
              <w:rPr>
                <w:rStyle w:val="Fontepargpadro1"/>
                <w:b/>
                <w:color w:val="000000" w:themeColor="text1"/>
              </w:rPr>
              <w:t>projeto</w:t>
            </w:r>
          </w:p>
          <w:p w14:paraId="79F023B2" w14:textId="72696FE0" w:rsidR="007C5320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A2.1. O </w:t>
            </w:r>
            <w:r w:rsidR="00193271">
              <w:rPr>
                <w:rStyle w:val="Fontepargpadro1"/>
                <w:color w:val="000000" w:themeColor="text1"/>
              </w:rPr>
              <w:t>usuário solicita excluir</w:t>
            </w:r>
            <w:r>
              <w:rPr>
                <w:rStyle w:val="Fontepargpadro1"/>
                <w:color w:val="000000" w:themeColor="text1"/>
              </w:rPr>
              <w:t xml:space="preserve"> o projeto</w:t>
            </w:r>
          </w:p>
          <w:p w14:paraId="0C966897" w14:textId="77777777" w:rsidR="007C5320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  <w:color w:val="000000" w:themeColor="text1"/>
              </w:rPr>
              <w:t>A2.2.</w:t>
            </w:r>
            <w:r>
              <w:rPr>
                <w:rStyle w:val="Fontepargpadro1"/>
                <w:color w:val="FF0000"/>
              </w:rPr>
              <w:t xml:space="preserve"> </w:t>
            </w:r>
            <w:r>
              <w:rPr>
                <w:rStyle w:val="Fontepargpadro1"/>
              </w:rPr>
              <w:t>O sistema confirma a requisição e exclui o projeto</w:t>
            </w:r>
          </w:p>
          <w:p w14:paraId="01372554" w14:textId="77777777" w:rsidR="007C5320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</w:p>
          <w:p w14:paraId="3B9FAB08" w14:textId="77777777" w:rsidR="007C5320" w:rsidRPr="004A4E51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</w:rPr>
            </w:pPr>
            <w:r>
              <w:rPr>
                <w:rStyle w:val="Fontepargpadro1"/>
                <w:b/>
              </w:rPr>
              <w:t>A3. Visualizar projeto</w:t>
            </w:r>
          </w:p>
          <w:p w14:paraId="77712F7D" w14:textId="77777777" w:rsidR="007C5320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</w:rPr>
              <w:t>A3.1. O usuário solicita visualizar o projeto</w:t>
            </w:r>
          </w:p>
          <w:p w14:paraId="4C37D50E" w14:textId="77777777" w:rsidR="007C5320" w:rsidRPr="00255626" w:rsidRDefault="007C5320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</w:rPr>
              <w:t>A3.2. O sistema redireciona o usuário para a página do projeto solicitado</w:t>
            </w:r>
          </w:p>
        </w:tc>
      </w:tr>
    </w:tbl>
    <w:p w14:paraId="025EC941" w14:textId="77777777" w:rsidR="007C5320" w:rsidRDefault="007C5320" w:rsidP="007C5320">
      <w:pPr>
        <w:pStyle w:val="LO-Normal"/>
        <w:widowControl/>
        <w:spacing w:after="120"/>
        <w:jc w:val="both"/>
        <w:textAlignment w:val="auto"/>
        <w:rPr>
          <w:rStyle w:val="Fontepargpadro1"/>
          <w:color w:val="000000" w:themeColor="text1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75"/>
        <w:gridCol w:w="5618"/>
      </w:tblGrid>
      <w:tr w:rsidR="00C0032A" w:rsidRPr="00255626" w14:paraId="44833A11" w14:textId="77777777" w:rsidTr="0071793E">
        <w:tc>
          <w:tcPr>
            <w:tcW w:w="2875" w:type="dxa"/>
          </w:tcPr>
          <w:p w14:paraId="6232D169" w14:textId="77777777" w:rsidR="00C0032A" w:rsidRPr="00255626" w:rsidRDefault="00C0032A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Código e </w:t>
            </w:r>
            <w:r w:rsidRPr="00255626">
              <w:rPr>
                <w:rStyle w:val="Fontepargpadro1"/>
                <w:color w:val="000000" w:themeColor="text1"/>
              </w:rPr>
              <w:t xml:space="preserve">Nome do Caso de </w:t>
            </w:r>
            <w:r w:rsidRPr="00255626">
              <w:rPr>
                <w:rStyle w:val="Fontepargpadro1"/>
                <w:color w:val="000000" w:themeColor="text1"/>
              </w:rPr>
              <w:lastRenderedPageBreak/>
              <w:t>Uso</w:t>
            </w:r>
          </w:p>
        </w:tc>
        <w:tc>
          <w:tcPr>
            <w:tcW w:w="5618" w:type="dxa"/>
          </w:tcPr>
          <w:p w14:paraId="5298A1C7" w14:textId="5EF7DF0A" w:rsidR="00C0032A" w:rsidRPr="00FF5C5F" w:rsidRDefault="00507C6C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>
              <w:rPr>
                <w:rStyle w:val="Fontepargpadro1"/>
                <w:b/>
              </w:rPr>
              <w:lastRenderedPageBreak/>
              <w:t>CdU05</w:t>
            </w:r>
            <w:r w:rsidR="00C0032A" w:rsidRPr="00FF5C5F">
              <w:rPr>
                <w:rStyle w:val="Fontepargpadro1"/>
                <w:b/>
              </w:rPr>
              <w:t xml:space="preserve"> – Gerenciar projeto</w:t>
            </w:r>
            <w:r w:rsidR="00305EC7">
              <w:rPr>
                <w:rStyle w:val="Fontepargpadro1"/>
                <w:b/>
              </w:rPr>
              <w:t xml:space="preserve"> em grupo</w:t>
            </w:r>
          </w:p>
        </w:tc>
      </w:tr>
      <w:tr w:rsidR="00C0032A" w:rsidRPr="00255626" w14:paraId="0D44672B" w14:textId="77777777" w:rsidTr="0071793E">
        <w:tc>
          <w:tcPr>
            <w:tcW w:w="2875" w:type="dxa"/>
          </w:tcPr>
          <w:p w14:paraId="795771CB" w14:textId="77777777" w:rsidR="00C0032A" w:rsidRPr="00255626" w:rsidRDefault="00C0032A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lastRenderedPageBreak/>
              <w:t>Ator Primário:</w:t>
            </w:r>
          </w:p>
        </w:tc>
        <w:tc>
          <w:tcPr>
            <w:tcW w:w="5618" w:type="dxa"/>
          </w:tcPr>
          <w:p w14:paraId="2AB56DDC" w14:textId="5F388981" w:rsidR="00C0032A" w:rsidRPr="00255626" w:rsidRDefault="006C55D7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</w:rPr>
              <w:t>Participante do grupo</w:t>
            </w:r>
          </w:p>
        </w:tc>
      </w:tr>
      <w:tr w:rsidR="00C0032A" w:rsidRPr="00255626" w14:paraId="29865AC4" w14:textId="77777777" w:rsidTr="0071793E">
        <w:tc>
          <w:tcPr>
            <w:tcW w:w="2875" w:type="dxa"/>
          </w:tcPr>
          <w:p w14:paraId="143692B9" w14:textId="77777777" w:rsidR="00C0032A" w:rsidRPr="00255626" w:rsidRDefault="00C0032A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 Principal de Eventos</w:t>
            </w:r>
          </w:p>
        </w:tc>
        <w:tc>
          <w:tcPr>
            <w:tcW w:w="5618" w:type="dxa"/>
          </w:tcPr>
          <w:p w14:paraId="0CA77C3B" w14:textId="2AB17269" w:rsidR="00C0032A" w:rsidRDefault="00193271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P1. O participante do grupo</w:t>
            </w:r>
            <w:r w:rsidR="00C0032A">
              <w:rPr>
                <w:rStyle w:val="Fontepargpadro1"/>
                <w:color w:val="000000" w:themeColor="text1"/>
              </w:rPr>
              <w:t xml:space="preserve"> solicita criar um projeto</w:t>
            </w:r>
          </w:p>
          <w:p w14:paraId="10559FAE" w14:textId="747EE7A1" w:rsidR="00C0032A" w:rsidRDefault="00C0032A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P2. O sistema carrega o formulário de cadastro</w:t>
            </w:r>
            <w:r w:rsidR="00193271">
              <w:rPr>
                <w:rStyle w:val="Fontepargpadro1"/>
                <w:color w:val="000000" w:themeColor="text1"/>
              </w:rPr>
              <w:t xml:space="preserve"> de projetos em grupo</w:t>
            </w:r>
          </w:p>
          <w:p w14:paraId="3FDB8B30" w14:textId="77777777" w:rsidR="00C0032A" w:rsidRDefault="00C0032A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P3. O usuário preenche os campos necessários</w:t>
            </w:r>
          </w:p>
          <w:p w14:paraId="170EB019" w14:textId="717A297E" w:rsidR="00C0032A" w:rsidRPr="00255626" w:rsidRDefault="00C0032A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</w:t>
            </w:r>
            <w:r w:rsidR="00193271">
              <w:rPr>
                <w:rStyle w:val="Fontepargpadro1"/>
                <w:color w:val="000000" w:themeColor="text1"/>
              </w:rPr>
              <w:t>4</w:t>
            </w:r>
            <w:r>
              <w:rPr>
                <w:rStyle w:val="Fontepargpadro1"/>
                <w:color w:val="000000" w:themeColor="text1"/>
              </w:rPr>
              <w:t xml:space="preserve">. O sistema </w:t>
            </w:r>
            <w:r w:rsidR="00193271">
              <w:rPr>
                <w:rStyle w:val="Fontepargpadro1"/>
                <w:color w:val="000000" w:themeColor="text1"/>
              </w:rPr>
              <w:t xml:space="preserve">valida os campos, </w:t>
            </w:r>
            <w:r>
              <w:rPr>
                <w:rStyle w:val="Fontepargpadro1"/>
                <w:color w:val="000000" w:themeColor="text1"/>
              </w:rPr>
              <w:t>cria o projeto e redireciona o usuário para a página do projeto</w:t>
            </w:r>
          </w:p>
        </w:tc>
      </w:tr>
      <w:tr w:rsidR="00C0032A" w:rsidRPr="00255626" w14:paraId="01BFA70C" w14:textId="77777777" w:rsidTr="0071793E">
        <w:tc>
          <w:tcPr>
            <w:tcW w:w="2875" w:type="dxa"/>
          </w:tcPr>
          <w:p w14:paraId="2254E713" w14:textId="77777777" w:rsidR="00C0032A" w:rsidRPr="00255626" w:rsidRDefault="00C0032A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Fluxos Alternativos</w:t>
            </w:r>
          </w:p>
        </w:tc>
        <w:tc>
          <w:tcPr>
            <w:tcW w:w="5618" w:type="dxa"/>
          </w:tcPr>
          <w:p w14:paraId="2E317D86" w14:textId="77777777" w:rsidR="00C0032A" w:rsidRPr="004A4E51" w:rsidRDefault="00C0032A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 w:rsidRPr="004A4E51">
              <w:rPr>
                <w:rStyle w:val="Fontepargpadro1"/>
                <w:b/>
                <w:color w:val="000000" w:themeColor="text1"/>
              </w:rPr>
              <w:t xml:space="preserve">A1. Alterar </w:t>
            </w:r>
            <w:r>
              <w:rPr>
                <w:rStyle w:val="Fontepargpadro1"/>
                <w:b/>
                <w:color w:val="000000" w:themeColor="text1"/>
              </w:rPr>
              <w:t>projeto</w:t>
            </w:r>
          </w:p>
          <w:p w14:paraId="3BA94B4E" w14:textId="4F6E8CF8" w:rsidR="00C0032A" w:rsidRDefault="00193271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A1.1. O participante do grupo</w:t>
            </w:r>
            <w:r w:rsidR="00C0032A">
              <w:rPr>
                <w:rStyle w:val="Fontepargpadro1"/>
                <w:color w:val="000000" w:themeColor="text1"/>
              </w:rPr>
              <w:t xml:space="preserve"> solicita alterar as informações do projeto</w:t>
            </w:r>
            <w:r>
              <w:rPr>
                <w:rStyle w:val="Fontepargpadro1"/>
                <w:color w:val="000000" w:themeColor="text1"/>
              </w:rPr>
              <w:t xml:space="preserve"> em grupo</w:t>
            </w:r>
          </w:p>
          <w:p w14:paraId="68BAD011" w14:textId="6236C4E6" w:rsidR="00C0032A" w:rsidRDefault="00C0032A" w:rsidP="0071793E">
            <w:pPr>
              <w:pStyle w:val="LO-Normal"/>
              <w:widowControl/>
              <w:shd w:val="clear" w:color="auto" w:fill="auto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A1.2. O sistema </w:t>
            </w:r>
            <w:r w:rsidR="0027684C">
              <w:rPr>
                <w:rStyle w:val="Fontepargpadro1"/>
                <w:color w:val="000000" w:themeColor="text1"/>
              </w:rPr>
              <w:t xml:space="preserve">apresenta </w:t>
            </w:r>
            <w:r>
              <w:rPr>
                <w:rStyle w:val="Fontepargpadro1"/>
                <w:color w:val="000000" w:themeColor="text1"/>
              </w:rPr>
              <w:t>um formulário com os dados cadastrados</w:t>
            </w:r>
          </w:p>
          <w:p w14:paraId="61CD091F" w14:textId="5B3A1FDC" w:rsidR="00C0032A" w:rsidRDefault="00193271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A1.3. O participante</w:t>
            </w:r>
            <w:r w:rsidR="00C0032A">
              <w:rPr>
                <w:rStyle w:val="Fontepargpadro1"/>
                <w:color w:val="000000" w:themeColor="text1"/>
              </w:rPr>
              <w:t xml:space="preserve"> altera as informações</w:t>
            </w:r>
          </w:p>
          <w:p w14:paraId="11E3C826" w14:textId="77777777" w:rsidR="00C0032A" w:rsidRDefault="00C0032A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A1.4. O sistema valida e atualiza os dados</w:t>
            </w:r>
          </w:p>
          <w:p w14:paraId="6A822422" w14:textId="77777777" w:rsidR="00C0032A" w:rsidRDefault="00C0032A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</w:p>
          <w:p w14:paraId="1DB10D63" w14:textId="6ED99CD0" w:rsidR="00C0032A" w:rsidRPr="004A4E51" w:rsidRDefault="00C0032A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 w:rsidRPr="004A4E51">
              <w:rPr>
                <w:rStyle w:val="Fontepargpadro1"/>
                <w:b/>
                <w:color w:val="000000" w:themeColor="text1"/>
              </w:rPr>
              <w:t xml:space="preserve">A2. </w:t>
            </w:r>
            <w:r w:rsidR="0027684C">
              <w:rPr>
                <w:rStyle w:val="Fontepargpadro1"/>
                <w:b/>
                <w:color w:val="000000" w:themeColor="text1"/>
              </w:rPr>
              <w:t>Excluir</w:t>
            </w:r>
            <w:r w:rsidRPr="004A4E51">
              <w:rPr>
                <w:rStyle w:val="Fontepargpadro1"/>
                <w:b/>
                <w:color w:val="000000" w:themeColor="text1"/>
              </w:rPr>
              <w:t xml:space="preserve"> </w:t>
            </w:r>
            <w:r>
              <w:rPr>
                <w:rStyle w:val="Fontepargpadro1"/>
                <w:b/>
                <w:color w:val="000000" w:themeColor="text1"/>
              </w:rPr>
              <w:t>projeto</w:t>
            </w:r>
          </w:p>
          <w:p w14:paraId="2C5B4B0F" w14:textId="768A7E45" w:rsidR="00C0032A" w:rsidRDefault="00193271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A2.1. O participante do grupo</w:t>
            </w:r>
            <w:r w:rsidR="00C0032A">
              <w:rPr>
                <w:rStyle w:val="Fontepargpadro1"/>
                <w:color w:val="000000" w:themeColor="text1"/>
              </w:rPr>
              <w:t xml:space="preserve"> solicita </w:t>
            </w:r>
            <w:r w:rsidR="0027684C">
              <w:rPr>
                <w:rStyle w:val="Fontepargpadro1"/>
                <w:color w:val="000000" w:themeColor="text1"/>
              </w:rPr>
              <w:t>excluir</w:t>
            </w:r>
            <w:r w:rsidR="00C0032A">
              <w:rPr>
                <w:rStyle w:val="Fontepargpadro1"/>
                <w:color w:val="000000" w:themeColor="text1"/>
              </w:rPr>
              <w:t xml:space="preserve"> o projeto</w:t>
            </w:r>
          </w:p>
          <w:p w14:paraId="455B4BDA" w14:textId="77777777" w:rsidR="00C0032A" w:rsidRPr="0027684C" w:rsidRDefault="00C0032A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u w:val="single"/>
              </w:rPr>
            </w:pPr>
            <w:r>
              <w:rPr>
                <w:rStyle w:val="Fontepargpadro1"/>
                <w:color w:val="000000" w:themeColor="text1"/>
              </w:rPr>
              <w:t>A2.2.</w:t>
            </w:r>
            <w:r>
              <w:rPr>
                <w:rStyle w:val="Fontepargpadro1"/>
                <w:color w:val="FF0000"/>
              </w:rPr>
              <w:t xml:space="preserve"> </w:t>
            </w:r>
            <w:r>
              <w:rPr>
                <w:rStyle w:val="Fontepargpadro1"/>
              </w:rPr>
              <w:t>O sistema confirma a requisição e exclui o projeto</w:t>
            </w:r>
          </w:p>
          <w:p w14:paraId="5A79B605" w14:textId="77777777" w:rsidR="00C0032A" w:rsidRDefault="00C0032A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</w:p>
          <w:p w14:paraId="0A48D721" w14:textId="77777777" w:rsidR="00C0032A" w:rsidRPr="004A4E51" w:rsidRDefault="00C0032A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</w:rPr>
            </w:pPr>
            <w:r>
              <w:rPr>
                <w:rStyle w:val="Fontepargpadro1"/>
                <w:b/>
              </w:rPr>
              <w:t>A3. Visualizar projeto</w:t>
            </w:r>
          </w:p>
          <w:p w14:paraId="2771C363" w14:textId="3CC8D731" w:rsidR="00C0032A" w:rsidRDefault="00193271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</w:rPr>
              <w:t>A3.1. O participante do grupo</w:t>
            </w:r>
            <w:r w:rsidR="00C0032A">
              <w:rPr>
                <w:rStyle w:val="Fontepargpadro1"/>
              </w:rPr>
              <w:t xml:space="preserve"> solicita visualizar o projeto</w:t>
            </w:r>
          </w:p>
          <w:p w14:paraId="526181DC" w14:textId="33341962" w:rsidR="00C0032A" w:rsidRPr="00255626" w:rsidRDefault="00C0032A" w:rsidP="0071793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</w:rPr>
              <w:t xml:space="preserve">A3.2. </w:t>
            </w:r>
            <w:r w:rsidR="00193271">
              <w:rPr>
                <w:rStyle w:val="Fontepargpadro1"/>
              </w:rPr>
              <w:t xml:space="preserve">O sistema o redireciona </w:t>
            </w:r>
            <w:r>
              <w:rPr>
                <w:rStyle w:val="Fontepargpadro1"/>
              </w:rPr>
              <w:t>para a página do projeto solicitado</w:t>
            </w:r>
          </w:p>
        </w:tc>
      </w:tr>
    </w:tbl>
    <w:p w14:paraId="38925E27" w14:textId="77777777" w:rsidR="00C0032A" w:rsidRDefault="00C0032A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000000" w:themeColor="text1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75"/>
        <w:gridCol w:w="5618"/>
      </w:tblGrid>
      <w:tr w:rsidR="00507C6C" w:rsidRPr="00255626" w14:paraId="07A6B09D" w14:textId="77777777" w:rsidTr="004360A4">
        <w:tc>
          <w:tcPr>
            <w:tcW w:w="2875" w:type="dxa"/>
          </w:tcPr>
          <w:p w14:paraId="483F685C" w14:textId="77777777" w:rsidR="00507C6C" w:rsidRPr="00255626" w:rsidRDefault="00507C6C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Código e </w:t>
            </w:r>
            <w:r w:rsidRPr="00255626">
              <w:rPr>
                <w:rStyle w:val="Fontepargpadro1"/>
                <w:color w:val="000000" w:themeColor="text1"/>
              </w:rPr>
              <w:t>Nome do Caso de Uso</w:t>
            </w:r>
          </w:p>
        </w:tc>
        <w:tc>
          <w:tcPr>
            <w:tcW w:w="5618" w:type="dxa"/>
          </w:tcPr>
          <w:p w14:paraId="43935EBF" w14:textId="28063BAF" w:rsidR="00507C6C" w:rsidRPr="00FF5C5F" w:rsidRDefault="00507C6C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>
              <w:rPr>
                <w:rStyle w:val="Fontepargpadro1"/>
                <w:b/>
              </w:rPr>
              <w:t>CdU06 – Gerenciar reunião em grupo</w:t>
            </w:r>
          </w:p>
        </w:tc>
      </w:tr>
      <w:tr w:rsidR="00507C6C" w:rsidRPr="00255626" w14:paraId="1ACA56C7" w14:textId="77777777" w:rsidTr="004360A4">
        <w:tc>
          <w:tcPr>
            <w:tcW w:w="2875" w:type="dxa"/>
          </w:tcPr>
          <w:p w14:paraId="20D227BE" w14:textId="77777777" w:rsidR="00507C6C" w:rsidRPr="00255626" w:rsidRDefault="00507C6C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Ator Primário:</w:t>
            </w:r>
          </w:p>
        </w:tc>
        <w:tc>
          <w:tcPr>
            <w:tcW w:w="5618" w:type="dxa"/>
          </w:tcPr>
          <w:p w14:paraId="394B5A0C" w14:textId="5051D127" w:rsidR="00507C6C" w:rsidRPr="00255626" w:rsidRDefault="00507C6C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</w:rPr>
              <w:t>Administrador do grupo</w:t>
            </w:r>
          </w:p>
        </w:tc>
      </w:tr>
      <w:tr w:rsidR="00507C6C" w:rsidRPr="00255626" w14:paraId="098D3658" w14:textId="77777777" w:rsidTr="004360A4">
        <w:tc>
          <w:tcPr>
            <w:tcW w:w="2875" w:type="dxa"/>
          </w:tcPr>
          <w:p w14:paraId="5F6FD0A8" w14:textId="77777777" w:rsidR="00507C6C" w:rsidRPr="00255626" w:rsidRDefault="00507C6C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 Principal de Eventos</w:t>
            </w:r>
          </w:p>
        </w:tc>
        <w:tc>
          <w:tcPr>
            <w:tcW w:w="5618" w:type="dxa"/>
          </w:tcPr>
          <w:p w14:paraId="5FA497FE" w14:textId="38F013D3" w:rsidR="00507C6C" w:rsidRDefault="00507C6C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P1. O administrador solicita cadastrar uma nova reunião</w:t>
            </w:r>
          </w:p>
          <w:p w14:paraId="4867D8BE" w14:textId="7DAEAF93" w:rsidR="00507C6C" w:rsidRDefault="00507C6C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P2. O sistema carrega o formulário de cadastro</w:t>
            </w:r>
            <w:r w:rsidR="00193271">
              <w:rPr>
                <w:rStyle w:val="Fontepargpadro1"/>
                <w:color w:val="000000" w:themeColor="text1"/>
              </w:rPr>
              <w:t xml:space="preserve"> de reuniões</w:t>
            </w:r>
          </w:p>
          <w:p w14:paraId="52F2D953" w14:textId="62A65044" w:rsidR="00507C6C" w:rsidRDefault="00193271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P3. O administrador</w:t>
            </w:r>
            <w:r w:rsidR="00507C6C">
              <w:rPr>
                <w:rStyle w:val="Fontepargpadro1"/>
                <w:color w:val="000000" w:themeColor="text1"/>
              </w:rPr>
              <w:t xml:space="preserve"> preenche os campos necessários</w:t>
            </w:r>
          </w:p>
          <w:p w14:paraId="3017510D" w14:textId="7C4B8E0D" w:rsidR="00507C6C" w:rsidRPr="00507C6C" w:rsidRDefault="00507C6C" w:rsidP="0083584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  <w:u w:val="single"/>
              </w:rPr>
            </w:pPr>
            <w:r>
              <w:rPr>
                <w:rStyle w:val="Fontepargpadro1"/>
                <w:color w:val="000000" w:themeColor="text1"/>
              </w:rPr>
              <w:t>P</w:t>
            </w:r>
            <w:r w:rsidR="00580B29">
              <w:rPr>
                <w:rStyle w:val="Fontepargpadro1"/>
                <w:color w:val="000000" w:themeColor="text1"/>
              </w:rPr>
              <w:t>4</w:t>
            </w:r>
            <w:r>
              <w:rPr>
                <w:rStyle w:val="Fontepargpadro1"/>
                <w:color w:val="000000" w:themeColor="text1"/>
              </w:rPr>
              <w:t>. O sistema conf</w:t>
            </w:r>
            <w:r w:rsidR="00580B29">
              <w:rPr>
                <w:rStyle w:val="Fontepargpadro1"/>
                <w:color w:val="000000" w:themeColor="text1"/>
              </w:rPr>
              <w:t xml:space="preserve">irma a requisição e notifica os </w:t>
            </w:r>
            <w:r>
              <w:rPr>
                <w:rStyle w:val="Fontepargpadro1"/>
                <w:color w:val="000000" w:themeColor="text1"/>
              </w:rPr>
              <w:t>participantes por e</w:t>
            </w:r>
            <w:r w:rsidR="00835844">
              <w:rPr>
                <w:rStyle w:val="Fontepargpadro1"/>
                <w:color w:val="000000" w:themeColor="text1"/>
              </w:rPr>
              <w:t>-</w:t>
            </w:r>
            <w:r>
              <w:rPr>
                <w:rStyle w:val="Fontepargpadro1"/>
                <w:color w:val="000000" w:themeColor="text1"/>
              </w:rPr>
              <w:t>mail</w:t>
            </w:r>
          </w:p>
        </w:tc>
      </w:tr>
      <w:tr w:rsidR="00507C6C" w:rsidRPr="00255626" w14:paraId="43408C98" w14:textId="77777777" w:rsidTr="004360A4">
        <w:tc>
          <w:tcPr>
            <w:tcW w:w="2875" w:type="dxa"/>
          </w:tcPr>
          <w:p w14:paraId="096A808D" w14:textId="77777777" w:rsidR="00507C6C" w:rsidRPr="00255626" w:rsidRDefault="00507C6C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Fluxos Alternativos</w:t>
            </w:r>
          </w:p>
        </w:tc>
        <w:tc>
          <w:tcPr>
            <w:tcW w:w="5618" w:type="dxa"/>
          </w:tcPr>
          <w:p w14:paraId="55D245A3" w14:textId="2CE3F7CE" w:rsidR="00507C6C" w:rsidRPr="004A4E51" w:rsidRDefault="00507C6C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 w:rsidRPr="004A4E51">
              <w:rPr>
                <w:rStyle w:val="Fontepargpadro1"/>
                <w:b/>
                <w:color w:val="000000" w:themeColor="text1"/>
              </w:rPr>
              <w:t xml:space="preserve">A1. Alterar </w:t>
            </w:r>
            <w:r w:rsidR="00835844">
              <w:rPr>
                <w:rStyle w:val="Fontepargpadro1"/>
                <w:b/>
                <w:color w:val="000000" w:themeColor="text1"/>
              </w:rPr>
              <w:t>reunião</w:t>
            </w:r>
          </w:p>
          <w:p w14:paraId="7EC662B1" w14:textId="79B85226" w:rsidR="00507C6C" w:rsidRDefault="00507C6C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A1.1. O </w:t>
            </w:r>
            <w:r w:rsidR="00580B29">
              <w:rPr>
                <w:rStyle w:val="Fontepargpadro1"/>
                <w:color w:val="000000" w:themeColor="text1"/>
              </w:rPr>
              <w:t>administrador</w:t>
            </w:r>
            <w:r>
              <w:rPr>
                <w:rStyle w:val="Fontepargpadro1"/>
                <w:color w:val="000000" w:themeColor="text1"/>
              </w:rPr>
              <w:t xml:space="preserve"> solicita alterar as informações </w:t>
            </w:r>
            <w:r w:rsidR="00835844">
              <w:rPr>
                <w:rStyle w:val="Fontepargpadro1"/>
                <w:color w:val="000000" w:themeColor="text1"/>
              </w:rPr>
              <w:t>de uma reunião</w:t>
            </w:r>
          </w:p>
          <w:p w14:paraId="1BC51065" w14:textId="248F1643" w:rsidR="00507C6C" w:rsidRDefault="00507C6C" w:rsidP="004360A4">
            <w:pPr>
              <w:pStyle w:val="LO-Normal"/>
              <w:widowControl/>
              <w:shd w:val="clear" w:color="auto" w:fill="auto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A1.2. O sistema apresenta um formulário com os dados </w:t>
            </w:r>
            <w:r w:rsidR="00835844">
              <w:rPr>
                <w:rStyle w:val="Fontepargpadro1"/>
                <w:color w:val="000000" w:themeColor="text1"/>
              </w:rPr>
              <w:t>da reunião</w:t>
            </w:r>
          </w:p>
          <w:p w14:paraId="7212C256" w14:textId="09194669" w:rsidR="00507C6C" w:rsidRDefault="00507C6C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A1.3. O </w:t>
            </w:r>
            <w:r w:rsidR="00580B29">
              <w:rPr>
                <w:rStyle w:val="Fontepargpadro1"/>
                <w:color w:val="000000" w:themeColor="text1"/>
              </w:rPr>
              <w:t>administrador</w:t>
            </w:r>
            <w:r>
              <w:rPr>
                <w:rStyle w:val="Fontepargpadro1"/>
                <w:color w:val="000000" w:themeColor="text1"/>
              </w:rPr>
              <w:t xml:space="preserve"> altera as informações</w:t>
            </w:r>
          </w:p>
          <w:p w14:paraId="54B660AA" w14:textId="64E8F2D4" w:rsidR="00507C6C" w:rsidRDefault="00507C6C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A1.4. O sistema </w:t>
            </w:r>
            <w:r w:rsidR="00835844">
              <w:rPr>
                <w:rStyle w:val="Fontepargpadro1"/>
                <w:color w:val="000000" w:themeColor="text1"/>
              </w:rPr>
              <w:t>atualiza os dados e notifica os participantes por e-mail</w:t>
            </w:r>
          </w:p>
          <w:p w14:paraId="73A74AAC" w14:textId="77777777" w:rsidR="00507C6C" w:rsidRDefault="00507C6C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</w:p>
          <w:p w14:paraId="73E89E6B" w14:textId="53548426" w:rsidR="00507C6C" w:rsidRPr="004A4E51" w:rsidRDefault="00507C6C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 w:rsidRPr="004A4E51">
              <w:rPr>
                <w:rStyle w:val="Fontepargpadro1"/>
                <w:b/>
                <w:color w:val="000000" w:themeColor="text1"/>
              </w:rPr>
              <w:t xml:space="preserve">A2. </w:t>
            </w:r>
            <w:r w:rsidR="00835844">
              <w:rPr>
                <w:rStyle w:val="Fontepargpadro1"/>
                <w:b/>
                <w:color w:val="000000" w:themeColor="text1"/>
              </w:rPr>
              <w:t>Cancelar reunião</w:t>
            </w:r>
          </w:p>
          <w:p w14:paraId="3E126B7A" w14:textId="4D3A4E06" w:rsidR="00507C6C" w:rsidRDefault="00835844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A2.1. O administrador do grupo</w:t>
            </w:r>
            <w:r w:rsidR="00507C6C">
              <w:rPr>
                <w:rStyle w:val="Fontepargpadro1"/>
                <w:color w:val="000000" w:themeColor="text1"/>
              </w:rPr>
              <w:t xml:space="preserve"> solicita </w:t>
            </w:r>
            <w:r>
              <w:rPr>
                <w:rStyle w:val="Fontepargpadro1"/>
                <w:color w:val="000000" w:themeColor="text1"/>
              </w:rPr>
              <w:t>cancelar</w:t>
            </w:r>
            <w:r w:rsidR="005371EC">
              <w:rPr>
                <w:rStyle w:val="Fontepargpadro1"/>
                <w:color w:val="000000" w:themeColor="text1"/>
              </w:rPr>
              <w:t xml:space="preserve"> e apagar</w:t>
            </w:r>
            <w:r>
              <w:rPr>
                <w:rStyle w:val="Fontepargpadro1"/>
                <w:color w:val="000000" w:themeColor="text1"/>
              </w:rPr>
              <w:t xml:space="preserve"> uma reunião</w:t>
            </w:r>
          </w:p>
          <w:p w14:paraId="28C1C17F" w14:textId="77777777" w:rsidR="00507C6C" w:rsidRDefault="00507C6C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  <w:color w:val="000000" w:themeColor="text1"/>
              </w:rPr>
              <w:t>A2.2.</w:t>
            </w:r>
            <w:r w:rsidR="00835844">
              <w:rPr>
                <w:rStyle w:val="Fontepargpadro1"/>
                <w:color w:val="FF0000"/>
              </w:rPr>
              <w:t xml:space="preserve"> </w:t>
            </w:r>
            <w:r w:rsidR="00835844">
              <w:rPr>
                <w:rStyle w:val="Fontepargpadro1"/>
              </w:rPr>
              <w:t xml:space="preserve">O sistema confirma a requisição, cancela a </w:t>
            </w:r>
            <w:r w:rsidR="00835844">
              <w:rPr>
                <w:rStyle w:val="Fontepargpadro1"/>
              </w:rPr>
              <w:lastRenderedPageBreak/>
              <w:t>reunião e notifica os usuários participantes</w:t>
            </w:r>
            <w:r w:rsidR="008B465B">
              <w:rPr>
                <w:rStyle w:val="Fontepargpadro1"/>
              </w:rPr>
              <w:t xml:space="preserve"> por e-mail</w:t>
            </w:r>
          </w:p>
          <w:p w14:paraId="3AF2F831" w14:textId="77777777" w:rsidR="00C261BE" w:rsidRDefault="00C261BE" w:rsidP="004360A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</w:p>
          <w:p w14:paraId="16284B5E" w14:textId="7117829B" w:rsidR="00C261BE" w:rsidRPr="004A4E51" w:rsidRDefault="00C261BE" w:rsidP="00C261B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>
              <w:rPr>
                <w:rStyle w:val="Fontepargpadro1"/>
                <w:b/>
                <w:color w:val="000000" w:themeColor="text1"/>
              </w:rPr>
              <w:t>A3</w:t>
            </w:r>
            <w:r w:rsidRPr="004A4E51">
              <w:rPr>
                <w:rStyle w:val="Fontepargpadro1"/>
                <w:b/>
                <w:color w:val="000000" w:themeColor="text1"/>
              </w:rPr>
              <w:t xml:space="preserve">. </w:t>
            </w:r>
            <w:r>
              <w:rPr>
                <w:rStyle w:val="Fontepargpadro1"/>
                <w:b/>
                <w:color w:val="000000" w:themeColor="text1"/>
              </w:rPr>
              <w:t>Apagar reunião</w:t>
            </w:r>
          </w:p>
          <w:p w14:paraId="22E00747" w14:textId="050388F6" w:rsidR="00C261BE" w:rsidRDefault="00C261BE" w:rsidP="00C261B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A3.1. O administrador do grupo solicita apagar uma reunião do histórico</w:t>
            </w:r>
          </w:p>
          <w:p w14:paraId="235D0975" w14:textId="414E105F" w:rsidR="00C261BE" w:rsidRPr="00835844" w:rsidRDefault="00C261BE" w:rsidP="00C261BE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  <w:color w:val="000000" w:themeColor="text1"/>
              </w:rPr>
              <w:t>A3.2.</w:t>
            </w:r>
            <w:r>
              <w:rPr>
                <w:rStyle w:val="Fontepargpadro1"/>
                <w:color w:val="FF0000"/>
              </w:rPr>
              <w:t xml:space="preserve"> </w:t>
            </w:r>
            <w:r>
              <w:rPr>
                <w:rStyle w:val="Fontepargpadro1"/>
              </w:rPr>
              <w:t>O sistema exclui a reunião solicitada do histórico</w:t>
            </w:r>
          </w:p>
        </w:tc>
      </w:tr>
    </w:tbl>
    <w:p w14:paraId="50CFA024" w14:textId="0250EF64" w:rsidR="00507C6C" w:rsidRDefault="00507C6C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000000" w:themeColor="text1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75"/>
        <w:gridCol w:w="5618"/>
      </w:tblGrid>
      <w:tr w:rsidR="00027235" w:rsidRPr="00255626" w14:paraId="71A81B86" w14:textId="77777777" w:rsidTr="003427DC">
        <w:tc>
          <w:tcPr>
            <w:tcW w:w="2875" w:type="dxa"/>
          </w:tcPr>
          <w:p w14:paraId="70308D2B" w14:textId="77777777" w:rsidR="00027235" w:rsidRPr="00255626" w:rsidRDefault="00027235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Código e </w:t>
            </w:r>
            <w:r w:rsidRPr="00255626">
              <w:rPr>
                <w:rStyle w:val="Fontepargpadro1"/>
                <w:color w:val="000000" w:themeColor="text1"/>
              </w:rPr>
              <w:t>Nome do Caso de Uso</w:t>
            </w:r>
          </w:p>
        </w:tc>
        <w:tc>
          <w:tcPr>
            <w:tcW w:w="5618" w:type="dxa"/>
          </w:tcPr>
          <w:p w14:paraId="11A49300" w14:textId="23FA7A6D" w:rsidR="00027235" w:rsidRPr="00FF5C5F" w:rsidRDefault="00027235" w:rsidP="00027235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>
              <w:rPr>
                <w:rStyle w:val="Fontepargpadro1"/>
                <w:b/>
              </w:rPr>
              <w:t>CdU07 – Visualizar reuniões em grupo</w:t>
            </w:r>
          </w:p>
        </w:tc>
      </w:tr>
      <w:tr w:rsidR="00027235" w:rsidRPr="00255626" w14:paraId="1BDF72D3" w14:textId="77777777" w:rsidTr="003427DC">
        <w:tc>
          <w:tcPr>
            <w:tcW w:w="2875" w:type="dxa"/>
          </w:tcPr>
          <w:p w14:paraId="5934CA2E" w14:textId="77777777" w:rsidR="00027235" w:rsidRPr="00255626" w:rsidRDefault="00027235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Ator Primário:</w:t>
            </w:r>
          </w:p>
        </w:tc>
        <w:tc>
          <w:tcPr>
            <w:tcW w:w="5618" w:type="dxa"/>
          </w:tcPr>
          <w:p w14:paraId="593D3322" w14:textId="300BCCAA" w:rsidR="00027235" w:rsidRPr="00255626" w:rsidRDefault="00B50C55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</w:rPr>
              <w:t>Participante do grupo</w:t>
            </w:r>
          </w:p>
        </w:tc>
      </w:tr>
      <w:tr w:rsidR="00027235" w:rsidRPr="00255626" w14:paraId="6135B293" w14:textId="77777777" w:rsidTr="003427DC">
        <w:tc>
          <w:tcPr>
            <w:tcW w:w="2875" w:type="dxa"/>
          </w:tcPr>
          <w:p w14:paraId="6644C977" w14:textId="77777777" w:rsidR="00027235" w:rsidRPr="00255626" w:rsidRDefault="00027235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 Principal de Eventos</w:t>
            </w:r>
          </w:p>
        </w:tc>
        <w:tc>
          <w:tcPr>
            <w:tcW w:w="5618" w:type="dxa"/>
          </w:tcPr>
          <w:p w14:paraId="77F1B8A3" w14:textId="2BFE09AD" w:rsidR="00027235" w:rsidRDefault="00027235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P1. O </w:t>
            </w:r>
            <w:r w:rsidR="00B50C55">
              <w:rPr>
                <w:rStyle w:val="Fontepargpadro1"/>
                <w:color w:val="000000" w:themeColor="text1"/>
              </w:rPr>
              <w:t xml:space="preserve">participante do grupo </w:t>
            </w:r>
            <w:r>
              <w:rPr>
                <w:rStyle w:val="Fontepargpadro1"/>
                <w:color w:val="000000" w:themeColor="text1"/>
              </w:rPr>
              <w:t xml:space="preserve">solicita </w:t>
            </w:r>
            <w:r w:rsidR="00B50C55">
              <w:rPr>
                <w:rStyle w:val="Fontepargpadro1"/>
                <w:color w:val="000000" w:themeColor="text1"/>
              </w:rPr>
              <w:t>visualizar as reuniões do grupo</w:t>
            </w:r>
          </w:p>
          <w:p w14:paraId="2248E2E8" w14:textId="34D97F68" w:rsidR="00027235" w:rsidRPr="00B50C55" w:rsidRDefault="00027235" w:rsidP="00B50C55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P2. O sistema carrega </w:t>
            </w:r>
            <w:r w:rsidR="00B50C55">
              <w:rPr>
                <w:rStyle w:val="Fontepargpadro1"/>
                <w:color w:val="000000" w:themeColor="text1"/>
              </w:rPr>
              <w:t>um histórico de reuniões em grupo</w:t>
            </w:r>
          </w:p>
        </w:tc>
      </w:tr>
    </w:tbl>
    <w:p w14:paraId="75FC6EB8" w14:textId="18D9301E" w:rsidR="00027235" w:rsidRDefault="00027235" w:rsidP="00027235">
      <w:pPr>
        <w:pStyle w:val="LO-Normal"/>
        <w:widowControl/>
        <w:spacing w:after="120"/>
        <w:jc w:val="both"/>
        <w:textAlignment w:val="auto"/>
        <w:rPr>
          <w:rStyle w:val="Fontepargpadro1"/>
          <w:color w:val="000000" w:themeColor="text1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75"/>
        <w:gridCol w:w="5618"/>
      </w:tblGrid>
      <w:tr w:rsidR="00B50C55" w:rsidRPr="00255626" w14:paraId="4B8F8A6D" w14:textId="77777777" w:rsidTr="003427DC">
        <w:tc>
          <w:tcPr>
            <w:tcW w:w="2875" w:type="dxa"/>
          </w:tcPr>
          <w:p w14:paraId="03E27E62" w14:textId="77777777" w:rsidR="00B50C55" w:rsidRPr="00255626" w:rsidRDefault="00B50C55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Código e </w:t>
            </w:r>
            <w:r w:rsidRPr="00255626">
              <w:rPr>
                <w:rStyle w:val="Fontepargpadro1"/>
                <w:color w:val="000000" w:themeColor="text1"/>
              </w:rPr>
              <w:t>Nome do Caso de Uso</w:t>
            </w:r>
          </w:p>
        </w:tc>
        <w:tc>
          <w:tcPr>
            <w:tcW w:w="5618" w:type="dxa"/>
          </w:tcPr>
          <w:p w14:paraId="23172FBF" w14:textId="35683F56" w:rsidR="00B50C55" w:rsidRPr="00FF5C5F" w:rsidRDefault="00B50C55" w:rsidP="00B50C55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>
              <w:rPr>
                <w:rStyle w:val="Fontepargpadro1"/>
                <w:b/>
              </w:rPr>
              <w:t>CdU08 – Gerenciar documentação de teste</w:t>
            </w:r>
          </w:p>
        </w:tc>
      </w:tr>
      <w:tr w:rsidR="00B50C55" w:rsidRPr="00255626" w14:paraId="722EC3DD" w14:textId="77777777" w:rsidTr="003427DC">
        <w:tc>
          <w:tcPr>
            <w:tcW w:w="2875" w:type="dxa"/>
          </w:tcPr>
          <w:p w14:paraId="5CBE61D8" w14:textId="77777777" w:rsidR="00B50C55" w:rsidRPr="00255626" w:rsidRDefault="00B50C55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Ator Primário:</w:t>
            </w:r>
          </w:p>
        </w:tc>
        <w:tc>
          <w:tcPr>
            <w:tcW w:w="5618" w:type="dxa"/>
          </w:tcPr>
          <w:p w14:paraId="0EBC8B0A" w14:textId="6C365BC3" w:rsidR="00B50C55" w:rsidRPr="00255626" w:rsidRDefault="00B50C55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</w:rPr>
              <w:t>Participante do grupo ou usuário</w:t>
            </w:r>
          </w:p>
        </w:tc>
      </w:tr>
      <w:tr w:rsidR="00B50C55" w:rsidRPr="00255626" w14:paraId="09C39504" w14:textId="77777777" w:rsidTr="003427DC">
        <w:tc>
          <w:tcPr>
            <w:tcW w:w="2875" w:type="dxa"/>
          </w:tcPr>
          <w:p w14:paraId="071CEF33" w14:textId="77777777" w:rsidR="00B50C55" w:rsidRPr="00255626" w:rsidRDefault="00B50C55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 Principal de Eventos</w:t>
            </w:r>
          </w:p>
        </w:tc>
        <w:tc>
          <w:tcPr>
            <w:tcW w:w="5618" w:type="dxa"/>
          </w:tcPr>
          <w:p w14:paraId="7C111904" w14:textId="4775229D" w:rsidR="00B50C55" w:rsidRDefault="00B50C55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P1. O usuário solicita cadastrar uma nova documentação</w:t>
            </w:r>
          </w:p>
          <w:p w14:paraId="36F9B613" w14:textId="1D98F16F" w:rsidR="00B50C55" w:rsidRDefault="00B50C55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P2. O sistema carrega o formulário de documentos</w:t>
            </w:r>
          </w:p>
          <w:p w14:paraId="24CAC80D" w14:textId="0F72E114" w:rsidR="00B50C55" w:rsidRDefault="00B50C55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P3. O usuário preenche os campos</w:t>
            </w:r>
          </w:p>
          <w:p w14:paraId="773D67CA" w14:textId="6AEA5625" w:rsidR="00B50C55" w:rsidRPr="00507C6C" w:rsidRDefault="00B50C55" w:rsidP="00B50C55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  <w:u w:val="single"/>
              </w:rPr>
            </w:pPr>
            <w:r>
              <w:rPr>
                <w:rStyle w:val="Fontepargpadro1"/>
                <w:color w:val="000000" w:themeColor="text1"/>
              </w:rPr>
              <w:t>P4. O sistema confirma a requisição e registra o documento</w:t>
            </w:r>
          </w:p>
        </w:tc>
      </w:tr>
      <w:tr w:rsidR="00B50C55" w:rsidRPr="00255626" w14:paraId="68D3A648" w14:textId="77777777" w:rsidTr="003427DC">
        <w:tc>
          <w:tcPr>
            <w:tcW w:w="2875" w:type="dxa"/>
          </w:tcPr>
          <w:p w14:paraId="2F386BD5" w14:textId="77777777" w:rsidR="00B50C55" w:rsidRPr="00255626" w:rsidRDefault="00B50C55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Fluxos Alternativos</w:t>
            </w:r>
          </w:p>
        </w:tc>
        <w:tc>
          <w:tcPr>
            <w:tcW w:w="5618" w:type="dxa"/>
          </w:tcPr>
          <w:p w14:paraId="228D98C2" w14:textId="2C1337D4" w:rsidR="00B50C55" w:rsidRPr="004A4E51" w:rsidRDefault="00B50C55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 w:rsidRPr="004A4E51">
              <w:rPr>
                <w:rStyle w:val="Fontepargpadro1"/>
                <w:b/>
                <w:color w:val="000000" w:themeColor="text1"/>
              </w:rPr>
              <w:t xml:space="preserve">A1. Alterar </w:t>
            </w:r>
            <w:r>
              <w:rPr>
                <w:rStyle w:val="Fontepargpadro1"/>
                <w:b/>
                <w:color w:val="000000" w:themeColor="text1"/>
              </w:rPr>
              <w:t>documento</w:t>
            </w:r>
          </w:p>
          <w:p w14:paraId="2D29FDCE" w14:textId="592E050F" w:rsidR="00B50C55" w:rsidRDefault="00B50C55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A1.1. O usuário solicita alterar as informações de um documento</w:t>
            </w:r>
          </w:p>
          <w:p w14:paraId="3EFA8B92" w14:textId="21FDE093" w:rsidR="00B50C55" w:rsidRDefault="00B50C55" w:rsidP="003427DC">
            <w:pPr>
              <w:pStyle w:val="LO-Normal"/>
              <w:widowControl/>
              <w:shd w:val="clear" w:color="auto" w:fill="auto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A1.2. O sistema apresenta um formulário com as informações já registradas</w:t>
            </w:r>
          </w:p>
          <w:p w14:paraId="2CC941AC" w14:textId="77777777" w:rsidR="00B50C55" w:rsidRDefault="00B50C55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A1.3. O usuário altera as informações</w:t>
            </w:r>
          </w:p>
          <w:p w14:paraId="70082029" w14:textId="60A1413A" w:rsidR="00B50C55" w:rsidRDefault="00B50C55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A1.4. O sistema confirma a requisição e atualiza os dados</w:t>
            </w:r>
          </w:p>
          <w:p w14:paraId="5FB7DD68" w14:textId="77777777" w:rsidR="00B50C55" w:rsidRDefault="00B50C55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</w:p>
          <w:p w14:paraId="02C6BA16" w14:textId="4015494E" w:rsidR="00B50C55" w:rsidRPr="004A4E51" w:rsidRDefault="00B50C55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 w:rsidRPr="004A4E51">
              <w:rPr>
                <w:rStyle w:val="Fontepargpadro1"/>
                <w:b/>
                <w:color w:val="000000" w:themeColor="text1"/>
              </w:rPr>
              <w:t xml:space="preserve">A2. </w:t>
            </w:r>
            <w:r>
              <w:rPr>
                <w:rStyle w:val="Fontepargpadro1"/>
                <w:b/>
                <w:color w:val="000000" w:themeColor="text1"/>
              </w:rPr>
              <w:t>Excluir documento</w:t>
            </w:r>
          </w:p>
          <w:p w14:paraId="1CDD94C4" w14:textId="2C69DD45" w:rsidR="00B50C55" w:rsidRDefault="00B50C55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A2.1. O usuário solicita excluir um documento</w:t>
            </w:r>
          </w:p>
          <w:p w14:paraId="0883BB9A" w14:textId="77777777" w:rsidR="00B50C55" w:rsidRDefault="00B50C55" w:rsidP="00B50C55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  <w:color w:val="000000" w:themeColor="text1"/>
              </w:rPr>
              <w:t>A2.2.</w:t>
            </w:r>
            <w:r>
              <w:rPr>
                <w:rStyle w:val="Fontepargpadro1"/>
                <w:color w:val="FF0000"/>
              </w:rPr>
              <w:t xml:space="preserve"> </w:t>
            </w:r>
            <w:r>
              <w:rPr>
                <w:rStyle w:val="Fontepargpadro1"/>
              </w:rPr>
              <w:t>O sistema confirma a requisição e apaga o documento solicitado</w:t>
            </w:r>
          </w:p>
          <w:p w14:paraId="39C1BA53" w14:textId="77777777" w:rsidR="006C55D7" w:rsidRDefault="006C55D7" w:rsidP="00B50C55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</w:p>
          <w:p w14:paraId="5815D2D9" w14:textId="4A06F143" w:rsidR="006C55D7" w:rsidRPr="004A4E51" w:rsidRDefault="006C55D7" w:rsidP="006C55D7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>
              <w:rPr>
                <w:rStyle w:val="Fontepargpadro1"/>
                <w:b/>
                <w:color w:val="000000" w:themeColor="text1"/>
              </w:rPr>
              <w:t>A3</w:t>
            </w:r>
            <w:r w:rsidRPr="004A4E51">
              <w:rPr>
                <w:rStyle w:val="Fontepargpadro1"/>
                <w:b/>
                <w:color w:val="000000" w:themeColor="text1"/>
              </w:rPr>
              <w:t xml:space="preserve">. </w:t>
            </w:r>
            <w:r>
              <w:rPr>
                <w:rStyle w:val="Fontepargpadro1"/>
                <w:b/>
                <w:color w:val="000000" w:themeColor="text1"/>
              </w:rPr>
              <w:t>Visualizar documentos</w:t>
            </w:r>
          </w:p>
          <w:p w14:paraId="5846C0B9" w14:textId="20BFA91C" w:rsidR="006C55D7" w:rsidRDefault="006C55D7" w:rsidP="006C55D7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A3.1. O usuário solicita visualizar os documentos</w:t>
            </w:r>
          </w:p>
          <w:p w14:paraId="7BA0F493" w14:textId="257E6435" w:rsidR="006C55D7" w:rsidRPr="00835844" w:rsidRDefault="006C55D7" w:rsidP="006C55D7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  <w:color w:val="000000" w:themeColor="text1"/>
              </w:rPr>
              <w:t>A3.2.</w:t>
            </w:r>
            <w:r>
              <w:rPr>
                <w:rStyle w:val="Fontepargpadro1"/>
                <w:color w:val="FF0000"/>
              </w:rPr>
              <w:t xml:space="preserve"> </w:t>
            </w:r>
            <w:r>
              <w:rPr>
                <w:rStyle w:val="Fontepargpadro1"/>
              </w:rPr>
              <w:t>O sistema busca e apresenta os documentos registrados</w:t>
            </w:r>
          </w:p>
        </w:tc>
      </w:tr>
    </w:tbl>
    <w:p w14:paraId="5F17BD80" w14:textId="14BD85FD" w:rsidR="00B50C55" w:rsidRDefault="00B50C55" w:rsidP="00027235">
      <w:pPr>
        <w:pStyle w:val="LO-Normal"/>
        <w:widowControl/>
        <w:spacing w:after="120"/>
        <w:jc w:val="both"/>
        <w:textAlignment w:val="auto"/>
        <w:rPr>
          <w:rStyle w:val="Fontepargpadro1"/>
          <w:color w:val="000000" w:themeColor="text1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75"/>
        <w:gridCol w:w="5618"/>
      </w:tblGrid>
      <w:tr w:rsidR="006C55D7" w:rsidRPr="00255626" w14:paraId="355025A8" w14:textId="77777777" w:rsidTr="003427DC">
        <w:tc>
          <w:tcPr>
            <w:tcW w:w="2875" w:type="dxa"/>
          </w:tcPr>
          <w:p w14:paraId="6E77C162" w14:textId="77777777" w:rsidR="006C55D7" w:rsidRPr="00255626" w:rsidRDefault="006C55D7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Código e </w:t>
            </w:r>
            <w:r w:rsidRPr="00255626">
              <w:rPr>
                <w:rStyle w:val="Fontepargpadro1"/>
                <w:color w:val="000000" w:themeColor="text1"/>
              </w:rPr>
              <w:t>Nome do Caso de Uso</w:t>
            </w:r>
          </w:p>
        </w:tc>
        <w:tc>
          <w:tcPr>
            <w:tcW w:w="5618" w:type="dxa"/>
          </w:tcPr>
          <w:p w14:paraId="0342D0C7" w14:textId="2010E7E5" w:rsidR="006C55D7" w:rsidRPr="00FF5C5F" w:rsidRDefault="006C55D7" w:rsidP="006C55D7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>
              <w:rPr>
                <w:rStyle w:val="Fontepargpadro1"/>
                <w:b/>
              </w:rPr>
              <w:t>CdU09 – Gerenciar tabela de atividade</w:t>
            </w:r>
          </w:p>
        </w:tc>
      </w:tr>
      <w:tr w:rsidR="006C55D7" w:rsidRPr="00255626" w14:paraId="5DC373BB" w14:textId="77777777" w:rsidTr="003427DC">
        <w:tc>
          <w:tcPr>
            <w:tcW w:w="2875" w:type="dxa"/>
          </w:tcPr>
          <w:p w14:paraId="5EC15CD2" w14:textId="77777777" w:rsidR="006C55D7" w:rsidRPr="00255626" w:rsidRDefault="006C55D7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Ator Primário:</w:t>
            </w:r>
          </w:p>
        </w:tc>
        <w:tc>
          <w:tcPr>
            <w:tcW w:w="5618" w:type="dxa"/>
          </w:tcPr>
          <w:p w14:paraId="3B12DD60" w14:textId="77777777" w:rsidR="006C55D7" w:rsidRPr="00255626" w:rsidRDefault="006C55D7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</w:rPr>
              <w:t>Participante do grupo ou usuário</w:t>
            </w:r>
          </w:p>
        </w:tc>
      </w:tr>
      <w:tr w:rsidR="006C55D7" w:rsidRPr="00255626" w14:paraId="192EA20D" w14:textId="77777777" w:rsidTr="003427DC">
        <w:tc>
          <w:tcPr>
            <w:tcW w:w="2875" w:type="dxa"/>
          </w:tcPr>
          <w:p w14:paraId="2E3BAE31" w14:textId="77777777" w:rsidR="006C55D7" w:rsidRPr="00255626" w:rsidRDefault="006C55D7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Fluxo Principal de Eventos</w:t>
            </w:r>
          </w:p>
        </w:tc>
        <w:tc>
          <w:tcPr>
            <w:tcW w:w="5618" w:type="dxa"/>
          </w:tcPr>
          <w:p w14:paraId="42965ECC" w14:textId="1F4B37CE" w:rsidR="006C55D7" w:rsidRDefault="006C55D7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P1. O usuário solicita cadastrar uma nova </w:t>
            </w:r>
            <w:r w:rsidR="00F46755">
              <w:rPr>
                <w:rStyle w:val="Fontepargpadro1"/>
                <w:color w:val="000000" w:themeColor="text1"/>
              </w:rPr>
              <w:t xml:space="preserve">tabela de </w:t>
            </w:r>
            <w:r w:rsidR="00F46755">
              <w:rPr>
                <w:rStyle w:val="Fontepargpadro1"/>
                <w:color w:val="000000" w:themeColor="text1"/>
              </w:rPr>
              <w:lastRenderedPageBreak/>
              <w:t>atividades</w:t>
            </w:r>
          </w:p>
          <w:p w14:paraId="1DBF9F83" w14:textId="204AFBBF" w:rsidR="006C55D7" w:rsidRDefault="006C55D7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P2. O sistema carrega o formulário de </w:t>
            </w:r>
            <w:r w:rsidR="00F46755">
              <w:rPr>
                <w:rStyle w:val="Fontepargpadro1"/>
                <w:color w:val="000000" w:themeColor="text1"/>
              </w:rPr>
              <w:t>tabelas</w:t>
            </w:r>
          </w:p>
          <w:p w14:paraId="5B57318A" w14:textId="77777777" w:rsidR="006C55D7" w:rsidRDefault="006C55D7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P3. O usuário preenche os campos</w:t>
            </w:r>
          </w:p>
          <w:p w14:paraId="3B1469E1" w14:textId="73AB903E" w:rsidR="006C55D7" w:rsidRPr="00507C6C" w:rsidRDefault="006C55D7" w:rsidP="00F46755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  <w:u w:val="single"/>
              </w:rPr>
            </w:pPr>
            <w:r>
              <w:rPr>
                <w:rStyle w:val="Fontepargpadro1"/>
                <w:color w:val="000000" w:themeColor="text1"/>
              </w:rPr>
              <w:t xml:space="preserve">P4. O sistema </w:t>
            </w:r>
            <w:r w:rsidR="00F46755">
              <w:rPr>
                <w:rStyle w:val="Fontepargpadro1"/>
                <w:color w:val="000000" w:themeColor="text1"/>
              </w:rPr>
              <w:t>cadastra a tabela e redireciona para a página cadastrada</w:t>
            </w:r>
          </w:p>
        </w:tc>
      </w:tr>
      <w:tr w:rsidR="006C55D7" w:rsidRPr="00255626" w14:paraId="179F6670" w14:textId="77777777" w:rsidTr="00F46755">
        <w:trPr>
          <w:trHeight w:val="6904"/>
        </w:trPr>
        <w:tc>
          <w:tcPr>
            <w:tcW w:w="2875" w:type="dxa"/>
          </w:tcPr>
          <w:p w14:paraId="2D0B80E0" w14:textId="77777777" w:rsidR="006C55D7" w:rsidRPr="00255626" w:rsidRDefault="006C55D7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lastRenderedPageBreak/>
              <w:t>Fluxos Alternativos</w:t>
            </w:r>
          </w:p>
        </w:tc>
        <w:tc>
          <w:tcPr>
            <w:tcW w:w="5618" w:type="dxa"/>
          </w:tcPr>
          <w:p w14:paraId="2D5BD509" w14:textId="54078245" w:rsidR="006C55D7" w:rsidRPr="004A4E51" w:rsidRDefault="006C55D7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 w:rsidRPr="004A4E51">
              <w:rPr>
                <w:rStyle w:val="Fontepargpadro1"/>
                <w:b/>
                <w:color w:val="000000" w:themeColor="text1"/>
              </w:rPr>
              <w:t xml:space="preserve">A1. Alterar </w:t>
            </w:r>
            <w:r w:rsidR="00F46755">
              <w:rPr>
                <w:rStyle w:val="Fontepargpadro1"/>
                <w:b/>
                <w:color w:val="000000" w:themeColor="text1"/>
              </w:rPr>
              <w:t>tabela</w:t>
            </w:r>
          </w:p>
          <w:p w14:paraId="370894EF" w14:textId="0AD34CC0" w:rsidR="006C55D7" w:rsidRDefault="006C55D7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A1.1. O usuário solicita alterar as informações de </w:t>
            </w:r>
            <w:r w:rsidR="00F46755">
              <w:rPr>
                <w:rStyle w:val="Fontepargpadro1"/>
                <w:color w:val="000000" w:themeColor="text1"/>
              </w:rPr>
              <w:t>uma tabela</w:t>
            </w:r>
          </w:p>
          <w:p w14:paraId="5F46666B" w14:textId="77777777" w:rsidR="006C55D7" w:rsidRDefault="006C55D7" w:rsidP="003427DC">
            <w:pPr>
              <w:pStyle w:val="LO-Normal"/>
              <w:widowControl/>
              <w:shd w:val="clear" w:color="auto" w:fill="auto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A1.2. O sistema apresenta um formulário com as informações já registradas</w:t>
            </w:r>
          </w:p>
          <w:p w14:paraId="2AD40FA8" w14:textId="77777777" w:rsidR="006C55D7" w:rsidRDefault="006C55D7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A1.3. O usuário altera as informações</w:t>
            </w:r>
          </w:p>
          <w:p w14:paraId="7C55BE9D" w14:textId="73112B6D" w:rsidR="006C55D7" w:rsidRDefault="006C55D7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A1.4. O sistema confirma a requisição e atualiza os dados</w:t>
            </w:r>
          </w:p>
          <w:p w14:paraId="007E82E7" w14:textId="77777777" w:rsidR="006C55D7" w:rsidRDefault="006C55D7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</w:p>
          <w:p w14:paraId="107080C2" w14:textId="12558368" w:rsidR="006C55D7" w:rsidRPr="004A4E51" w:rsidRDefault="006C55D7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 w:rsidRPr="004A4E51">
              <w:rPr>
                <w:rStyle w:val="Fontepargpadro1"/>
                <w:b/>
                <w:color w:val="000000" w:themeColor="text1"/>
              </w:rPr>
              <w:t xml:space="preserve">A2. </w:t>
            </w:r>
            <w:r w:rsidR="00F46755">
              <w:rPr>
                <w:rStyle w:val="Fontepargpadro1"/>
                <w:b/>
                <w:color w:val="000000" w:themeColor="text1"/>
              </w:rPr>
              <w:t>Excluir tabela</w:t>
            </w:r>
          </w:p>
          <w:p w14:paraId="470845BB" w14:textId="4A78E2C2" w:rsidR="006C55D7" w:rsidRDefault="006C55D7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A2.1. O usuário solicita </w:t>
            </w:r>
            <w:r w:rsidR="00F46755">
              <w:rPr>
                <w:rStyle w:val="Fontepargpadro1"/>
                <w:color w:val="000000" w:themeColor="text1"/>
              </w:rPr>
              <w:t>excluir uma tabela</w:t>
            </w:r>
          </w:p>
          <w:p w14:paraId="2367DF34" w14:textId="02926369" w:rsidR="006C55D7" w:rsidRDefault="006C55D7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  <w:color w:val="000000" w:themeColor="text1"/>
              </w:rPr>
              <w:t>A2.2.</w:t>
            </w:r>
            <w:r>
              <w:rPr>
                <w:rStyle w:val="Fontepargpadro1"/>
                <w:color w:val="FF0000"/>
              </w:rPr>
              <w:t xml:space="preserve"> </w:t>
            </w:r>
            <w:r>
              <w:rPr>
                <w:rStyle w:val="Fontepargpadro1"/>
              </w:rPr>
              <w:t xml:space="preserve">O sistema confirma a requisição e apaga </w:t>
            </w:r>
            <w:r w:rsidR="00F46755">
              <w:rPr>
                <w:rStyle w:val="Fontepargpadro1"/>
              </w:rPr>
              <w:t>a tabela solicitada</w:t>
            </w:r>
          </w:p>
          <w:p w14:paraId="62EA9BF7" w14:textId="77777777" w:rsidR="006C55D7" w:rsidRDefault="006C55D7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</w:p>
          <w:p w14:paraId="5D6E36E8" w14:textId="06590F25" w:rsidR="006C55D7" w:rsidRPr="004A4E51" w:rsidRDefault="006C55D7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>
              <w:rPr>
                <w:rStyle w:val="Fontepargpadro1"/>
                <w:b/>
                <w:color w:val="000000" w:themeColor="text1"/>
              </w:rPr>
              <w:t>A3</w:t>
            </w:r>
            <w:r w:rsidRPr="004A4E51">
              <w:rPr>
                <w:rStyle w:val="Fontepargpadro1"/>
                <w:b/>
                <w:color w:val="000000" w:themeColor="text1"/>
              </w:rPr>
              <w:t xml:space="preserve">. </w:t>
            </w:r>
            <w:r>
              <w:rPr>
                <w:rStyle w:val="Fontepargpadro1"/>
                <w:b/>
                <w:color w:val="000000" w:themeColor="text1"/>
              </w:rPr>
              <w:t xml:space="preserve">Visualizar </w:t>
            </w:r>
            <w:r w:rsidR="00F46755">
              <w:rPr>
                <w:rStyle w:val="Fontepargpadro1"/>
                <w:b/>
                <w:color w:val="000000" w:themeColor="text1"/>
              </w:rPr>
              <w:t>tabela</w:t>
            </w:r>
          </w:p>
          <w:p w14:paraId="683D5CDD" w14:textId="7B7BE4A6" w:rsidR="006C55D7" w:rsidRDefault="006C55D7" w:rsidP="003427DC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A3.1. O usuário solicita visualizar </w:t>
            </w:r>
            <w:r w:rsidR="00F46755">
              <w:rPr>
                <w:rStyle w:val="Fontepargpadro1"/>
                <w:color w:val="000000" w:themeColor="text1"/>
              </w:rPr>
              <w:t>uma tabela</w:t>
            </w:r>
          </w:p>
          <w:p w14:paraId="58250B47" w14:textId="77777777" w:rsidR="006C55D7" w:rsidRDefault="006C55D7" w:rsidP="00F46755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  <w:color w:val="000000" w:themeColor="text1"/>
              </w:rPr>
              <w:t>A3.2.</w:t>
            </w:r>
            <w:r>
              <w:rPr>
                <w:rStyle w:val="Fontepargpadro1"/>
                <w:color w:val="FF0000"/>
              </w:rPr>
              <w:t xml:space="preserve"> </w:t>
            </w:r>
            <w:r>
              <w:rPr>
                <w:rStyle w:val="Fontepargpadro1"/>
              </w:rPr>
              <w:t xml:space="preserve">O sistema </w:t>
            </w:r>
            <w:r w:rsidR="00F46755">
              <w:rPr>
                <w:rStyle w:val="Fontepargpadro1"/>
              </w:rPr>
              <w:t>redireciona o usuário para a página da tabela solicitada</w:t>
            </w:r>
          </w:p>
          <w:p w14:paraId="350B0685" w14:textId="77777777" w:rsidR="00F46755" w:rsidRDefault="00F46755" w:rsidP="00F46755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</w:p>
          <w:p w14:paraId="0305F8B5" w14:textId="32D9B27C" w:rsidR="00F46755" w:rsidRPr="004A4E51" w:rsidRDefault="00F46755" w:rsidP="00F46755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>
              <w:rPr>
                <w:rStyle w:val="Fontepargpadro1"/>
                <w:b/>
                <w:color w:val="000000" w:themeColor="text1"/>
              </w:rPr>
              <w:t>A4</w:t>
            </w:r>
            <w:r w:rsidRPr="004A4E51">
              <w:rPr>
                <w:rStyle w:val="Fontepargpadro1"/>
                <w:b/>
                <w:color w:val="000000" w:themeColor="text1"/>
              </w:rPr>
              <w:t xml:space="preserve">. </w:t>
            </w:r>
            <w:r>
              <w:rPr>
                <w:rStyle w:val="Fontepargpadro1"/>
                <w:b/>
                <w:color w:val="000000" w:themeColor="text1"/>
              </w:rPr>
              <w:t>Adicionar atividade</w:t>
            </w:r>
          </w:p>
          <w:p w14:paraId="1722E9CF" w14:textId="3611761B" w:rsidR="00F46755" w:rsidRDefault="00F46755" w:rsidP="00F46755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A4.1. O usuário solicita adicionar uma atividade a tabela</w:t>
            </w:r>
          </w:p>
          <w:p w14:paraId="1368C62C" w14:textId="70A7573D" w:rsidR="00F46755" w:rsidRDefault="00F46755" w:rsidP="00F46755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A4.2. O sistema carrega o formulário de atividade</w:t>
            </w:r>
          </w:p>
          <w:p w14:paraId="35875183" w14:textId="3EDE15EA" w:rsidR="00F46755" w:rsidRDefault="00F46755" w:rsidP="00F46755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A4.3. O usuário preenche os campos</w:t>
            </w:r>
          </w:p>
          <w:p w14:paraId="0A9D1FAD" w14:textId="77777777" w:rsidR="00F46755" w:rsidRDefault="00F46755" w:rsidP="00F46755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A4.4. O sistema cadastra a atividade na tabela</w:t>
            </w:r>
          </w:p>
          <w:p w14:paraId="2BE50486" w14:textId="77777777" w:rsidR="00F46755" w:rsidRDefault="00F46755" w:rsidP="00F46755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</w:p>
          <w:p w14:paraId="0BEB40E1" w14:textId="40B6B139" w:rsidR="00F46755" w:rsidRPr="004A4E51" w:rsidRDefault="00CB3244" w:rsidP="00F46755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>
              <w:rPr>
                <w:rStyle w:val="Fontepargpadro1"/>
                <w:b/>
                <w:color w:val="000000" w:themeColor="text1"/>
              </w:rPr>
              <w:t>A5</w:t>
            </w:r>
            <w:r w:rsidR="00F46755" w:rsidRPr="004A4E51">
              <w:rPr>
                <w:rStyle w:val="Fontepargpadro1"/>
                <w:b/>
                <w:color w:val="000000" w:themeColor="text1"/>
              </w:rPr>
              <w:t xml:space="preserve">. </w:t>
            </w:r>
            <w:r>
              <w:rPr>
                <w:rStyle w:val="Fontepargpadro1"/>
                <w:b/>
                <w:color w:val="000000" w:themeColor="text1"/>
              </w:rPr>
              <w:t>Alterar</w:t>
            </w:r>
            <w:r w:rsidR="00F46755">
              <w:rPr>
                <w:rStyle w:val="Fontepargpadro1"/>
                <w:b/>
                <w:color w:val="000000" w:themeColor="text1"/>
              </w:rPr>
              <w:t xml:space="preserve"> atividade</w:t>
            </w:r>
          </w:p>
          <w:p w14:paraId="402CB432" w14:textId="06C764A9" w:rsidR="00CB3244" w:rsidRDefault="00CB3244" w:rsidP="00CB324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A5.1. O usuário solicita alterar as informações de uma atividade</w:t>
            </w:r>
          </w:p>
          <w:p w14:paraId="0E09AC1F" w14:textId="38A27823" w:rsidR="00CB3244" w:rsidRDefault="00CB3244" w:rsidP="00CB3244">
            <w:pPr>
              <w:pStyle w:val="LO-Normal"/>
              <w:widowControl/>
              <w:shd w:val="clear" w:color="auto" w:fill="auto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A5.2. O sistema apresenta um formulário com as informações já registradas</w:t>
            </w:r>
          </w:p>
          <w:p w14:paraId="241CDF74" w14:textId="4ED5279D" w:rsidR="00CB3244" w:rsidRDefault="00CB3244" w:rsidP="00CB324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A5.3. O usuário altera as informações</w:t>
            </w:r>
          </w:p>
          <w:p w14:paraId="3C302EE2" w14:textId="77777777" w:rsidR="00F46755" w:rsidRDefault="00CB3244" w:rsidP="00F46755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A5.4. O sistema confirma a requisição e atualiza os dados</w:t>
            </w:r>
          </w:p>
          <w:p w14:paraId="0FB8ECC1" w14:textId="77777777" w:rsidR="00CB3244" w:rsidRDefault="00CB3244" w:rsidP="00F46755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</w:p>
          <w:p w14:paraId="445F51EC" w14:textId="2E12EEAE" w:rsidR="00CB3244" w:rsidRPr="004A4E51" w:rsidRDefault="00CB3244" w:rsidP="00CB324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>
              <w:rPr>
                <w:rStyle w:val="Fontepargpadro1"/>
                <w:b/>
                <w:color w:val="000000" w:themeColor="text1"/>
              </w:rPr>
              <w:t>A6</w:t>
            </w:r>
            <w:r w:rsidRPr="004A4E51">
              <w:rPr>
                <w:rStyle w:val="Fontepargpadro1"/>
                <w:b/>
                <w:color w:val="000000" w:themeColor="text1"/>
              </w:rPr>
              <w:t xml:space="preserve">. </w:t>
            </w:r>
            <w:r>
              <w:rPr>
                <w:rStyle w:val="Fontepargpadro1"/>
                <w:b/>
                <w:color w:val="000000" w:themeColor="text1"/>
              </w:rPr>
              <w:t>Excluir atividade</w:t>
            </w:r>
          </w:p>
          <w:p w14:paraId="65E975A6" w14:textId="45FB9964" w:rsidR="00CB3244" w:rsidRDefault="00CB3244" w:rsidP="00CB3244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A6.1. O usuário solicita excluir uma atividade</w:t>
            </w:r>
          </w:p>
          <w:p w14:paraId="15206A6C" w14:textId="4BDB9694" w:rsidR="00CB3244" w:rsidRPr="00CB3244" w:rsidRDefault="00CB3244" w:rsidP="005176C3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</w:rPr>
            </w:pPr>
            <w:r>
              <w:rPr>
                <w:rStyle w:val="Fontepargpadro1"/>
                <w:color w:val="000000" w:themeColor="text1"/>
              </w:rPr>
              <w:t>A6.2.</w:t>
            </w:r>
            <w:r>
              <w:rPr>
                <w:rStyle w:val="Fontepargpadro1"/>
                <w:color w:val="FF0000"/>
              </w:rPr>
              <w:t xml:space="preserve"> </w:t>
            </w:r>
            <w:r>
              <w:rPr>
                <w:rStyle w:val="Fontepargpadro1"/>
              </w:rPr>
              <w:t xml:space="preserve">O sistema </w:t>
            </w:r>
            <w:r w:rsidR="005176C3">
              <w:rPr>
                <w:rStyle w:val="Fontepargpadro1"/>
              </w:rPr>
              <w:t>exclui a atividade solicitada</w:t>
            </w:r>
          </w:p>
        </w:tc>
      </w:tr>
    </w:tbl>
    <w:p w14:paraId="45C9EC37" w14:textId="5D90960D" w:rsidR="006C55D7" w:rsidRDefault="006C55D7" w:rsidP="00027235">
      <w:pPr>
        <w:pStyle w:val="LO-Normal"/>
        <w:widowControl/>
        <w:spacing w:after="120"/>
        <w:jc w:val="both"/>
        <w:textAlignment w:val="auto"/>
        <w:rPr>
          <w:rStyle w:val="Fontepargpadro1"/>
          <w:color w:val="000000" w:themeColor="text1"/>
        </w:rPr>
      </w:pPr>
    </w:p>
    <w:p w14:paraId="0ED94C37" w14:textId="414D8524" w:rsidR="00F902E1" w:rsidRDefault="00F902E1" w:rsidP="00027235">
      <w:pPr>
        <w:pStyle w:val="LO-Normal"/>
        <w:widowControl/>
        <w:spacing w:after="120"/>
        <w:jc w:val="both"/>
        <w:textAlignment w:val="auto"/>
        <w:rPr>
          <w:rStyle w:val="Fontepargpadro1"/>
          <w:color w:val="000000" w:themeColor="text1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75"/>
        <w:gridCol w:w="5618"/>
      </w:tblGrid>
      <w:tr w:rsidR="00D9794E" w:rsidRPr="00255626" w14:paraId="0F7B0CA0" w14:textId="77777777" w:rsidTr="00F75311">
        <w:tc>
          <w:tcPr>
            <w:tcW w:w="2875" w:type="dxa"/>
          </w:tcPr>
          <w:p w14:paraId="1A229301" w14:textId="77777777" w:rsidR="00D9794E" w:rsidRPr="00255626" w:rsidRDefault="00D9794E" w:rsidP="00F75311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Código e </w:t>
            </w:r>
            <w:r w:rsidRPr="00255626">
              <w:rPr>
                <w:rStyle w:val="Fontepargpadro1"/>
                <w:color w:val="000000" w:themeColor="text1"/>
              </w:rPr>
              <w:t>Nome do Caso de Uso</w:t>
            </w:r>
          </w:p>
        </w:tc>
        <w:tc>
          <w:tcPr>
            <w:tcW w:w="5618" w:type="dxa"/>
          </w:tcPr>
          <w:p w14:paraId="3B6E3F31" w14:textId="6154B0E8" w:rsidR="00D9794E" w:rsidRPr="00FF5C5F" w:rsidRDefault="00D9794E" w:rsidP="00F75311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b/>
                <w:color w:val="000000" w:themeColor="text1"/>
              </w:rPr>
            </w:pPr>
            <w:r>
              <w:rPr>
                <w:rStyle w:val="Fontepargpadro1"/>
                <w:b/>
              </w:rPr>
              <w:t>CdU10 – Sair do</w:t>
            </w:r>
            <w:r w:rsidRPr="00FF5C5F">
              <w:rPr>
                <w:rStyle w:val="Fontepargpadro1"/>
                <w:b/>
              </w:rPr>
              <w:t xml:space="preserve"> grupo</w:t>
            </w:r>
          </w:p>
        </w:tc>
      </w:tr>
      <w:tr w:rsidR="00D9794E" w:rsidRPr="00255626" w14:paraId="1DFB3D42" w14:textId="77777777" w:rsidTr="00F75311">
        <w:tc>
          <w:tcPr>
            <w:tcW w:w="2875" w:type="dxa"/>
          </w:tcPr>
          <w:p w14:paraId="7EA01716" w14:textId="77777777" w:rsidR="00D9794E" w:rsidRPr="00255626" w:rsidRDefault="00D9794E" w:rsidP="00F75311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t>Ator Primário:</w:t>
            </w:r>
          </w:p>
        </w:tc>
        <w:tc>
          <w:tcPr>
            <w:tcW w:w="5618" w:type="dxa"/>
          </w:tcPr>
          <w:p w14:paraId="5EA29356" w14:textId="77777777" w:rsidR="00D9794E" w:rsidRPr="00255626" w:rsidRDefault="00D9794E" w:rsidP="00F75311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</w:rPr>
              <w:t>Participante do grupo</w:t>
            </w:r>
          </w:p>
        </w:tc>
      </w:tr>
      <w:tr w:rsidR="00D9794E" w:rsidRPr="00255626" w14:paraId="6ED99902" w14:textId="77777777" w:rsidTr="00F75311">
        <w:tc>
          <w:tcPr>
            <w:tcW w:w="2875" w:type="dxa"/>
          </w:tcPr>
          <w:p w14:paraId="4A69DFD9" w14:textId="77777777" w:rsidR="00D9794E" w:rsidRPr="00255626" w:rsidRDefault="00D9794E" w:rsidP="00F75311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 w:rsidRPr="00255626">
              <w:rPr>
                <w:rStyle w:val="Fontepargpadro1"/>
                <w:color w:val="000000" w:themeColor="text1"/>
              </w:rPr>
              <w:lastRenderedPageBreak/>
              <w:t>Fluxo Principal de Eventos</w:t>
            </w:r>
          </w:p>
        </w:tc>
        <w:tc>
          <w:tcPr>
            <w:tcW w:w="5618" w:type="dxa"/>
          </w:tcPr>
          <w:p w14:paraId="5ABD5DA0" w14:textId="257E102F" w:rsidR="00D9794E" w:rsidRDefault="00D9794E" w:rsidP="00F75311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>P1. O usuário solicita sair de um grupo que ele participa</w:t>
            </w:r>
          </w:p>
          <w:p w14:paraId="2DBD9C24" w14:textId="2FA5EEEA" w:rsidR="00D9794E" w:rsidRPr="00255626" w:rsidRDefault="00D9794E" w:rsidP="00F75311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  <w:r>
              <w:rPr>
                <w:rStyle w:val="Fontepargpadro1"/>
                <w:color w:val="000000" w:themeColor="text1"/>
              </w:rPr>
              <w:t xml:space="preserve">P2. O sistema confirma a requisição e </w:t>
            </w:r>
            <w:r w:rsidR="00153D24">
              <w:rPr>
                <w:rStyle w:val="Fontepargpadro1"/>
                <w:color w:val="000000" w:themeColor="text1"/>
              </w:rPr>
              <w:t>remove o usuário do grupo</w:t>
            </w:r>
          </w:p>
          <w:p w14:paraId="5E1BE2D3" w14:textId="77777777" w:rsidR="00D9794E" w:rsidRPr="00255626" w:rsidRDefault="00D9794E" w:rsidP="00F75311">
            <w:pPr>
              <w:pStyle w:val="LO-Normal"/>
              <w:widowControl/>
              <w:shd w:val="clear" w:color="auto" w:fill="auto"/>
              <w:jc w:val="both"/>
              <w:textAlignment w:val="auto"/>
              <w:rPr>
                <w:rStyle w:val="Fontepargpadro1"/>
                <w:color w:val="000000" w:themeColor="text1"/>
              </w:rPr>
            </w:pPr>
          </w:p>
        </w:tc>
      </w:tr>
    </w:tbl>
    <w:p w14:paraId="55F98188" w14:textId="453AE172" w:rsidR="00F902E1" w:rsidRDefault="00F902E1" w:rsidP="00027235">
      <w:pPr>
        <w:pStyle w:val="LO-Normal"/>
        <w:widowControl/>
        <w:spacing w:after="120"/>
        <w:jc w:val="both"/>
        <w:textAlignment w:val="auto"/>
        <w:rPr>
          <w:rStyle w:val="Fontepargpadro1"/>
          <w:color w:val="000000" w:themeColor="text1"/>
        </w:rPr>
      </w:pPr>
    </w:p>
    <w:p w14:paraId="7EE7A2CF" w14:textId="175DDB95" w:rsidR="00DB4EF5" w:rsidRDefault="00DB4EF5" w:rsidP="00027235">
      <w:pPr>
        <w:pStyle w:val="LO-Normal"/>
        <w:widowControl/>
        <w:spacing w:after="120"/>
        <w:jc w:val="both"/>
        <w:textAlignment w:val="auto"/>
        <w:rPr>
          <w:rStyle w:val="Fontepargpadro1"/>
          <w:color w:val="000000" w:themeColor="text1"/>
        </w:rPr>
      </w:pPr>
    </w:p>
    <w:p w14:paraId="5DE69F89" w14:textId="5702EF04" w:rsidR="00FB63CB" w:rsidRPr="00107CA9" w:rsidRDefault="00FB63CB" w:rsidP="00107CA9">
      <w:pPr>
        <w:pStyle w:val="Ttulo2"/>
        <w:tabs>
          <w:tab w:val="num" w:pos="788"/>
        </w:tabs>
        <w:ind w:left="788" w:hanging="504"/>
        <w:rPr>
          <w:rFonts w:eastAsia="Times"/>
        </w:rPr>
      </w:pPr>
      <w:commentRangeStart w:id="4"/>
      <w:r>
        <w:rPr>
          <w:rFonts w:eastAsia="Times"/>
        </w:rPr>
        <w:t>Protótipos e Storyboards</w:t>
      </w:r>
      <w:commentRangeEnd w:id="4"/>
      <w:r w:rsidR="00AF64B0">
        <w:rPr>
          <w:rStyle w:val="Refdecomentrio"/>
          <w:rFonts w:ascii="Times New Roman" w:hAnsi="Times New Roman"/>
          <w:caps w:val="0"/>
        </w:rPr>
        <w:commentReference w:id="4"/>
      </w:r>
    </w:p>
    <w:p w14:paraId="28CE2921" w14:textId="2199A014" w:rsidR="00107CA9" w:rsidRDefault="00107CA9" w:rsidP="00107CA9">
      <w:pPr>
        <w:jc w:val="center"/>
        <w:rPr>
          <w:rFonts w:eastAsia="Times"/>
        </w:rPr>
      </w:pPr>
      <w:r>
        <w:rPr>
          <w:noProof/>
        </w:rPr>
        <w:drawing>
          <wp:inline distT="0" distB="0" distL="0" distR="0" wp14:anchorId="60086CDD" wp14:editId="726D3C71">
            <wp:extent cx="3790950" cy="3842972"/>
            <wp:effectExtent l="0" t="0" r="0" b="5715"/>
            <wp:docPr id="4" name="Imagem 4" descr="C:\Users\Leonardo\AppData\Local\Microsoft\Windows\INetCache\Content.Word\cadas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onardo\AppData\Local\Microsoft\Windows\INetCache\Content.Word\cadastr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438" cy="386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EE52D" w14:textId="16F73779" w:rsidR="00107CA9" w:rsidRDefault="00153D24" w:rsidP="00107CA9">
      <w:pPr>
        <w:jc w:val="center"/>
        <w:rPr>
          <w:rFonts w:eastAsia="Times"/>
        </w:rPr>
      </w:pPr>
      <w:r>
        <w:rPr>
          <w:noProof/>
        </w:rPr>
        <w:drawing>
          <wp:inline distT="0" distB="0" distL="0" distR="0" wp14:anchorId="2517E68A" wp14:editId="20F3FDD9">
            <wp:extent cx="3840162" cy="3025584"/>
            <wp:effectExtent l="0" t="0" r="8255" b="3810"/>
            <wp:docPr id="5" name="Imagem 5" descr="C:\Users\Leonardo\AppData\Local\Microsoft\Windows\INetCache\Content.Word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onardo\AppData\Local\Microsoft\Windows\INetCache\Content.Word\logi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569" cy="3047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A80D3" w14:textId="2CFBB985" w:rsidR="00FB63CB" w:rsidRDefault="00FB63CB" w:rsidP="00FB63CB">
      <w:pPr>
        <w:pStyle w:val="Ttulo1"/>
      </w:pPr>
      <w:r>
        <w:lastRenderedPageBreak/>
        <w:t>Modelagem do Sistema</w:t>
      </w:r>
    </w:p>
    <w:p w14:paraId="615CCFF4" w14:textId="77777777" w:rsidR="00FB63CB" w:rsidRPr="00BC1769" w:rsidRDefault="00FB63CB" w:rsidP="00FB63CB">
      <w:pPr>
        <w:pStyle w:val="Ttulo2"/>
        <w:tabs>
          <w:tab w:val="num" w:pos="788"/>
        </w:tabs>
        <w:ind w:left="788" w:hanging="504"/>
        <w:rPr>
          <w:rFonts w:eastAsia="Times"/>
        </w:rPr>
      </w:pPr>
      <w:r>
        <w:rPr>
          <w:rFonts w:eastAsia="Times"/>
        </w:rPr>
        <w:t>DIAGRAMAS DE ATIVIDADE</w:t>
      </w:r>
    </w:p>
    <w:p w14:paraId="6B7B2E0B" w14:textId="73071273" w:rsidR="00DB24B0" w:rsidRPr="00E53D0E" w:rsidRDefault="00DB24B0" w:rsidP="00DB7E19">
      <w:pPr>
        <w:pStyle w:val="Ttulo2"/>
        <w:numPr>
          <w:ilvl w:val="0"/>
          <w:numId w:val="0"/>
        </w:numPr>
        <w:ind w:left="426" w:hanging="426"/>
        <w:rPr>
          <w:rFonts w:eastAsia="Times"/>
        </w:rPr>
      </w:pPr>
      <w:r>
        <w:rPr>
          <w:rFonts w:eastAsia="Times"/>
          <w:noProof/>
        </w:rPr>
        <w:t xml:space="preserve"> </w:t>
      </w:r>
      <w:bookmarkStart w:id="5" w:name="_GoBack"/>
      <w:bookmarkEnd w:id="5"/>
    </w:p>
    <w:p w14:paraId="3C7CE6F5" w14:textId="2CE38E97" w:rsidR="00FB63CB" w:rsidRPr="00BC1769" w:rsidRDefault="009F0B40" w:rsidP="00FB63CB">
      <w:pPr>
        <w:pStyle w:val="Ttulo2"/>
        <w:tabs>
          <w:tab w:val="num" w:pos="788"/>
        </w:tabs>
        <w:ind w:left="788" w:hanging="504"/>
        <w:rPr>
          <w:rFonts w:eastAsia="Times"/>
        </w:rPr>
      </w:pPr>
      <w:r>
        <w:rPr>
          <w:rFonts w:eastAsia="Times"/>
        </w:rPr>
        <w:t>Modelagem do Banco de Dados</w:t>
      </w:r>
    </w:p>
    <w:p w14:paraId="1EB5085E" w14:textId="77777777" w:rsidR="00FB63CB" w:rsidRPr="00BC1769" w:rsidRDefault="00FB63CB" w:rsidP="00FB63CB">
      <w:pPr>
        <w:pStyle w:val="LO-Normal"/>
        <w:rPr>
          <w:rFonts w:ascii="Times" w:eastAsia="Times" w:hAnsi="Times"/>
          <w:caps/>
          <w:szCs w:val="24"/>
        </w:rPr>
      </w:pPr>
    </w:p>
    <w:p w14:paraId="62523759" w14:textId="77777777" w:rsidR="00E532EF" w:rsidRDefault="00420E07" w:rsidP="00E532EF">
      <w:pPr>
        <w:pStyle w:val="LO-Normal"/>
        <w:widowControl/>
        <w:spacing w:after="120"/>
        <w:ind w:firstLine="340"/>
        <w:jc w:val="both"/>
        <w:textAlignment w:val="auto"/>
      </w:pPr>
      <w:r w:rsidRPr="00420E07">
        <w:rPr>
          <w:rStyle w:val="Fontepargpadro1"/>
          <w:noProof/>
          <w:color w:val="FF0000"/>
        </w:rPr>
        <w:drawing>
          <wp:inline distT="0" distB="0" distL="0" distR="0" wp14:anchorId="4D2AC172" wp14:editId="796C6D94">
            <wp:extent cx="5399405" cy="3853480"/>
            <wp:effectExtent l="0" t="0" r="0" b="0"/>
            <wp:docPr id="3" name="Imagem 3" descr="C:\xampp\htdocs\tcc\banco\ban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xampp\htdocs\tcc\banco\banc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85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32545" w14:textId="78CFE5AB" w:rsidR="00FB63CB" w:rsidRDefault="00E532EF" w:rsidP="00E532EF">
      <w:pPr>
        <w:pStyle w:val="Legenda"/>
      </w:pPr>
      <w:r>
        <w:t xml:space="preserve">Figura </w:t>
      </w:r>
      <w:r w:rsidR="0028158E">
        <w:fldChar w:fldCharType="begin"/>
      </w:r>
      <w:r w:rsidR="0028158E">
        <w:instrText xml:space="preserve"> SEQ Figura \* ARABIC </w:instrText>
      </w:r>
      <w:r w:rsidR="0028158E">
        <w:fldChar w:fldCharType="separate"/>
      </w:r>
      <w:r>
        <w:rPr>
          <w:noProof/>
        </w:rPr>
        <w:t>2</w:t>
      </w:r>
      <w:r w:rsidR="0028158E">
        <w:rPr>
          <w:noProof/>
        </w:rPr>
        <w:fldChar w:fldCharType="end"/>
      </w:r>
      <w:r>
        <w:t xml:space="preserve"> - Diagrama ER de banco de dados</w:t>
      </w:r>
    </w:p>
    <w:p w14:paraId="5AAADBF6" w14:textId="77777777" w:rsidR="00E532EF" w:rsidRPr="00E532EF" w:rsidRDefault="00E532EF" w:rsidP="00E532EF"/>
    <w:p w14:paraId="584DE8F4" w14:textId="3BE12CB8" w:rsidR="00DF113D" w:rsidRDefault="00E532EF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</w:rPr>
      </w:pPr>
      <w:r>
        <w:rPr>
          <w:rStyle w:val="Fontepargpadro1"/>
        </w:rPr>
        <w:lastRenderedPageBreak/>
        <w:t>Como pode ser observado na figura 2, o</w:t>
      </w:r>
      <w:r w:rsidR="008C1F7E">
        <w:rPr>
          <w:rStyle w:val="Fontepargpadro1"/>
        </w:rPr>
        <w:t xml:space="preserve"> banco de </w:t>
      </w:r>
      <w:r w:rsidR="00C94F71">
        <w:rPr>
          <w:rStyle w:val="Fontepargpadro1"/>
        </w:rPr>
        <w:t xml:space="preserve">dados foi modelado de maneira que possam ser cadastrados projetos pertencentes a um único usuário ou projetos pertencentes a um grupo, ou seja, a tabela projetos não terá um relacionamento </w:t>
      </w:r>
      <w:r w:rsidR="00DF113D">
        <w:rPr>
          <w:rStyle w:val="Fontepargpadro1"/>
        </w:rPr>
        <w:t>direto com usuário caso se trate</w:t>
      </w:r>
      <w:r w:rsidR="00C94F71">
        <w:rPr>
          <w:rStyle w:val="Fontepargpadro1"/>
        </w:rPr>
        <w:t xml:space="preserve"> de um projeto em grupo, que é definido pela generalização utilizada na tabela “</w:t>
      </w:r>
      <w:proofErr w:type="spellStart"/>
      <w:r w:rsidR="00C94F71">
        <w:rPr>
          <w:rStyle w:val="Fontepargpadro1"/>
        </w:rPr>
        <w:t>projeto_grupo</w:t>
      </w:r>
      <w:proofErr w:type="spellEnd"/>
      <w:r w:rsidR="00C94F71">
        <w:rPr>
          <w:rStyle w:val="Fontepargpadro1"/>
        </w:rPr>
        <w:t xml:space="preserve">”.  </w:t>
      </w:r>
      <w:r w:rsidR="00DF113D">
        <w:rPr>
          <w:rStyle w:val="Fontepargpadro1"/>
        </w:rPr>
        <w:t xml:space="preserve">Para projetos em grupos, também será salva uma tabela </w:t>
      </w:r>
      <w:r w:rsidR="00753DB3">
        <w:rPr>
          <w:rStyle w:val="Fontepargpadro1"/>
        </w:rPr>
        <w:t xml:space="preserve">que relaciona </w:t>
      </w:r>
      <w:r w:rsidR="00DF113D">
        <w:rPr>
          <w:rStyle w:val="Fontepargpadro1"/>
        </w:rPr>
        <w:t>o projeto e todos os usuários do grupo, responsável por armazenar as permissões de cada usuário naquele projeto.</w:t>
      </w:r>
    </w:p>
    <w:p w14:paraId="321D725E" w14:textId="487D5C05" w:rsidR="008C1F7E" w:rsidRPr="008C1F7E" w:rsidRDefault="00DF113D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</w:rPr>
      </w:pPr>
      <w:r>
        <w:rPr>
          <w:rStyle w:val="Fontepargpadro1"/>
        </w:rPr>
        <w:t xml:space="preserve">Cada projeto pode ter documentações e tabelas de atividades. As documentações estão diretamente ligadas ao usuário responsável por publicar aquele documento. As atividades de uma tabela possuem um prazo e um grupo de usuário responsáveis por sua realização e estão conectadas </w:t>
      </w:r>
      <w:r w:rsidR="00753DB3">
        <w:rPr>
          <w:rStyle w:val="Fontepargpadro1"/>
        </w:rPr>
        <w:t xml:space="preserve">à </w:t>
      </w:r>
      <w:r>
        <w:rPr>
          <w:rStyle w:val="Fontepargpadro1"/>
        </w:rPr>
        <w:t>tabela que está conectada ao projeto.</w:t>
      </w:r>
    </w:p>
    <w:p w14:paraId="1E6998FE" w14:textId="77777777" w:rsidR="00FB63CB" w:rsidRPr="00BC1769" w:rsidRDefault="00FB63CB" w:rsidP="00FB63CB">
      <w:pPr>
        <w:pStyle w:val="Ttulo1"/>
        <w:rPr>
          <w:rFonts w:eastAsia="Times"/>
        </w:rPr>
      </w:pPr>
      <w:r w:rsidRPr="00BC1769">
        <w:rPr>
          <w:rFonts w:eastAsia="Times"/>
        </w:rPr>
        <w:lastRenderedPageBreak/>
        <w:t>Proposta de Solução Tecnológica Escolhida</w:t>
      </w:r>
    </w:p>
    <w:p w14:paraId="541F0258" w14:textId="77777777" w:rsidR="00FB63CB" w:rsidRDefault="00FB63CB" w:rsidP="00FB63CB">
      <w:pPr>
        <w:pStyle w:val="Ttulo2"/>
        <w:tabs>
          <w:tab w:val="num" w:pos="788"/>
        </w:tabs>
        <w:ind w:left="788" w:hanging="504"/>
        <w:rPr>
          <w:rFonts w:eastAsia="Times"/>
        </w:rPr>
      </w:pPr>
      <w:commentRangeStart w:id="6"/>
      <w:r>
        <w:rPr>
          <w:rFonts w:eastAsia="Times"/>
        </w:rPr>
        <w:t>TECNOLOGIAS ADOTADAS</w:t>
      </w:r>
      <w:commentRangeEnd w:id="6"/>
      <w:r w:rsidR="00753DB3">
        <w:rPr>
          <w:rStyle w:val="Refdecomentrio"/>
          <w:rFonts w:ascii="Times New Roman" w:hAnsi="Times New Roman"/>
          <w:caps w:val="0"/>
        </w:rPr>
        <w:commentReference w:id="6"/>
      </w:r>
    </w:p>
    <w:p w14:paraId="44A9BB0B" w14:textId="57296F8C" w:rsidR="00FB63CB" w:rsidRDefault="005C08AF" w:rsidP="00DB4EF5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</w:rPr>
      </w:pPr>
      <w:r>
        <w:rPr>
          <w:rStyle w:val="Fontepargpadro1"/>
        </w:rPr>
        <w:t xml:space="preserve">HTML </w:t>
      </w:r>
      <w:r w:rsidR="008E7041">
        <w:rPr>
          <w:rStyle w:val="Fontepargpadro1"/>
        </w:rPr>
        <w:t>-</w:t>
      </w:r>
      <w:r>
        <w:rPr>
          <w:rStyle w:val="Fontepargpadro1"/>
        </w:rPr>
        <w:t xml:space="preserve"> Linguagem de marcação para internet</w:t>
      </w:r>
      <w:r w:rsidR="00E532EF">
        <w:rPr>
          <w:rStyle w:val="Fontepargpadro1"/>
        </w:rPr>
        <w:t xml:space="preserve"> utilizada para construir o esqueleto base de todas as páginas</w:t>
      </w:r>
    </w:p>
    <w:p w14:paraId="1A2F791D" w14:textId="2B48240A" w:rsidR="005C08AF" w:rsidRDefault="00854111" w:rsidP="00DB4EF5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</w:rPr>
      </w:pPr>
      <w:r>
        <w:rPr>
          <w:rStyle w:val="Fontepargpadro1"/>
        </w:rPr>
        <w:t>CSS</w:t>
      </w:r>
      <w:r w:rsidR="005C08AF">
        <w:rPr>
          <w:rStyle w:val="Fontepargpadro1"/>
        </w:rPr>
        <w:t xml:space="preserve"> </w:t>
      </w:r>
      <w:r w:rsidR="008E7041">
        <w:rPr>
          <w:rStyle w:val="Fontepargpadro1"/>
        </w:rPr>
        <w:t>-</w:t>
      </w:r>
      <w:r w:rsidR="005C08AF">
        <w:rPr>
          <w:rStyle w:val="Fontepargpadro1"/>
        </w:rPr>
        <w:t xml:space="preserve"> Linguagem de estilização web</w:t>
      </w:r>
      <w:r w:rsidR="00E532EF">
        <w:rPr>
          <w:rStyle w:val="Fontepargpadro1"/>
        </w:rPr>
        <w:t xml:space="preserve"> utilizada para</w:t>
      </w:r>
      <w:r w:rsidR="00CC4631">
        <w:rPr>
          <w:rStyle w:val="Fontepargpadro1"/>
        </w:rPr>
        <w:t xml:space="preserve"> adicionar formatação e alterar estilos de todo o HTML</w:t>
      </w:r>
    </w:p>
    <w:p w14:paraId="35F8691E" w14:textId="6F9E6BAC" w:rsidR="005C08AF" w:rsidRDefault="005C08AF" w:rsidP="008E7041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</w:rPr>
      </w:pPr>
      <w:proofErr w:type="spellStart"/>
      <w:r>
        <w:rPr>
          <w:rStyle w:val="Fontepargpadro1"/>
        </w:rPr>
        <w:t>Javascript</w:t>
      </w:r>
      <w:proofErr w:type="spellEnd"/>
      <w:r>
        <w:rPr>
          <w:rStyle w:val="Fontepargpadro1"/>
        </w:rPr>
        <w:t xml:space="preserve"> </w:t>
      </w:r>
      <w:r w:rsidR="008E7041">
        <w:rPr>
          <w:rStyle w:val="Fontepargpadro1"/>
        </w:rPr>
        <w:t>-</w:t>
      </w:r>
      <w:r>
        <w:rPr>
          <w:rStyle w:val="Fontepargpadro1"/>
        </w:rPr>
        <w:t xml:space="preserve"> Linguagem de programação voltada para a internet</w:t>
      </w:r>
      <w:r w:rsidR="00CC4631">
        <w:rPr>
          <w:rStyle w:val="Fontepargpadro1"/>
        </w:rPr>
        <w:t xml:space="preserve"> utilizada principalmente por algumas funções dos </w:t>
      </w:r>
      <w:r w:rsidR="00CC4631" w:rsidRPr="00CC4631">
        <w:rPr>
          <w:rStyle w:val="Fontepargpadro1"/>
          <w:i/>
        </w:rPr>
        <w:t>frameworks</w:t>
      </w:r>
      <w:r w:rsidR="00CC4631">
        <w:rPr>
          <w:rStyle w:val="Fontepargpadro1"/>
        </w:rPr>
        <w:t xml:space="preserve"> utilizados, como menus laterais e etc.</w:t>
      </w:r>
      <w:r w:rsidR="008E7041">
        <w:rPr>
          <w:rStyle w:val="Fontepargpadro1"/>
        </w:rPr>
        <w:t xml:space="preserve"> - </w:t>
      </w:r>
      <w:hyperlink r:id="rId17" w:history="1">
        <w:r w:rsidR="008E7041" w:rsidRPr="008E57B6">
          <w:rPr>
            <w:rStyle w:val="Hyperlink"/>
          </w:rPr>
          <w:t>https://www.javascript.com/</w:t>
        </w:r>
      </w:hyperlink>
      <w:r w:rsidR="008E7041">
        <w:rPr>
          <w:rStyle w:val="Fontepargpadro1"/>
        </w:rPr>
        <w:t xml:space="preserve"> </w:t>
      </w:r>
    </w:p>
    <w:p w14:paraId="0C15472F" w14:textId="59AD3FB2" w:rsidR="008E7041" w:rsidRPr="005C08AF" w:rsidRDefault="008E7041" w:rsidP="008E7041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Hyperlink"/>
          <w:color w:val="auto"/>
          <w:u w:val="none"/>
        </w:rPr>
      </w:pPr>
      <w:proofErr w:type="spellStart"/>
      <w:proofErr w:type="gramStart"/>
      <w:r>
        <w:rPr>
          <w:rStyle w:val="Fontepargpadro1"/>
        </w:rPr>
        <w:t>JQu</w:t>
      </w:r>
      <w:r w:rsidR="00CC4631">
        <w:rPr>
          <w:rStyle w:val="Fontepargpadro1"/>
        </w:rPr>
        <w:t>ery</w:t>
      </w:r>
      <w:proofErr w:type="spellEnd"/>
      <w:proofErr w:type="gramEnd"/>
      <w:r w:rsidR="00CC4631">
        <w:rPr>
          <w:rStyle w:val="Fontepargpadro1"/>
        </w:rPr>
        <w:t xml:space="preserve"> - Biblioteca utilizada para facilitar</w:t>
      </w:r>
      <w:r>
        <w:rPr>
          <w:rStyle w:val="Fontepargpadro1"/>
        </w:rPr>
        <w:t xml:space="preserve"> </w:t>
      </w:r>
      <w:r w:rsidR="00CC4631">
        <w:rPr>
          <w:rStyle w:val="Fontepargpadro1"/>
        </w:rPr>
        <w:t xml:space="preserve">e simplificar a utilização do </w:t>
      </w:r>
      <w:proofErr w:type="spellStart"/>
      <w:r w:rsidR="00CC4631">
        <w:rPr>
          <w:rStyle w:val="Fontepargpadro1"/>
        </w:rPr>
        <w:t>Javascript</w:t>
      </w:r>
      <w:proofErr w:type="spellEnd"/>
      <w:r w:rsidR="00CC4631">
        <w:rPr>
          <w:rStyle w:val="Fontepargpadro1"/>
        </w:rPr>
        <w:t xml:space="preserve">, </w:t>
      </w:r>
      <w:r w:rsidR="00854111">
        <w:rPr>
          <w:rStyle w:val="Fontepargpadro1"/>
        </w:rPr>
        <w:t xml:space="preserve">usada </w:t>
      </w:r>
      <w:r w:rsidR="00CC4631">
        <w:rPr>
          <w:rStyle w:val="Fontepargpadro1"/>
        </w:rPr>
        <w:t xml:space="preserve">amplamente pelos </w:t>
      </w:r>
      <w:r w:rsidR="00CC4631" w:rsidRPr="00CC4631">
        <w:rPr>
          <w:rStyle w:val="Fontepargpadro1"/>
          <w:i/>
        </w:rPr>
        <w:t>frameworks</w:t>
      </w:r>
      <w:r w:rsidR="00CC4631">
        <w:rPr>
          <w:rStyle w:val="Fontepargpadro1"/>
        </w:rPr>
        <w:t xml:space="preserve"> e para fazer pequenas alterações no HTML </w:t>
      </w:r>
      <w:r>
        <w:rPr>
          <w:rStyle w:val="Fontepargpadro1"/>
        </w:rPr>
        <w:t xml:space="preserve">- </w:t>
      </w:r>
      <w:hyperlink r:id="rId18" w:history="1">
        <w:r w:rsidRPr="008E57B6">
          <w:rPr>
            <w:rStyle w:val="Hyperlink"/>
          </w:rPr>
          <w:t>https://jquery.com/</w:t>
        </w:r>
      </w:hyperlink>
      <w:r>
        <w:rPr>
          <w:rStyle w:val="Fontepargpadro1"/>
        </w:rPr>
        <w:t xml:space="preserve"> </w:t>
      </w:r>
    </w:p>
    <w:p w14:paraId="45368D6A" w14:textId="218719B9" w:rsidR="005C08AF" w:rsidRDefault="005C08AF" w:rsidP="005C08AF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</w:rPr>
      </w:pPr>
      <w:r>
        <w:rPr>
          <w:rStyle w:val="Fontepargpadro1"/>
        </w:rPr>
        <w:t>PHP</w:t>
      </w:r>
      <w:r w:rsidR="008E7041">
        <w:rPr>
          <w:rStyle w:val="Fontepargpadro1"/>
        </w:rPr>
        <w:t xml:space="preserve"> - Linguagem de programação </w:t>
      </w:r>
      <w:proofErr w:type="spellStart"/>
      <w:r w:rsidR="008E7041" w:rsidRPr="008E7041">
        <w:rPr>
          <w:rStyle w:val="Fontepargpadro1"/>
          <w:i/>
        </w:rPr>
        <w:t>back</w:t>
      </w:r>
      <w:r w:rsidR="008E7041">
        <w:rPr>
          <w:rStyle w:val="Fontepargpadro1"/>
          <w:i/>
        </w:rPr>
        <w:t>-</w:t>
      </w:r>
      <w:r w:rsidR="008E7041" w:rsidRPr="008E7041">
        <w:rPr>
          <w:rStyle w:val="Fontepargpadro1"/>
          <w:i/>
        </w:rPr>
        <w:t>end</w:t>
      </w:r>
      <w:proofErr w:type="spellEnd"/>
      <w:r>
        <w:rPr>
          <w:rStyle w:val="Fontepargpadro1"/>
        </w:rPr>
        <w:t xml:space="preserve"> </w:t>
      </w:r>
      <w:r w:rsidR="008E7041">
        <w:rPr>
          <w:rStyle w:val="Fontepargpadro1"/>
        </w:rPr>
        <w:t>para sites</w:t>
      </w:r>
      <w:r w:rsidR="00CC4631">
        <w:rPr>
          <w:rStyle w:val="Fontepargpadro1"/>
        </w:rPr>
        <w:t xml:space="preserve"> utilizada para fazer todo o controle de acesso as páginas bem como a integração com o banco de dados e </w:t>
      </w:r>
      <w:r w:rsidR="009113C3">
        <w:rPr>
          <w:rStyle w:val="Fontepargpadro1"/>
        </w:rPr>
        <w:t>todas as operações relacionadas (criar, alterar, buscar e deletar)</w:t>
      </w:r>
      <w:r w:rsidR="00CC4631">
        <w:rPr>
          <w:rStyle w:val="Fontepargpadro1"/>
        </w:rPr>
        <w:t xml:space="preserve"> </w:t>
      </w:r>
      <w:r w:rsidR="008E7041">
        <w:rPr>
          <w:rStyle w:val="Fontepargpadro1"/>
        </w:rPr>
        <w:t xml:space="preserve">- </w:t>
      </w:r>
      <w:hyperlink r:id="rId19" w:history="1">
        <w:r w:rsidRPr="00671F97">
          <w:rPr>
            <w:rStyle w:val="Hyperlink"/>
          </w:rPr>
          <w:t>http://www.php.net/</w:t>
        </w:r>
      </w:hyperlink>
    </w:p>
    <w:p w14:paraId="7C1CEC5D" w14:textId="069806C1" w:rsidR="00DB4EF5" w:rsidRDefault="008E7041" w:rsidP="00DB4EF5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</w:rPr>
      </w:pPr>
      <w:r>
        <w:rPr>
          <w:rStyle w:val="Fontepargpadro1"/>
        </w:rPr>
        <w:t xml:space="preserve">Materialize - </w:t>
      </w:r>
      <w:r w:rsidRPr="008E7041">
        <w:rPr>
          <w:rStyle w:val="Fontepargpadro1"/>
          <w:i/>
        </w:rPr>
        <w:t>Framework</w:t>
      </w:r>
      <w:r w:rsidR="009113C3">
        <w:rPr>
          <w:rStyle w:val="Fontepargpadro1"/>
        </w:rPr>
        <w:t xml:space="preserve"> para facilitar e</w:t>
      </w:r>
      <w:r w:rsidR="00854111">
        <w:rPr>
          <w:rStyle w:val="Fontepargpadro1"/>
        </w:rPr>
        <w:t xml:space="preserve"> padronizar a estilização do CSS</w:t>
      </w:r>
      <w:r w:rsidR="009113C3">
        <w:rPr>
          <w:rStyle w:val="Fontepargpadro1"/>
        </w:rPr>
        <w:t xml:space="preserve"> nas páginas, além de adicionar animações ao HTML utilizando </w:t>
      </w:r>
      <w:proofErr w:type="spellStart"/>
      <w:r w:rsidR="009113C3">
        <w:rPr>
          <w:rStyle w:val="Fontepargpadro1"/>
        </w:rPr>
        <w:t>Javascript</w:t>
      </w:r>
      <w:proofErr w:type="spellEnd"/>
      <w:r w:rsidR="009113C3">
        <w:rPr>
          <w:rStyle w:val="Fontepargpadro1"/>
        </w:rPr>
        <w:t xml:space="preserve"> com a biblioteca </w:t>
      </w:r>
      <w:proofErr w:type="spellStart"/>
      <w:proofErr w:type="gramStart"/>
      <w:r w:rsidR="009113C3">
        <w:rPr>
          <w:rStyle w:val="Fontepargpadro1"/>
        </w:rPr>
        <w:t>JQuery</w:t>
      </w:r>
      <w:proofErr w:type="spellEnd"/>
      <w:proofErr w:type="gramEnd"/>
      <w:r>
        <w:rPr>
          <w:rStyle w:val="Fontepargpadro1"/>
        </w:rPr>
        <w:t xml:space="preserve"> -</w:t>
      </w:r>
      <w:r w:rsidR="00DB4EF5">
        <w:rPr>
          <w:rStyle w:val="Fontepargpadro1"/>
        </w:rPr>
        <w:t xml:space="preserve"> </w:t>
      </w:r>
      <w:hyperlink r:id="rId20" w:history="1">
        <w:r w:rsidR="00DB4EF5" w:rsidRPr="00671F97">
          <w:rPr>
            <w:rStyle w:val="Hyperlink"/>
          </w:rPr>
          <w:t>http://materializecss.com/</w:t>
        </w:r>
      </w:hyperlink>
    </w:p>
    <w:p w14:paraId="7F43E5C8" w14:textId="0FA743A7" w:rsidR="00DB4EF5" w:rsidRPr="00D84430" w:rsidRDefault="008E7041" w:rsidP="00DB4EF5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</w:rPr>
      </w:pPr>
      <w:proofErr w:type="spellStart"/>
      <w:proofErr w:type="gramStart"/>
      <w:r w:rsidRPr="009113C3">
        <w:rPr>
          <w:rStyle w:val="Fontepargpadro1"/>
        </w:rPr>
        <w:t>CodeIgniter</w:t>
      </w:r>
      <w:proofErr w:type="spellEnd"/>
      <w:proofErr w:type="gramEnd"/>
      <w:r w:rsidRPr="009113C3">
        <w:rPr>
          <w:rStyle w:val="Fontepargpadro1"/>
        </w:rPr>
        <w:t xml:space="preserve"> - </w:t>
      </w:r>
      <w:r w:rsidRPr="009113C3">
        <w:rPr>
          <w:rStyle w:val="Fontepargpadro1"/>
          <w:i/>
        </w:rPr>
        <w:t>Framework</w:t>
      </w:r>
      <w:r w:rsidRPr="009113C3">
        <w:rPr>
          <w:rStyle w:val="Fontepargpadro1"/>
        </w:rPr>
        <w:t xml:space="preserve"> para PHP</w:t>
      </w:r>
      <w:r w:rsidR="009113C3" w:rsidRPr="009113C3">
        <w:rPr>
          <w:rStyle w:val="Fontepargpadro1"/>
        </w:rPr>
        <w:t xml:space="preserve"> responsável por controlar todas as páginas e rotas do site, através do padrão MVC (Modelo – Visão – Controlador), assim como simplificar a utilização do banco de dados e adicionar funcionalidades, como enviar e-mails</w:t>
      </w:r>
      <w:r w:rsidR="009113C3" w:rsidRPr="00D84430">
        <w:rPr>
          <w:rStyle w:val="Fontepargpadro1"/>
        </w:rPr>
        <w:t xml:space="preserve"> </w:t>
      </w:r>
      <w:r w:rsidRPr="00D84430">
        <w:rPr>
          <w:rStyle w:val="Fontepargpadro1"/>
        </w:rPr>
        <w:t xml:space="preserve">- </w:t>
      </w:r>
      <w:hyperlink r:id="rId21" w:history="1">
        <w:r w:rsidR="00DB4EF5" w:rsidRPr="00D84430">
          <w:rPr>
            <w:rStyle w:val="Hyperlink"/>
          </w:rPr>
          <w:t>https://codeigniter.com/</w:t>
        </w:r>
      </w:hyperlink>
    </w:p>
    <w:p w14:paraId="0B557B54" w14:textId="33FAE838" w:rsidR="00DB4EF5" w:rsidRDefault="008E7041" w:rsidP="00DB4EF5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</w:rPr>
      </w:pPr>
      <w:proofErr w:type="spellStart"/>
      <w:proofErr w:type="gramStart"/>
      <w:r>
        <w:rPr>
          <w:rStyle w:val="Fontepargpadro1"/>
        </w:rPr>
        <w:t>MySql</w:t>
      </w:r>
      <w:proofErr w:type="spellEnd"/>
      <w:proofErr w:type="gramEnd"/>
      <w:r>
        <w:rPr>
          <w:rStyle w:val="Fontepargpadro1"/>
        </w:rPr>
        <w:t xml:space="preserve"> </w:t>
      </w:r>
      <w:r w:rsidR="009113C3">
        <w:rPr>
          <w:rStyle w:val="Fontepargpadro1"/>
        </w:rPr>
        <w:t>–</w:t>
      </w:r>
      <w:r>
        <w:rPr>
          <w:rStyle w:val="Fontepargpadro1"/>
        </w:rPr>
        <w:t xml:space="preserve"> </w:t>
      </w:r>
      <w:r w:rsidR="009113C3">
        <w:rPr>
          <w:rStyle w:val="Fontepargpadro1"/>
        </w:rPr>
        <w:t>Sistema g</w:t>
      </w:r>
      <w:r>
        <w:rPr>
          <w:rStyle w:val="Fontepargpadro1"/>
        </w:rPr>
        <w:t xml:space="preserve">erenciador de banco de dados </w:t>
      </w:r>
      <w:r w:rsidR="009113C3">
        <w:rPr>
          <w:rStyle w:val="Fontepargpadro1"/>
        </w:rPr>
        <w:t xml:space="preserve">responsável por apresentar uma interface para a criação e alteração de bancos de dados, e permitir a sua utilização pelo PHP </w:t>
      </w:r>
      <w:r>
        <w:rPr>
          <w:rStyle w:val="Fontepargpadro1"/>
        </w:rPr>
        <w:t>-</w:t>
      </w:r>
      <w:r w:rsidR="00DB4EF5">
        <w:rPr>
          <w:rStyle w:val="Fontepargpadro1"/>
        </w:rPr>
        <w:t xml:space="preserve"> </w:t>
      </w:r>
      <w:hyperlink r:id="rId22" w:history="1">
        <w:r w:rsidR="00DB4EF5" w:rsidRPr="00671F97">
          <w:rPr>
            <w:rStyle w:val="Hyperlink"/>
          </w:rPr>
          <w:t>https://www.mysql.com/</w:t>
        </w:r>
      </w:hyperlink>
      <w:r w:rsidR="00DB4EF5">
        <w:rPr>
          <w:rStyle w:val="Fontepargpadro1"/>
        </w:rPr>
        <w:t xml:space="preserve"> </w:t>
      </w:r>
    </w:p>
    <w:p w14:paraId="3BAB7579" w14:textId="3BC68796" w:rsidR="005B5E01" w:rsidRDefault="005B5E01" w:rsidP="005B5E01">
      <w:pPr>
        <w:pStyle w:val="LO-Normal"/>
        <w:widowControl/>
        <w:spacing w:after="120"/>
        <w:jc w:val="both"/>
        <w:textAlignment w:val="auto"/>
        <w:rPr>
          <w:rStyle w:val="Fontepargpadro1"/>
        </w:rPr>
      </w:pPr>
    </w:p>
    <w:p w14:paraId="4A4C5D28" w14:textId="6E9EB54C" w:rsidR="005B5E01" w:rsidRDefault="005B5E01" w:rsidP="005B5E01">
      <w:pPr>
        <w:pStyle w:val="LO-Normal"/>
        <w:widowControl/>
        <w:spacing w:after="120"/>
        <w:jc w:val="both"/>
        <w:textAlignment w:val="auto"/>
        <w:rPr>
          <w:rStyle w:val="Fontepargpadro1"/>
        </w:rPr>
      </w:pPr>
    </w:p>
    <w:p w14:paraId="599E28C8" w14:textId="238F6A62" w:rsidR="005B5E01" w:rsidRDefault="005B5E01" w:rsidP="005B5E01">
      <w:pPr>
        <w:pStyle w:val="LO-Normal"/>
        <w:widowControl/>
        <w:spacing w:after="120"/>
        <w:jc w:val="both"/>
        <w:textAlignment w:val="auto"/>
        <w:rPr>
          <w:rStyle w:val="Fontepargpadro1"/>
        </w:rPr>
      </w:pPr>
    </w:p>
    <w:p w14:paraId="4FF0F064" w14:textId="69430E68" w:rsidR="005B5E01" w:rsidRDefault="005B5E01" w:rsidP="005B5E01">
      <w:pPr>
        <w:pStyle w:val="LO-Normal"/>
        <w:widowControl/>
        <w:spacing w:after="120"/>
        <w:jc w:val="both"/>
        <w:textAlignment w:val="auto"/>
        <w:rPr>
          <w:rStyle w:val="Fontepargpadro1"/>
        </w:rPr>
      </w:pPr>
    </w:p>
    <w:p w14:paraId="4C8CA311" w14:textId="4A58A39C" w:rsidR="005B5E01" w:rsidRDefault="005B5E01" w:rsidP="005B5E01">
      <w:pPr>
        <w:pStyle w:val="LO-Normal"/>
        <w:widowControl/>
        <w:spacing w:after="120"/>
        <w:jc w:val="both"/>
        <w:textAlignment w:val="auto"/>
        <w:rPr>
          <w:rStyle w:val="Fontepargpadro1"/>
        </w:rPr>
      </w:pPr>
    </w:p>
    <w:p w14:paraId="458968BF" w14:textId="77777777" w:rsidR="005B5E01" w:rsidRPr="00DB4EF5" w:rsidRDefault="005B5E01" w:rsidP="005B5E01">
      <w:pPr>
        <w:pStyle w:val="LO-Normal"/>
        <w:widowControl/>
        <w:spacing w:after="120"/>
        <w:jc w:val="both"/>
        <w:textAlignment w:val="auto"/>
        <w:rPr>
          <w:rStyle w:val="Fontepargpadro1"/>
        </w:rPr>
      </w:pPr>
    </w:p>
    <w:p w14:paraId="3E795D01" w14:textId="77777777" w:rsidR="00FB63CB" w:rsidRDefault="00FB63CB" w:rsidP="00FB63CB">
      <w:pPr>
        <w:pStyle w:val="Ttulo2"/>
        <w:tabs>
          <w:tab w:val="num" w:pos="788"/>
        </w:tabs>
        <w:ind w:left="788" w:hanging="504"/>
        <w:rPr>
          <w:rFonts w:eastAsia="Times"/>
        </w:rPr>
      </w:pPr>
      <w:r>
        <w:rPr>
          <w:rFonts w:eastAsia="Times"/>
        </w:rPr>
        <w:lastRenderedPageBreak/>
        <w:t>FERRAMENTAS ADOTADAS</w:t>
      </w:r>
    </w:p>
    <w:p w14:paraId="4630446F" w14:textId="12056FD3" w:rsidR="00DB4EF5" w:rsidRDefault="008E7041" w:rsidP="00DB4EF5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</w:rPr>
      </w:pPr>
      <w:proofErr w:type="spellStart"/>
      <w:r>
        <w:rPr>
          <w:rStyle w:val="Fontepargpadro1"/>
        </w:rPr>
        <w:t>Atom</w:t>
      </w:r>
      <w:proofErr w:type="spellEnd"/>
      <w:r>
        <w:rPr>
          <w:rStyle w:val="Fontepargpadro1"/>
        </w:rPr>
        <w:t xml:space="preserve"> - </w:t>
      </w:r>
      <w:r w:rsidR="009113C3">
        <w:rPr>
          <w:rStyle w:val="Fontepargpadro1"/>
        </w:rPr>
        <w:t xml:space="preserve">Editor de texto utilizado para criar e alterar todos os arquivos contendo códigos de alguma linguagem utilizados no trabalho </w:t>
      </w:r>
      <w:r>
        <w:rPr>
          <w:rStyle w:val="Fontepargpadro1"/>
        </w:rPr>
        <w:t>-</w:t>
      </w:r>
      <w:r w:rsidR="00DB4EF5">
        <w:rPr>
          <w:rStyle w:val="Fontepargpadro1"/>
        </w:rPr>
        <w:t xml:space="preserve"> </w:t>
      </w:r>
      <w:hyperlink r:id="rId23" w:history="1">
        <w:r w:rsidR="00DB4EF5" w:rsidRPr="00671F97">
          <w:rPr>
            <w:rStyle w:val="Hyperlink"/>
          </w:rPr>
          <w:t>https://atom.io/</w:t>
        </w:r>
      </w:hyperlink>
    </w:p>
    <w:p w14:paraId="0AF78FA8" w14:textId="0DBE45C5" w:rsidR="00DB4EF5" w:rsidRPr="00DB4EF5" w:rsidRDefault="008E7041" w:rsidP="00DB4EF5">
      <w:pPr>
        <w:pStyle w:val="LO-Normal"/>
        <w:widowControl/>
        <w:numPr>
          <w:ilvl w:val="0"/>
          <w:numId w:val="15"/>
        </w:numPr>
        <w:spacing w:after="120"/>
        <w:jc w:val="both"/>
        <w:textAlignment w:val="auto"/>
        <w:rPr>
          <w:rStyle w:val="Fontepargpadro1"/>
        </w:rPr>
      </w:pPr>
      <w:proofErr w:type="spellStart"/>
      <w:r>
        <w:rPr>
          <w:rStyle w:val="Fontepargpadro1"/>
        </w:rPr>
        <w:t>Xampp</w:t>
      </w:r>
      <w:proofErr w:type="spellEnd"/>
      <w:r>
        <w:rPr>
          <w:rStyle w:val="Fontepargpadro1"/>
        </w:rPr>
        <w:t xml:space="preserve"> </w:t>
      </w:r>
      <w:r w:rsidR="005B5E01">
        <w:rPr>
          <w:rStyle w:val="Fontepargpadro1"/>
        </w:rPr>
        <w:t>–</w:t>
      </w:r>
      <w:r>
        <w:rPr>
          <w:rStyle w:val="Fontepargpadro1"/>
        </w:rPr>
        <w:t xml:space="preserve"> </w:t>
      </w:r>
      <w:r w:rsidR="005B5E01">
        <w:rPr>
          <w:rStyle w:val="Fontepargpadro1"/>
        </w:rPr>
        <w:t xml:space="preserve">Ferramenta para criação de um servidor local para sites e </w:t>
      </w:r>
      <w:proofErr w:type="spellStart"/>
      <w:r w:rsidR="005B5E01">
        <w:rPr>
          <w:rStyle w:val="Fontepargpadro1"/>
        </w:rPr>
        <w:t>MySql</w:t>
      </w:r>
      <w:proofErr w:type="spellEnd"/>
      <w:r w:rsidR="005B5E01">
        <w:rPr>
          <w:rStyle w:val="Fontepargpadro1"/>
        </w:rPr>
        <w:t xml:space="preserve">, utilizado amplamente para testar os avanços realizados e permitir que o PHP possa acessar o </w:t>
      </w:r>
      <w:proofErr w:type="spellStart"/>
      <w:r w:rsidR="005B5E01">
        <w:rPr>
          <w:rStyle w:val="Fontepargpadro1"/>
        </w:rPr>
        <w:t>MySql</w:t>
      </w:r>
      <w:proofErr w:type="spellEnd"/>
      <w:r w:rsidR="005B5E01">
        <w:rPr>
          <w:rStyle w:val="Fontepargpadro1"/>
        </w:rPr>
        <w:t xml:space="preserve"> local através do servidor criado </w:t>
      </w:r>
      <w:r>
        <w:rPr>
          <w:rStyle w:val="Fontepargpadro1"/>
        </w:rPr>
        <w:t>-</w:t>
      </w:r>
      <w:r w:rsidR="00DB4EF5">
        <w:rPr>
          <w:rStyle w:val="Fontepargpadro1"/>
        </w:rPr>
        <w:t xml:space="preserve"> </w:t>
      </w:r>
      <w:hyperlink r:id="rId24" w:history="1">
        <w:r w:rsidR="00DB4EF5" w:rsidRPr="00671F97">
          <w:rPr>
            <w:rStyle w:val="Hyperlink"/>
          </w:rPr>
          <w:t>https://www.apachefriends.org/pt_br/index.html</w:t>
        </w:r>
      </w:hyperlink>
      <w:r w:rsidR="00DB4EF5">
        <w:rPr>
          <w:rStyle w:val="Fontepargpadro1"/>
        </w:rPr>
        <w:t xml:space="preserve"> </w:t>
      </w:r>
    </w:p>
    <w:p w14:paraId="64341EEB" w14:textId="77777777" w:rsidR="00FB63CB" w:rsidRPr="00BC1769" w:rsidRDefault="00FB63CB" w:rsidP="00FB63CB">
      <w:pPr>
        <w:pStyle w:val="LO-Normal"/>
        <w:widowControl/>
        <w:spacing w:after="120"/>
        <w:ind w:firstLine="340"/>
        <w:jc w:val="both"/>
        <w:textAlignment w:val="auto"/>
        <w:rPr>
          <w:rStyle w:val="Fontepargpadro1"/>
          <w:color w:val="FF0000"/>
        </w:rPr>
      </w:pPr>
    </w:p>
    <w:p w14:paraId="3E930586" w14:textId="77777777" w:rsidR="00FB63CB" w:rsidRDefault="00FB63CB" w:rsidP="00FB63CB">
      <w:pPr>
        <w:pStyle w:val="LO-Normal"/>
        <w:rPr>
          <w:rFonts w:ascii="Times" w:eastAsia="Times" w:hAnsi="Times"/>
          <w:caps/>
          <w:szCs w:val="24"/>
        </w:rPr>
      </w:pPr>
    </w:p>
    <w:p w14:paraId="4A0BF97F" w14:textId="315F2573" w:rsidR="0022406E" w:rsidRPr="004C5F55" w:rsidRDefault="00FB63CB" w:rsidP="004C5F55">
      <w:pPr>
        <w:pStyle w:val="Ttulo1"/>
        <w:rPr>
          <w:rFonts w:eastAsia="Times"/>
        </w:rPr>
      </w:pPr>
      <w:r w:rsidRPr="004C5F55">
        <w:rPr>
          <w:rFonts w:eastAsia="Times"/>
        </w:rPr>
        <w:lastRenderedPageBreak/>
        <w:t>Cronograma</w:t>
      </w:r>
    </w:p>
    <w:tbl>
      <w:tblPr>
        <w:tblStyle w:val="Tabelacomgrade"/>
        <w:tblW w:w="9391" w:type="dxa"/>
        <w:tblLayout w:type="fixed"/>
        <w:tblLook w:val="04A0" w:firstRow="1" w:lastRow="0" w:firstColumn="1" w:lastColumn="0" w:noHBand="0" w:noVBand="1"/>
      </w:tblPr>
      <w:tblGrid>
        <w:gridCol w:w="2358"/>
        <w:gridCol w:w="596"/>
        <w:gridCol w:w="531"/>
        <w:gridCol w:w="592"/>
        <w:gridCol w:w="634"/>
        <w:gridCol w:w="630"/>
        <w:gridCol w:w="540"/>
        <w:gridCol w:w="540"/>
        <w:gridCol w:w="630"/>
        <w:gridCol w:w="540"/>
        <w:gridCol w:w="540"/>
        <w:gridCol w:w="630"/>
        <w:gridCol w:w="630"/>
      </w:tblGrid>
      <w:tr w:rsidR="00F902E1" w14:paraId="3EFB8D09" w14:textId="77777777" w:rsidTr="00544096">
        <w:tc>
          <w:tcPr>
            <w:tcW w:w="2358" w:type="dxa"/>
          </w:tcPr>
          <w:p w14:paraId="23C6C1A9" w14:textId="77777777" w:rsidR="00F902E1" w:rsidRPr="002271DB" w:rsidRDefault="00F902E1" w:rsidP="00544096">
            <w:pPr>
              <w:spacing w:after="0"/>
              <w:ind w:firstLine="0"/>
              <w:rPr>
                <w:b/>
                <w:szCs w:val="24"/>
              </w:rPr>
            </w:pPr>
            <w:r w:rsidRPr="002271DB">
              <w:rPr>
                <w:b/>
                <w:szCs w:val="24"/>
              </w:rPr>
              <w:t>Atividade</w:t>
            </w:r>
          </w:p>
        </w:tc>
        <w:tc>
          <w:tcPr>
            <w:tcW w:w="596" w:type="dxa"/>
            <w:tcBorders>
              <w:bottom w:val="single" w:sz="4" w:space="0" w:color="auto"/>
            </w:tcBorders>
          </w:tcPr>
          <w:p w14:paraId="1B0042F8" w14:textId="77777777" w:rsidR="00F902E1" w:rsidRPr="002271DB" w:rsidRDefault="00F902E1" w:rsidP="00544096">
            <w:pPr>
              <w:spacing w:after="0"/>
              <w:ind w:firstLine="0"/>
              <w:rPr>
                <w:b/>
                <w:sz w:val="19"/>
                <w:szCs w:val="19"/>
              </w:rPr>
            </w:pPr>
            <w:r w:rsidRPr="002271DB">
              <w:rPr>
                <w:b/>
                <w:sz w:val="19"/>
                <w:szCs w:val="19"/>
              </w:rPr>
              <w:t>Jan</w:t>
            </w:r>
          </w:p>
        </w:tc>
        <w:tc>
          <w:tcPr>
            <w:tcW w:w="531" w:type="dxa"/>
            <w:tcBorders>
              <w:bottom w:val="single" w:sz="4" w:space="0" w:color="auto"/>
            </w:tcBorders>
          </w:tcPr>
          <w:p w14:paraId="7415DE03" w14:textId="77777777" w:rsidR="00F902E1" w:rsidRPr="002271DB" w:rsidRDefault="00F902E1" w:rsidP="00544096">
            <w:pPr>
              <w:spacing w:after="0"/>
              <w:ind w:firstLine="0"/>
              <w:rPr>
                <w:b/>
                <w:sz w:val="19"/>
                <w:szCs w:val="19"/>
              </w:rPr>
            </w:pPr>
            <w:proofErr w:type="spellStart"/>
            <w:r w:rsidRPr="002271DB">
              <w:rPr>
                <w:b/>
                <w:sz w:val="19"/>
                <w:szCs w:val="19"/>
              </w:rPr>
              <w:t>Fev</w:t>
            </w:r>
            <w:proofErr w:type="spellEnd"/>
          </w:p>
        </w:tc>
        <w:tc>
          <w:tcPr>
            <w:tcW w:w="592" w:type="dxa"/>
            <w:tcBorders>
              <w:bottom w:val="single" w:sz="4" w:space="0" w:color="auto"/>
            </w:tcBorders>
          </w:tcPr>
          <w:p w14:paraId="05F30298" w14:textId="77777777" w:rsidR="00F902E1" w:rsidRPr="002271DB" w:rsidRDefault="00F902E1" w:rsidP="00544096">
            <w:pPr>
              <w:spacing w:after="0"/>
              <w:ind w:firstLine="0"/>
              <w:rPr>
                <w:b/>
                <w:sz w:val="19"/>
                <w:szCs w:val="19"/>
              </w:rPr>
            </w:pPr>
            <w:r w:rsidRPr="002271DB">
              <w:rPr>
                <w:b/>
                <w:sz w:val="19"/>
                <w:szCs w:val="19"/>
              </w:rPr>
              <w:t>Mar</w:t>
            </w:r>
          </w:p>
        </w:tc>
        <w:tc>
          <w:tcPr>
            <w:tcW w:w="634" w:type="dxa"/>
            <w:tcBorders>
              <w:bottom w:val="single" w:sz="4" w:space="0" w:color="auto"/>
            </w:tcBorders>
          </w:tcPr>
          <w:p w14:paraId="56B72B1A" w14:textId="77777777" w:rsidR="00F902E1" w:rsidRPr="002271DB" w:rsidRDefault="00F902E1" w:rsidP="00544096">
            <w:pPr>
              <w:spacing w:after="0"/>
              <w:ind w:firstLine="0"/>
              <w:rPr>
                <w:b/>
                <w:sz w:val="19"/>
                <w:szCs w:val="19"/>
              </w:rPr>
            </w:pPr>
            <w:proofErr w:type="spellStart"/>
            <w:r w:rsidRPr="002271DB">
              <w:rPr>
                <w:b/>
                <w:sz w:val="19"/>
                <w:szCs w:val="19"/>
              </w:rPr>
              <w:t>Abr</w:t>
            </w:r>
            <w:proofErr w:type="spellEnd"/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4BFD72E4" w14:textId="77777777" w:rsidR="00F902E1" w:rsidRPr="002271DB" w:rsidRDefault="00F902E1" w:rsidP="00544096">
            <w:pPr>
              <w:spacing w:after="0"/>
              <w:ind w:firstLine="0"/>
              <w:rPr>
                <w:b/>
                <w:sz w:val="19"/>
                <w:szCs w:val="19"/>
              </w:rPr>
            </w:pPr>
            <w:r w:rsidRPr="002271DB">
              <w:rPr>
                <w:b/>
                <w:sz w:val="19"/>
                <w:szCs w:val="19"/>
              </w:rPr>
              <w:t>Mai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552D64A0" w14:textId="77777777" w:rsidR="00F902E1" w:rsidRPr="002271DB" w:rsidRDefault="00F902E1" w:rsidP="00544096">
            <w:pPr>
              <w:spacing w:after="0"/>
              <w:ind w:firstLine="0"/>
              <w:rPr>
                <w:b/>
                <w:sz w:val="19"/>
                <w:szCs w:val="19"/>
              </w:rPr>
            </w:pPr>
            <w:proofErr w:type="spellStart"/>
            <w:r w:rsidRPr="002271DB">
              <w:rPr>
                <w:b/>
                <w:sz w:val="19"/>
                <w:szCs w:val="19"/>
              </w:rPr>
              <w:t>Jun</w:t>
            </w:r>
            <w:proofErr w:type="spellEnd"/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497A391F" w14:textId="77777777" w:rsidR="00F902E1" w:rsidRPr="002271DB" w:rsidRDefault="00F902E1" w:rsidP="00544096">
            <w:pPr>
              <w:spacing w:after="0"/>
              <w:ind w:firstLine="0"/>
              <w:rPr>
                <w:b/>
                <w:sz w:val="19"/>
                <w:szCs w:val="19"/>
              </w:rPr>
            </w:pPr>
            <w:proofErr w:type="spellStart"/>
            <w:r w:rsidRPr="002271DB">
              <w:rPr>
                <w:b/>
                <w:sz w:val="19"/>
                <w:szCs w:val="19"/>
              </w:rPr>
              <w:t>Jul</w:t>
            </w:r>
            <w:proofErr w:type="spellEnd"/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70EE42C9" w14:textId="77777777" w:rsidR="00F902E1" w:rsidRPr="002271DB" w:rsidRDefault="00F902E1" w:rsidP="00544096">
            <w:pPr>
              <w:spacing w:after="0"/>
              <w:ind w:firstLine="0"/>
              <w:rPr>
                <w:b/>
                <w:sz w:val="19"/>
                <w:szCs w:val="19"/>
              </w:rPr>
            </w:pPr>
            <w:proofErr w:type="spellStart"/>
            <w:r w:rsidRPr="002271DB">
              <w:rPr>
                <w:b/>
                <w:sz w:val="19"/>
                <w:szCs w:val="19"/>
              </w:rPr>
              <w:t>Ago</w:t>
            </w:r>
            <w:proofErr w:type="spellEnd"/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7F8501C4" w14:textId="77777777" w:rsidR="00F902E1" w:rsidRPr="002271DB" w:rsidRDefault="00F902E1" w:rsidP="00544096">
            <w:pPr>
              <w:spacing w:after="0"/>
              <w:ind w:firstLine="0"/>
              <w:rPr>
                <w:b/>
                <w:sz w:val="19"/>
                <w:szCs w:val="19"/>
              </w:rPr>
            </w:pPr>
            <w:r w:rsidRPr="002271DB">
              <w:rPr>
                <w:b/>
                <w:sz w:val="19"/>
                <w:szCs w:val="19"/>
              </w:rPr>
              <w:t>Set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2CA1BA02" w14:textId="77777777" w:rsidR="00F902E1" w:rsidRPr="002271DB" w:rsidRDefault="00F902E1" w:rsidP="00544096">
            <w:pPr>
              <w:spacing w:after="0"/>
              <w:ind w:firstLine="0"/>
              <w:rPr>
                <w:b/>
                <w:sz w:val="19"/>
                <w:szCs w:val="19"/>
              </w:rPr>
            </w:pPr>
            <w:r w:rsidRPr="002271DB">
              <w:rPr>
                <w:b/>
                <w:sz w:val="19"/>
                <w:szCs w:val="19"/>
              </w:rPr>
              <w:t>Out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5369B7AA" w14:textId="77777777" w:rsidR="00F902E1" w:rsidRPr="002271DB" w:rsidRDefault="00F902E1" w:rsidP="00544096">
            <w:pPr>
              <w:spacing w:after="0"/>
              <w:ind w:firstLine="0"/>
              <w:rPr>
                <w:b/>
                <w:sz w:val="19"/>
                <w:szCs w:val="19"/>
              </w:rPr>
            </w:pPr>
            <w:proofErr w:type="spellStart"/>
            <w:r w:rsidRPr="002271DB">
              <w:rPr>
                <w:b/>
                <w:sz w:val="19"/>
                <w:szCs w:val="19"/>
              </w:rPr>
              <w:t>Nov</w:t>
            </w:r>
            <w:proofErr w:type="spellEnd"/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19B7E5E7" w14:textId="77777777" w:rsidR="00F902E1" w:rsidRPr="002271DB" w:rsidRDefault="00F902E1" w:rsidP="00544096">
            <w:pPr>
              <w:spacing w:after="0"/>
              <w:ind w:firstLine="0"/>
              <w:rPr>
                <w:b/>
                <w:sz w:val="19"/>
                <w:szCs w:val="19"/>
              </w:rPr>
            </w:pPr>
            <w:r w:rsidRPr="002271DB">
              <w:rPr>
                <w:b/>
                <w:sz w:val="19"/>
                <w:szCs w:val="19"/>
              </w:rPr>
              <w:t>Dez</w:t>
            </w:r>
          </w:p>
        </w:tc>
      </w:tr>
      <w:tr w:rsidR="00F902E1" w14:paraId="19BD7D4A" w14:textId="77777777" w:rsidTr="00544096">
        <w:tc>
          <w:tcPr>
            <w:tcW w:w="2358" w:type="dxa"/>
          </w:tcPr>
          <w:p w14:paraId="535E5C00" w14:textId="77777777" w:rsidR="00F902E1" w:rsidRPr="008566E0" w:rsidRDefault="00F902E1" w:rsidP="00544096">
            <w:pPr>
              <w:spacing w:after="0"/>
              <w:ind w:firstLine="0"/>
              <w:jc w:val="left"/>
              <w:rPr>
                <w:szCs w:val="24"/>
              </w:rPr>
            </w:pPr>
            <w:r>
              <w:rPr>
                <w:rStyle w:val="Fontepargpadro1"/>
              </w:rPr>
              <w:t>Definição da proposta</w:t>
            </w:r>
          </w:p>
        </w:tc>
        <w:tc>
          <w:tcPr>
            <w:tcW w:w="59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5FC3BA6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31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8892C5E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9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177DC8D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E54F539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C506A0B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400F5C6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3E1753C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B5B6381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C050422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77C75FF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CC7BC2E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58B3D5B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</w:tr>
      <w:tr w:rsidR="00F902E1" w14:paraId="47505151" w14:textId="77777777" w:rsidTr="00544096">
        <w:tc>
          <w:tcPr>
            <w:tcW w:w="2358" w:type="dxa"/>
          </w:tcPr>
          <w:p w14:paraId="157C4053" w14:textId="77777777" w:rsidR="00F902E1" w:rsidRPr="002271DB" w:rsidRDefault="00F902E1" w:rsidP="00544096">
            <w:pPr>
              <w:spacing w:after="0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Definição do orientador(a)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14:paraId="5ABC6BB8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31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097D5B32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92" w:type="dxa"/>
            <w:tcBorders>
              <w:top w:val="single" w:sz="4" w:space="0" w:color="auto"/>
            </w:tcBorders>
          </w:tcPr>
          <w:p w14:paraId="29204F7A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4" w:type="dxa"/>
            <w:tcBorders>
              <w:top w:val="single" w:sz="4" w:space="0" w:color="auto"/>
            </w:tcBorders>
          </w:tcPr>
          <w:p w14:paraId="5795CBA4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28B247FE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5A80A6F3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1491A3A7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323FFC4F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5BBF36D8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51A7D5A2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2EBB8789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6B4B6AE2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</w:tr>
      <w:tr w:rsidR="00F902E1" w14:paraId="3A32429D" w14:textId="77777777" w:rsidTr="00544096">
        <w:tc>
          <w:tcPr>
            <w:tcW w:w="2358" w:type="dxa"/>
          </w:tcPr>
          <w:p w14:paraId="6F4C7BF2" w14:textId="77777777" w:rsidR="00F902E1" w:rsidRDefault="00F902E1" w:rsidP="00544096">
            <w:pPr>
              <w:spacing w:after="0"/>
              <w:ind w:firstLine="0"/>
              <w:jc w:val="left"/>
              <w:rPr>
                <w:szCs w:val="24"/>
              </w:rPr>
            </w:pPr>
            <w:r w:rsidRPr="008566E0">
              <w:t>Pesquisa bibliográfica sobre soluções existentes</w:t>
            </w:r>
          </w:p>
        </w:tc>
        <w:tc>
          <w:tcPr>
            <w:tcW w:w="596" w:type="dxa"/>
          </w:tcPr>
          <w:p w14:paraId="643BE5DA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31" w:type="dxa"/>
            <w:shd w:val="clear" w:color="auto" w:fill="A6A6A6" w:themeFill="background1" w:themeFillShade="A6"/>
          </w:tcPr>
          <w:p w14:paraId="68EDCE9C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92" w:type="dxa"/>
            <w:shd w:val="clear" w:color="auto" w:fill="A6A6A6" w:themeFill="background1" w:themeFillShade="A6"/>
          </w:tcPr>
          <w:p w14:paraId="061C1E87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4" w:type="dxa"/>
            <w:shd w:val="clear" w:color="auto" w:fill="A6A6A6" w:themeFill="background1" w:themeFillShade="A6"/>
          </w:tcPr>
          <w:p w14:paraId="7FCBCB13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483A9448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14:paraId="0A577C14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593FD0A6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003451CA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723271EB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144945C7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5A069977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4A3A5095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</w:tr>
      <w:tr w:rsidR="00F902E1" w14:paraId="25B67DFE" w14:textId="77777777" w:rsidTr="00544096">
        <w:tc>
          <w:tcPr>
            <w:tcW w:w="2358" w:type="dxa"/>
          </w:tcPr>
          <w:p w14:paraId="35325CC0" w14:textId="77777777" w:rsidR="00F902E1" w:rsidRDefault="00F902E1" w:rsidP="00544096">
            <w:pPr>
              <w:spacing w:after="0"/>
              <w:ind w:firstLine="0"/>
              <w:jc w:val="left"/>
              <w:rPr>
                <w:szCs w:val="24"/>
              </w:rPr>
            </w:pPr>
            <w:r w:rsidRPr="008566E0">
              <w:t>Estudo e definição das tecnologias</w:t>
            </w:r>
          </w:p>
        </w:tc>
        <w:tc>
          <w:tcPr>
            <w:tcW w:w="596" w:type="dxa"/>
          </w:tcPr>
          <w:p w14:paraId="681CF1D0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31" w:type="dxa"/>
          </w:tcPr>
          <w:p w14:paraId="39759E04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92" w:type="dxa"/>
            <w:shd w:val="clear" w:color="auto" w:fill="A6A6A6" w:themeFill="background1" w:themeFillShade="A6"/>
          </w:tcPr>
          <w:p w14:paraId="703BD70B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4" w:type="dxa"/>
            <w:shd w:val="clear" w:color="auto" w:fill="A6A6A6" w:themeFill="background1" w:themeFillShade="A6"/>
          </w:tcPr>
          <w:p w14:paraId="42B5A7CC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  <w:shd w:val="clear" w:color="auto" w:fill="A6A6A6" w:themeFill="background1" w:themeFillShade="A6"/>
          </w:tcPr>
          <w:p w14:paraId="4DF31F0A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02FAABFC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65A4A4DB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78555C3F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7DC0C2F0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67035A4F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06AC82E9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2326E1F0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</w:tr>
      <w:tr w:rsidR="00F902E1" w14:paraId="585F20FF" w14:textId="77777777" w:rsidTr="00544096">
        <w:tc>
          <w:tcPr>
            <w:tcW w:w="2358" w:type="dxa"/>
          </w:tcPr>
          <w:p w14:paraId="650C4FE3" w14:textId="77777777" w:rsidR="00F902E1" w:rsidRDefault="00F902E1" w:rsidP="00544096">
            <w:pPr>
              <w:spacing w:after="0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Elaboração do apêndice II</w:t>
            </w:r>
          </w:p>
        </w:tc>
        <w:tc>
          <w:tcPr>
            <w:tcW w:w="596" w:type="dxa"/>
          </w:tcPr>
          <w:p w14:paraId="2461B6C5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31" w:type="dxa"/>
          </w:tcPr>
          <w:p w14:paraId="53AD6E58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92" w:type="dxa"/>
            <w:shd w:val="clear" w:color="auto" w:fill="A6A6A6" w:themeFill="background1" w:themeFillShade="A6"/>
          </w:tcPr>
          <w:p w14:paraId="3F6F0A73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4" w:type="dxa"/>
            <w:shd w:val="clear" w:color="auto" w:fill="A6A6A6" w:themeFill="background1" w:themeFillShade="A6"/>
          </w:tcPr>
          <w:p w14:paraId="21F0A782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2856F5E1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2B236F70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0976E618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3165E85B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2D8FC965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002DF579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7E2EC4E5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63449042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</w:tr>
      <w:tr w:rsidR="00F902E1" w14:paraId="6ED1A442" w14:textId="77777777" w:rsidTr="00F902E1">
        <w:trPr>
          <w:trHeight w:val="455"/>
        </w:trPr>
        <w:tc>
          <w:tcPr>
            <w:tcW w:w="2358" w:type="dxa"/>
          </w:tcPr>
          <w:p w14:paraId="5481BB7D" w14:textId="77777777" w:rsidR="00F902E1" w:rsidRDefault="00F902E1" w:rsidP="00544096">
            <w:pPr>
              <w:spacing w:after="0"/>
              <w:ind w:firstLine="0"/>
              <w:jc w:val="left"/>
              <w:rPr>
                <w:szCs w:val="24"/>
              </w:rPr>
            </w:pPr>
            <w:r w:rsidRPr="008566E0">
              <w:t>Análise de requisitos</w:t>
            </w:r>
          </w:p>
        </w:tc>
        <w:tc>
          <w:tcPr>
            <w:tcW w:w="596" w:type="dxa"/>
          </w:tcPr>
          <w:p w14:paraId="100296FC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31" w:type="dxa"/>
            <w:shd w:val="clear" w:color="auto" w:fill="auto"/>
          </w:tcPr>
          <w:p w14:paraId="4E66FC97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92" w:type="dxa"/>
            <w:shd w:val="clear" w:color="auto" w:fill="auto"/>
          </w:tcPr>
          <w:p w14:paraId="5FF50BCA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4" w:type="dxa"/>
            <w:shd w:val="clear" w:color="auto" w:fill="A6A6A6" w:themeFill="background1" w:themeFillShade="A6"/>
          </w:tcPr>
          <w:p w14:paraId="56D2238A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  <w:shd w:val="clear" w:color="auto" w:fill="A6A6A6" w:themeFill="background1" w:themeFillShade="A6"/>
          </w:tcPr>
          <w:p w14:paraId="56AA5932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shd w:val="clear" w:color="auto" w:fill="A6A6A6" w:themeFill="background1" w:themeFillShade="A6"/>
          </w:tcPr>
          <w:p w14:paraId="602CBADD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2F09991C" w14:textId="77777777" w:rsidR="00F902E1" w:rsidRPr="00F902E1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1E43A56F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242E5A22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214496C8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5F59349F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7C4499EA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</w:tr>
      <w:tr w:rsidR="00F902E1" w14:paraId="6DB21D45" w14:textId="77777777" w:rsidTr="00F902E1">
        <w:trPr>
          <w:trHeight w:val="419"/>
        </w:trPr>
        <w:tc>
          <w:tcPr>
            <w:tcW w:w="2358" w:type="dxa"/>
          </w:tcPr>
          <w:p w14:paraId="7B977AB9" w14:textId="77777777" w:rsidR="00F902E1" w:rsidRDefault="00F902E1" w:rsidP="00544096">
            <w:pPr>
              <w:spacing w:after="0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Modelagem</w:t>
            </w:r>
          </w:p>
        </w:tc>
        <w:tc>
          <w:tcPr>
            <w:tcW w:w="596" w:type="dxa"/>
          </w:tcPr>
          <w:p w14:paraId="7D4C0A0F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31" w:type="dxa"/>
          </w:tcPr>
          <w:p w14:paraId="692ACF38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92" w:type="dxa"/>
            <w:shd w:val="clear" w:color="auto" w:fill="auto"/>
          </w:tcPr>
          <w:p w14:paraId="2A5C753B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4" w:type="dxa"/>
            <w:shd w:val="clear" w:color="auto" w:fill="A6A6A6" w:themeFill="background1" w:themeFillShade="A6"/>
          </w:tcPr>
          <w:p w14:paraId="380A22C3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  <w:shd w:val="clear" w:color="auto" w:fill="A6A6A6" w:themeFill="background1" w:themeFillShade="A6"/>
          </w:tcPr>
          <w:p w14:paraId="77E473DE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shd w:val="clear" w:color="auto" w:fill="A6A6A6" w:themeFill="background1" w:themeFillShade="A6"/>
          </w:tcPr>
          <w:p w14:paraId="123E1478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shd w:val="clear" w:color="auto" w:fill="auto"/>
          </w:tcPr>
          <w:p w14:paraId="72A40D24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  <w:shd w:val="clear" w:color="auto" w:fill="auto"/>
          </w:tcPr>
          <w:p w14:paraId="1A991E35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shd w:val="clear" w:color="auto" w:fill="auto"/>
          </w:tcPr>
          <w:p w14:paraId="7F28A21B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shd w:val="clear" w:color="auto" w:fill="auto"/>
          </w:tcPr>
          <w:p w14:paraId="54DFD141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  <w:shd w:val="clear" w:color="auto" w:fill="auto"/>
          </w:tcPr>
          <w:p w14:paraId="296B96BD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1F828842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</w:tr>
      <w:tr w:rsidR="00F902E1" w14:paraId="3C25EC90" w14:textId="77777777" w:rsidTr="00F902E1">
        <w:tc>
          <w:tcPr>
            <w:tcW w:w="2358" w:type="dxa"/>
          </w:tcPr>
          <w:p w14:paraId="6519E357" w14:textId="77777777" w:rsidR="00F902E1" w:rsidRDefault="00F902E1" w:rsidP="00544096">
            <w:pPr>
              <w:spacing w:after="0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Implementação da solução proposta</w:t>
            </w:r>
          </w:p>
        </w:tc>
        <w:tc>
          <w:tcPr>
            <w:tcW w:w="596" w:type="dxa"/>
          </w:tcPr>
          <w:p w14:paraId="2D336370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31" w:type="dxa"/>
          </w:tcPr>
          <w:p w14:paraId="277A8992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92" w:type="dxa"/>
            <w:shd w:val="clear" w:color="auto" w:fill="auto"/>
          </w:tcPr>
          <w:p w14:paraId="22FC5D43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4" w:type="dxa"/>
            <w:shd w:val="clear" w:color="auto" w:fill="auto"/>
          </w:tcPr>
          <w:p w14:paraId="4692A829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  <w:shd w:val="clear" w:color="auto" w:fill="auto"/>
          </w:tcPr>
          <w:p w14:paraId="0349F80D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shd w:val="clear" w:color="auto" w:fill="A6A6A6" w:themeFill="background1" w:themeFillShade="A6"/>
          </w:tcPr>
          <w:p w14:paraId="47BDC551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shd w:val="clear" w:color="auto" w:fill="A6A6A6" w:themeFill="background1" w:themeFillShade="A6"/>
          </w:tcPr>
          <w:p w14:paraId="56478FEA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  <w:shd w:val="clear" w:color="auto" w:fill="A6A6A6" w:themeFill="background1" w:themeFillShade="A6"/>
          </w:tcPr>
          <w:p w14:paraId="1268EC89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shd w:val="clear" w:color="auto" w:fill="A6A6A6" w:themeFill="background1" w:themeFillShade="A6"/>
          </w:tcPr>
          <w:p w14:paraId="5E470628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shd w:val="clear" w:color="auto" w:fill="A6A6A6" w:themeFill="background1" w:themeFillShade="A6"/>
          </w:tcPr>
          <w:p w14:paraId="65C403D2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  <w:shd w:val="clear" w:color="auto" w:fill="A6A6A6" w:themeFill="background1" w:themeFillShade="A6"/>
          </w:tcPr>
          <w:p w14:paraId="2BD38095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6BF8A02E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</w:tr>
      <w:tr w:rsidR="00F902E1" w14:paraId="68A1F26D" w14:textId="77777777" w:rsidTr="00544096">
        <w:tc>
          <w:tcPr>
            <w:tcW w:w="2358" w:type="dxa"/>
          </w:tcPr>
          <w:p w14:paraId="15F120DD" w14:textId="77777777" w:rsidR="00F902E1" w:rsidRPr="008566E0" w:rsidRDefault="00F902E1" w:rsidP="00544096">
            <w:pPr>
              <w:spacing w:after="0"/>
              <w:ind w:firstLine="0"/>
              <w:jc w:val="left"/>
            </w:pPr>
            <w:r>
              <w:t>Preparação para apresentação na IFCITEC</w:t>
            </w:r>
          </w:p>
        </w:tc>
        <w:tc>
          <w:tcPr>
            <w:tcW w:w="596" w:type="dxa"/>
          </w:tcPr>
          <w:p w14:paraId="5E867BE0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31" w:type="dxa"/>
          </w:tcPr>
          <w:p w14:paraId="684B260D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92" w:type="dxa"/>
          </w:tcPr>
          <w:p w14:paraId="25FFAD39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4" w:type="dxa"/>
          </w:tcPr>
          <w:p w14:paraId="5CA517C8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448E36B6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1ED5C2E7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shd w:val="clear" w:color="auto" w:fill="A6A6A6" w:themeFill="background1" w:themeFillShade="A6"/>
          </w:tcPr>
          <w:p w14:paraId="09A2E925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  <w:shd w:val="clear" w:color="auto" w:fill="A6A6A6" w:themeFill="background1" w:themeFillShade="A6"/>
          </w:tcPr>
          <w:p w14:paraId="49D6E005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shd w:val="clear" w:color="auto" w:fill="A6A6A6" w:themeFill="background1" w:themeFillShade="A6"/>
          </w:tcPr>
          <w:p w14:paraId="535D06C4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32D97D12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5C9FFCA5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00AC2F5F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</w:tr>
      <w:tr w:rsidR="00F902E1" w14:paraId="00FC6003" w14:textId="77777777" w:rsidTr="00544096">
        <w:tc>
          <w:tcPr>
            <w:tcW w:w="2358" w:type="dxa"/>
          </w:tcPr>
          <w:p w14:paraId="27DE322A" w14:textId="77777777" w:rsidR="00F902E1" w:rsidRDefault="00F902E1" w:rsidP="00544096">
            <w:pPr>
              <w:spacing w:after="0"/>
              <w:ind w:firstLine="0"/>
              <w:jc w:val="left"/>
              <w:rPr>
                <w:szCs w:val="24"/>
              </w:rPr>
            </w:pPr>
            <w:r w:rsidRPr="008566E0">
              <w:t xml:space="preserve">Elaboração </w:t>
            </w:r>
            <w:r>
              <w:t>dos documentos do seminário de andamento</w:t>
            </w:r>
          </w:p>
        </w:tc>
        <w:tc>
          <w:tcPr>
            <w:tcW w:w="596" w:type="dxa"/>
          </w:tcPr>
          <w:p w14:paraId="12375026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31" w:type="dxa"/>
          </w:tcPr>
          <w:p w14:paraId="6F0A81F1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92" w:type="dxa"/>
          </w:tcPr>
          <w:p w14:paraId="0127E6FA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4" w:type="dxa"/>
          </w:tcPr>
          <w:p w14:paraId="72D4B200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  <w:shd w:val="clear" w:color="auto" w:fill="A6A6A6" w:themeFill="background1" w:themeFillShade="A6"/>
          </w:tcPr>
          <w:p w14:paraId="64BD9825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shd w:val="clear" w:color="auto" w:fill="A6A6A6" w:themeFill="background1" w:themeFillShade="A6"/>
          </w:tcPr>
          <w:p w14:paraId="5882A945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shd w:val="clear" w:color="auto" w:fill="A6A6A6" w:themeFill="background1" w:themeFillShade="A6"/>
          </w:tcPr>
          <w:p w14:paraId="27A49023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6F3A60E9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2DA4AE73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21C54985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28A241B1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73BEFCFD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</w:tr>
      <w:tr w:rsidR="00F902E1" w14:paraId="2E8D1A2B" w14:textId="77777777" w:rsidTr="00544096">
        <w:tc>
          <w:tcPr>
            <w:tcW w:w="2358" w:type="dxa"/>
          </w:tcPr>
          <w:p w14:paraId="6CFC0E5B" w14:textId="77777777" w:rsidR="00F902E1" w:rsidRDefault="00F902E1" w:rsidP="00544096">
            <w:pPr>
              <w:spacing w:after="0"/>
              <w:ind w:firstLine="0"/>
              <w:jc w:val="left"/>
              <w:rPr>
                <w:szCs w:val="24"/>
              </w:rPr>
            </w:pPr>
            <w:bookmarkStart w:id="7" w:name="OLE_LINK2"/>
            <w:r w:rsidRPr="008566E0">
              <w:t>Detalhamento do relatório</w:t>
            </w:r>
            <w:r>
              <w:t xml:space="preserve"> técnico</w:t>
            </w:r>
            <w:bookmarkEnd w:id="7"/>
          </w:p>
        </w:tc>
        <w:tc>
          <w:tcPr>
            <w:tcW w:w="596" w:type="dxa"/>
          </w:tcPr>
          <w:p w14:paraId="1CBFACE7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31" w:type="dxa"/>
          </w:tcPr>
          <w:p w14:paraId="0058D1E5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92" w:type="dxa"/>
          </w:tcPr>
          <w:p w14:paraId="6A78E59A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4" w:type="dxa"/>
          </w:tcPr>
          <w:p w14:paraId="3B0D339E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04820121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0A720278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shd w:val="clear" w:color="auto" w:fill="A6A6A6" w:themeFill="background1" w:themeFillShade="A6"/>
          </w:tcPr>
          <w:p w14:paraId="52D560E7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  <w:shd w:val="clear" w:color="auto" w:fill="A6A6A6" w:themeFill="background1" w:themeFillShade="A6"/>
          </w:tcPr>
          <w:p w14:paraId="5EF3574E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shd w:val="clear" w:color="auto" w:fill="A6A6A6" w:themeFill="background1" w:themeFillShade="A6"/>
          </w:tcPr>
          <w:p w14:paraId="38693FED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shd w:val="clear" w:color="auto" w:fill="A6A6A6" w:themeFill="background1" w:themeFillShade="A6"/>
          </w:tcPr>
          <w:p w14:paraId="38C632DA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  <w:shd w:val="clear" w:color="auto" w:fill="A6A6A6" w:themeFill="background1" w:themeFillShade="A6"/>
          </w:tcPr>
          <w:p w14:paraId="2699A12D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  <w:shd w:val="clear" w:color="auto" w:fill="auto"/>
          </w:tcPr>
          <w:p w14:paraId="6EC8F5DD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</w:tr>
      <w:tr w:rsidR="00F902E1" w14:paraId="78965693" w14:textId="77777777" w:rsidTr="00544096">
        <w:tc>
          <w:tcPr>
            <w:tcW w:w="2358" w:type="dxa"/>
          </w:tcPr>
          <w:p w14:paraId="7631B943" w14:textId="77777777" w:rsidR="00F902E1" w:rsidRPr="008566E0" w:rsidRDefault="00F902E1" w:rsidP="00544096">
            <w:pPr>
              <w:spacing w:after="0"/>
              <w:ind w:firstLine="0"/>
              <w:jc w:val="left"/>
            </w:pPr>
            <w:bookmarkStart w:id="8" w:name="OLE_LINK3"/>
            <w:r>
              <w:t>Entrega da versão final da monografia</w:t>
            </w:r>
            <w:bookmarkEnd w:id="8"/>
          </w:p>
        </w:tc>
        <w:tc>
          <w:tcPr>
            <w:tcW w:w="596" w:type="dxa"/>
          </w:tcPr>
          <w:p w14:paraId="6C9D30C7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31" w:type="dxa"/>
          </w:tcPr>
          <w:p w14:paraId="656542CB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92" w:type="dxa"/>
          </w:tcPr>
          <w:p w14:paraId="78C0535D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4" w:type="dxa"/>
          </w:tcPr>
          <w:p w14:paraId="054B0D07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2B3F6AEF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3AF61ECD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shd w:val="clear" w:color="auto" w:fill="auto"/>
          </w:tcPr>
          <w:p w14:paraId="0F087F5C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  <w:shd w:val="clear" w:color="auto" w:fill="auto"/>
          </w:tcPr>
          <w:p w14:paraId="540A9A94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shd w:val="clear" w:color="auto" w:fill="auto"/>
          </w:tcPr>
          <w:p w14:paraId="35D8F569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shd w:val="clear" w:color="auto" w:fill="auto"/>
          </w:tcPr>
          <w:p w14:paraId="5F4B8839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  <w:shd w:val="clear" w:color="auto" w:fill="A6A6A6" w:themeFill="background1" w:themeFillShade="A6"/>
          </w:tcPr>
          <w:p w14:paraId="6FB5CCB1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  <w:shd w:val="clear" w:color="auto" w:fill="auto"/>
          </w:tcPr>
          <w:p w14:paraId="2C7AA846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</w:tr>
      <w:tr w:rsidR="00F902E1" w14:paraId="62B2EB64" w14:textId="77777777" w:rsidTr="00544096">
        <w:tc>
          <w:tcPr>
            <w:tcW w:w="2358" w:type="dxa"/>
          </w:tcPr>
          <w:p w14:paraId="3A843ABE" w14:textId="77777777" w:rsidR="00F902E1" w:rsidRPr="008566E0" w:rsidRDefault="00F902E1" w:rsidP="00544096">
            <w:pPr>
              <w:spacing w:after="0"/>
              <w:ind w:firstLine="0"/>
              <w:jc w:val="left"/>
            </w:pPr>
            <w:r>
              <w:t>Apresentação para a banca</w:t>
            </w:r>
          </w:p>
        </w:tc>
        <w:tc>
          <w:tcPr>
            <w:tcW w:w="596" w:type="dxa"/>
          </w:tcPr>
          <w:p w14:paraId="7DCE4FE1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31" w:type="dxa"/>
          </w:tcPr>
          <w:p w14:paraId="6EDB682A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92" w:type="dxa"/>
          </w:tcPr>
          <w:p w14:paraId="72381628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4" w:type="dxa"/>
          </w:tcPr>
          <w:p w14:paraId="6CB6E2F5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</w:tcPr>
          <w:p w14:paraId="3F2DB688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</w:tcPr>
          <w:p w14:paraId="57C05E0A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shd w:val="clear" w:color="auto" w:fill="auto"/>
          </w:tcPr>
          <w:p w14:paraId="09E48F49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  <w:shd w:val="clear" w:color="auto" w:fill="auto"/>
          </w:tcPr>
          <w:p w14:paraId="20599B58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shd w:val="clear" w:color="auto" w:fill="auto"/>
          </w:tcPr>
          <w:p w14:paraId="28A93ECF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540" w:type="dxa"/>
            <w:shd w:val="clear" w:color="auto" w:fill="auto"/>
          </w:tcPr>
          <w:p w14:paraId="7FDB5BBE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  <w:shd w:val="clear" w:color="auto" w:fill="A6A6A6" w:themeFill="background1" w:themeFillShade="A6"/>
          </w:tcPr>
          <w:p w14:paraId="1D5B9258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  <w:tc>
          <w:tcPr>
            <w:tcW w:w="630" w:type="dxa"/>
            <w:shd w:val="clear" w:color="auto" w:fill="auto"/>
          </w:tcPr>
          <w:p w14:paraId="5D09F96E" w14:textId="77777777" w:rsidR="00F902E1" w:rsidRPr="002271DB" w:rsidRDefault="00F902E1" w:rsidP="00544096">
            <w:pPr>
              <w:spacing w:after="0"/>
              <w:ind w:firstLine="0"/>
              <w:rPr>
                <w:sz w:val="21"/>
              </w:rPr>
            </w:pPr>
          </w:p>
        </w:tc>
      </w:tr>
    </w:tbl>
    <w:p w14:paraId="486F46A4" w14:textId="77777777" w:rsidR="0022406E" w:rsidRDefault="0022406E" w:rsidP="0022406E"/>
    <w:p w14:paraId="6FF5E2AF" w14:textId="77777777" w:rsidR="0022406E" w:rsidRDefault="0022406E" w:rsidP="0022406E"/>
    <w:sectPr w:rsidR="0022406E">
      <w:headerReference w:type="first" r:id="rId25"/>
      <w:footnotePr>
        <w:pos w:val="beneathText"/>
      </w:footnotePr>
      <w:pgSz w:w="11905" w:h="16837"/>
      <w:pgMar w:top="1701" w:right="1701" w:bottom="1389" w:left="1701" w:header="0" w:footer="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" w:author="Patrícia" w:date="2017-06-22T09:08:00Z" w:initials="P">
    <w:p w14:paraId="06F9E430" w14:textId="60E86819" w:rsidR="00AF64B0" w:rsidRDefault="00AF64B0">
      <w:pPr>
        <w:pStyle w:val="Textodecomentrio"/>
      </w:pPr>
      <w:r>
        <w:rPr>
          <w:rStyle w:val="Refdecomentrio"/>
        </w:rPr>
        <w:annotationRef/>
      </w:r>
      <w:r>
        <w:t xml:space="preserve">Coloca um breve parágrafo dizendo que neste item vais apresentar os protótipos de telas do sistema e que eles estão </w:t>
      </w:r>
      <w:proofErr w:type="gramStart"/>
      <w:r>
        <w:t>nas Figura</w:t>
      </w:r>
      <w:proofErr w:type="gramEnd"/>
      <w:r>
        <w:t xml:space="preserve"> XXX, XXX.... </w:t>
      </w:r>
      <w:proofErr w:type="gramStart"/>
      <w:r>
        <w:t>coloca</w:t>
      </w:r>
      <w:proofErr w:type="gramEnd"/>
      <w:r>
        <w:t xml:space="preserve"> legenda nas figuras. Cada figura que colocares, um breve parágrafo dizendo o que é essa tela... para o quê ela serve... </w:t>
      </w:r>
    </w:p>
  </w:comment>
  <w:comment w:id="6" w:author="Patrícia" w:date="2017-06-22T09:10:00Z" w:initials="P">
    <w:p w14:paraId="0D332BF6" w14:textId="47F96FE7" w:rsidR="00753DB3" w:rsidRDefault="00753DB3">
      <w:pPr>
        <w:pStyle w:val="Textodecomentrio"/>
      </w:pPr>
      <w:r>
        <w:rPr>
          <w:rStyle w:val="Refdecomentrio"/>
        </w:rPr>
        <w:annotationRef/>
      </w:r>
      <w:r>
        <w:t xml:space="preserve">Para mim, continua sem o detalhamento das tecnologias adotadas. O que são e para o quê vais utilizar. Mesma coisa para as ferramentas adotadas. – Quero pelo menos um parágrafo de cada uma.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647A71A" w15:done="0"/>
  <w15:commentEx w15:paraId="06F9E430" w15:done="0"/>
  <w15:commentEx w15:paraId="0D332BF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647A71A" w16cid:durableId="1CF61669"/>
  <w16cid:commentId w16cid:paraId="06F9E430" w16cid:durableId="1CF6166A"/>
  <w16cid:commentId w16cid:paraId="0D332BF6" w16cid:durableId="1CF6166C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EFBCC2" w14:textId="77777777" w:rsidR="0028158E" w:rsidRDefault="0028158E">
      <w:pPr>
        <w:spacing w:after="0"/>
      </w:pPr>
      <w:r>
        <w:separator/>
      </w:r>
    </w:p>
  </w:endnote>
  <w:endnote w:type="continuationSeparator" w:id="0">
    <w:p w14:paraId="5E1D7BB6" w14:textId="77777777" w:rsidR="0028158E" w:rsidRDefault="002815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E4474B" w14:textId="77777777" w:rsidR="0028158E" w:rsidRDefault="0028158E">
      <w:pPr>
        <w:spacing w:after="0"/>
      </w:pPr>
      <w:r>
        <w:separator/>
      </w:r>
    </w:p>
  </w:footnote>
  <w:footnote w:type="continuationSeparator" w:id="0">
    <w:p w14:paraId="7A472F37" w14:textId="77777777" w:rsidR="0028158E" w:rsidRDefault="0028158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8A210D" w14:textId="77777777" w:rsidR="00D441D4" w:rsidRDefault="00D441D4">
    <w:pPr>
      <w:pStyle w:val="Cabealho"/>
    </w:pPr>
  </w:p>
  <w:p w14:paraId="2222DA93" w14:textId="77777777" w:rsidR="00D441D4" w:rsidRDefault="00D441D4">
    <w:pPr>
      <w:pStyle w:val="Cabealho"/>
    </w:pPr>
  </w:p>
  <w:p w14:paraId="2E27EDA1" w14:textId="77777777" w:rsidR="00D441D4" w:rsidRDefault="00D441D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AEC970" w14:textId="77777777" w:rsidR="00D441D4" w:rsidRDefault="00D441D4">
    <w:pPr>
      <w:pStyle w:val="Cabealho"/>
      <w:jc w:val="right"/>
    </w:pPr>
  </w:p>
  <w:p w14:paraId="5872C605" w14:textId="77777777" w:rsidR="00D441D4" w:rsidRDefault="00D441D4">
    <w:pPr>
      <w:pStyle w:val="Cabealho"/>
      <w:jc w:val="right"/>
    </w:pPr>
  </w:p>
  <w:p w14:paraId="4623A33B" w14:textId="77777777" w:rsidR="00D441D4" w:rsidRDefault="00D441D4">
    <w:pPr>
      <w:pStyle w:val="Cabealho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714F8C" w14:textId="77777777" w:rsidR="00D441D4" w:rsidRDefault="00D441D4">
    <w:pPr>
      <w:pStyle w:val="Cabealho"/>
      <w:rPr>
        <w:rStyle w:val="Nmerodepgina"/>
      </w:rPr>
    </w:pPr>
  </w:p>
  <w:p w14:paraId="64056C7F" w14:textId="77777777" w:rsidR="00D441D4" w:rsidRDefault="00D441D4">
    <w:pPr>
      <w:pStyle w:val="Cabealho"/>
      <w:rPr>
        <w:rStyle w:val="Nmerodepgina"/>
      </w:rPr>
    </w:pPr>
  </w:p>
  <w:p w14:paraId="3F203EA5" w14:textId="77777777" w:rsidR="00D441D4" w:rsidRDefault="00D441D4">
    <w:pPr>
      <w:pStyle w:val="Cabealho"/>
      <w:jc w:val="lef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10</w:t>
    </w:r>
    <w:r>
      <w:rPr>
        <w:rStyle w:val="Nmerodepgina"/>
      </w:rPr>
      <w:fldChar w:fldCharType="end"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6F208D" w14:textId="77777777" w:rsidR="00D441D4" w:rsidRDefault="00D441D4">
    <w:pPr>
      <w:pStyle w:val="Cabealho"/>
      <w:jc w:val="left"/>
      <w:rPr>
        <w:rStyle w:val="Nmerodepgina"/>
      </w:rPr>
    </w:pPr>
  </w:p>
  <w:p w14:paraId="344093A5" w14:textId="77777777" w:rsidR="00D441D4" w:rsidRDefault="00D441D4">
    <w:pPr>
      <w:pStyle w:val="Cabealho"/>
      <w:rPr>
        <w:rStyle w:val="Nmerodepgina"/>
      </w:rPr>
    </w:pPr>
  </w:p>
  <w:p w14:paraId="2C6CF34A" w14:textId="77777777" w:rsidR="00D441D4" w:rsidRDefault="00D441D4">
    <w:pPr>
      <w:pStyle w:val="Cabealho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13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E28BE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3190D29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Ttulo4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>
    <w:nsid w:val="03A4656E"/>
    <w:multiLevelType w:val="multilevel"/>
    <w:tmpl w:val="C2CC814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i w:val="0"/>
        <w:caps w:val="0"/>
        <w:smallCaps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>
    <w:nsid w:val="0ED40B4B"/>
    <w:multiLevelType w:val="hybridMultilevel"/>
    <w:tmpl w:val="42B822F6"/>
    <w:lvl w:ilvl="0" w:tplc="6E985D86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1B6E71B8"/>
    <w:multiLevelType w:val="multilevel"/>
    <w:tmpl w:val="DCB486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/>
        <w:b/>
        <w:i w:val="0"/>
        <w:caps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/>
        <w:b/>
        <w:i w:val="0"/>
        <w:caps w:val="0"/>
        <w:smallCaps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">
    <w:nsid w:val="43E57B9A"/>
    <w:multiLevelType w:val="hybridMultilevel"/>
    <w:tmpl w:val="38A46698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>
    <w:nsid w:val="508C630D"/>
    <w:multiLevelType w:val="hybridMultilevel"/>
    <w:tmpl w:val="1A9C43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B37D65"/>
    <w:multiLevelType w:val="hybridMultilevel"/>
    <w:tmpl w:val="DDE2E31E"/>
    <w:lvl w:ilvl="0" w:tplc="0416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9">
    <w:nsid w:val="64C64904"/>
    <w:multiLevelType w:val="hybridMultilevel"/>
    <w:tmpl w:val="D93692A2"/>
    <w:lvl w:ilvl="0" w:tplc="0416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0">
    <w:nsid w:val="6D594CAB"/>
    <w:multiLevelType w:val="multilevel"/>
    <w:tmpl w:val="D2F494E6"/>
    <w:lvl w:ilvl="0">
      <w:start w:val="1"/>
      <w:numFmt w:val="decimal"/>
      <w:pStyle w:val="Ttulo1"/>
      <w:lvlText w:val="%1"/>
      <w:lvlJc w:val="left"/>
      <w:pPr>
        <w:tabs>
          <w:tab w:val="num" w:pos="700"/>
        </w:tabs>
        <w:ind w:left="700" w:hanging="360"/>
      </w:pPr>
      <w:rPr>
        <w:rFonts w:ascii="Times New Roman" w:hAnsi="Times New Roman" w:cs="Times New Roman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88"/>
        </w:tabs>
        <w:ind w:left="788" w:hanging="504"/>
      </w:pPr>
      <w:rPr>
        <w:rFonts w:ascii="Times New Roman" w:hAnsi="Times New Roman" w:hint="default"/>
        <w:b w:val="0"/>
        <w:bCs w:val="0"/>
        <w:i w:val="0"/>
        <w:iCs w:val="0"/>
        <w:cap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814"/>
        </w:tabs>
        <w:ind w:left="181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340" w:firstLine="0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2572"/>
        </w:tabs>
        <w:ind w:left="2572" w:hanging="792"/>
      </w:pPr>
      <w:rPr>
        <w:rFonts w:ascii="Times New Roman" w:hAnsi="Times New Roman" w:hint="default"/>
        <w:b w:val="0"/>
        <w:bCs w:val="0"/>
        <w:i/>
        <w:iCs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076"/>
        </w:tabs>
        <w:ind w:left="30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0"/>
        </w:tabs>
        <w:ind w:left="35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84"/>
        </w:tabs>
        <w:ind w:left="40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60"/>
        </w:tabs>
        <w:ind w:left="4660" w:hanging="1440"/>
      </w:pPr>
      <w:rPr>
        <w:rFonts w:hint="default"/>
      </w:rPr>
    </w:lvl>
  </w:abstractNum>
  <w:abstractNum w:abstractNumId="11">
    <w:nsid w:val="6FAC7AD1"/>
    <w:multiLevelType w:val="hybridMultilevel"/>
    <w:tmpl w:val="83804E82"/>
    <w:lvl w:ilvl="0" w:tplc="CBAE819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70C86B63"/>
    <w:multiLevelType w:val="multilevel"/>
    <w:tmpl w:val="36A0155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0"/>
  </w:num>
  <w:num w:numId="7">
    <w:abstractNumId w:val="12"/>
  </w:num>
  <w:num w:numId="8">
    <w:abstractNumId w:val="10"/>
  </w:num>
  <w:num w:numId="9">
    <w:abstractNumId w:val="10"/>
  </w:num>
  <w:num w:numId="10">
    <w:abstractNumId w:val="4"/>
  </w:num>
  <w:num w:numId="11">
    <w:abstractNumId w:val="7"/>
  </w:num>
  <w:num w:numId="12">
    <w:abstractNumId w:val="10"/>
  </w:num>
  <w:num w:numId="13">
    <w:abstractNumId w:val="10"/>
  </w:num>
  <w:num w:numId="14">
    <w:abstractNumId w:val="11"/>
  </w:num>
  <w:num w:numId="15">
    <w:abstractNumId w:val="6"/>
  </w:num>
  <w:num w:numId="16">
    <w:abstractNumId w:val="10"/>
  </w:num>
  <w:num w:numId="17">
    <w:abstractNumId w:val="8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9"/>
  <w:hyphenationZone w:val="425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EC1"/>
    <w:rsid w:val="000140CD"/>
    <w:rsid w:val="00027235"/>
    <w:rsid w:val="000361E6"/>
    <w:rsid w:val="000B7D52"/>
    <w:rsid w:val="000C3D7D"/>
    <w:rsid w:val="000E2820"/>
    <w:rsid w:val="000E495D"/>
    <w:rsid w:val="000E58AD"/>
    <w:rsid w:val="000E64F8"/>
    <w:rsid w:val="001067B3"/>
    <w:rsid w:val="00107CA9"/>
    <w:rsid w:val="001170B0"/>
    <w:rsid w:val="00126BA0"/>
    <w:rsid w:val="00141154"/>
    <w:rsid w:val="001538A3"/>
    <w:rsid w:val="00153D24"/>
    <w:rsid w:val="00173D3A"/>
    <w:rsid w:val="00186E75"/>
    <w:rsid w:val="00193271"/>
    <w:rsid w:val="001C4275"/>
    <w:rsid w:val="001E6C72"/>
    <w:rsid w:val="00210F17"/>
    <w:rsid w:val="00211DA6"/>
    <w:rsid w:val="002174E1"/>
    <w:rsid w:val="00220B31"/>
    <w:rsid w:val="0022406E"/>
    <w:rsid w:val="002271DB"/>
    <w:rsid w:val="00231204"/>
    <w:rsid w:val="002444B4"/>
    <w:rsid w:val="0027211E"/>
    <w:rsid w:val="0027684C"/>
    <w:rsid w:val="0028158E"/>
    <w:rsid w:val="00282820"/>
    <w:rsid w:val="00283B0C"/>
    <w:rsid w:val="00284B69"/>
    <w:rsid w:val="002C2304"/>
    <w:rsid w:val="002C4872"/>
    <w:rsid w:val="002C69A4"/>
    <w:rsid w:val="002C786D"/>
    <w:rsid w:val="002E7A88"/>
    <w:rsid w:val="002F3088"/>
    <w:rsid w:val="002F74DA"/>
    <w:rsid w:val="00305EC7"/>
    <w:rsid w:val="003A760E"/>
    <w:rsid w:val="003B362C"/>
    <w:rsid w:val="003B4849"/>
    <w:rsid w:val="003B701A"/>
    <w:rsid w:val="003F65B5"/>
    <w:rsid w:val="003F7C5B"/>
    <w:rsid w:val="00414371"/>
    <w:rsid w:val="00420E07"/>
    <w:rsid w:val="00426A74"/>
    <w:rsid w:val="004309D0"/>
    <w:rsid w:val="004338C1"/>
    <w:rsid w:val="00446615"/>
    <w:rsid w:val="00462EBF"/>
    <w:rsid w:val="004954D0"/>
    <w:rsid w:val="00497FA1"/>
    <w:rsid w:val="004A4E51"/>
    <w:rsid w:val="004C0FD6"/>
    <w:rsid w:val="004C5F55"/>
    <w:rsid w:val="004D4842"/>
    <w:rsid w:val="004D61E8"/>
    <w:rsid w:val="005051F4"/>
    <w:rsid w:val="00507C6C"/>
    <w:rsid w:val="005125B5"/>
    <w:rsid w:val="005166E5"/>
    <w:rsid w:val="005176C3"/>
    <w:rsid w:val="005371EC"/>
    <w:rsid w:val="00540888"/>
    <w:rsid w:val="0057498C"/>
    <w:rsid w:val="00580B29"/>
    <w:rsid w:val="005B5E01"/>
    <w:rsid w:val="005C01C4"/>
    <w:rsid w:val="005C08AF"/>
    <w:rsid w:val="005C6446"/>
    <w:rsid w:val="006631F4"/>
    <w:rsid w:val="00674707"/>
    <w:rsid w:val="006835EB"/>
    <w:rsid w:val="006A5862"/>
    <w:rsid w:val="006B285A"/>
    <w:rsid w:val="006B60FF"/>
    <w:rsid w:val="006C55D7"/>
    <w:rsid w:val="006F20F2"/>
    <w:rsid w:val="00701833"/>
    <w:rsid w:val="00753DB3"/>
    <w:rsid w:val="007A0102"/>
    <w:rsid w:val="007B4C86"/>
    <w:rsid w:val="007C5320"/>
    <w:rsid w:val="007E18FE"/>
    <w:rsid w:val="007E6802"/>
    <w:rsid w:val="0080513A"/>
    <w:rsid w:val="008079CA"/>
    <w:rsid w:val="00825D53"/>
    <w:rsid w:val="008308BE"/>
    <w:rsid w:val="00835844"/>
    <w:rsid w:val="0085229E"/>
    <w:rsid w:val="00854111"/>
    <w:rsid w:val="00895491"/>
    <w:rsid w:val="008B465B"/>
    <w:rsid w:val="008B6F22"/>
    <w:rsid w:val="008C1F7E"/>
    <w:rsid w:val="008C227A"/>
    <w:rsid w:val="008D00D3"/>
    <w:rsid w:val="008E6F0B"/>
    <w:rsid w:val="008E7041"/>
    <w:rsid w:val="008F16B3"/>
    <w:rsid w:val="00903D25"/>
    <w:rsid w:val="0090433C"/>
    <w:rsid w:val="00910CA2"/>
    <w:rsid w:val="009113C3"/>
    <w:rsid w:val="009137AB"/>
    <w:rsid w:val="00916833"/>
    <w:rsid w:val="0092143C"/>
    <w:rsid w:val="00940D37"/>
    <w:rsid w:val="00995CF1"/>
    <w:rsid w:val="009B2557"/>
    <w:rsid w:val="009B70B3"/>
    <w:rsid w:val="009B7610"/>
    <w:rsid w:val="009C6E49"/>
    <w:rsid w:val="009F0B40"/>
    <w:rsid w:val="00A12994"/>
    <w:rsid w:val="00A4662C"/>
    <w:rsid w:val="00A65A42"/>
    <w:rsid w:val="00A90AD3"/>
    <w:rsid w:val="00A90CF9"/>
    <w:rsid w:val="00AB592A"/>
    <w:rsid w:val="00AC7AD0"/>
    <w:rsid w:val="00AD1F93"/>
    <w:rsid w:val="00AF64B0"/>
    <w:rsid w:val="00B028E5"/>
    <w:rsid w:val="00B348F3"/>
    <w:rsid w:val="00B36556"/>
    <w:rsid w:val="00B37F27"/>
    <w:rsid w:val="00B429B3"/>
    <w:rsid w:val="00B50C55"/>
    <w:rsid w:val="00B54D9B"/>
    <w:rsid w:val="00BA68C7"/>
    <w:rsid w:val="00BF275D"/>
    <w:rsid w:val="00C0032A"/>
    <w:rsid w:val="00C004F0"/>
    <w:rsid w:val="00C10B3F"/>
    <w:rsid w:val="00C261BE"/>
    <w:rsid w:val="00C523A2"/>
    <w:rsid w:val="00C544B9"/>
    <w:rsid w:val="00C94F71"/>
    <w:rsid w:val="00C952B6"/>
    <w:rsid w:val="00CB3244"/>
    <w:rsid w:val="00CC4631"/>
    <w:rsid w:val="00CD6A42"/>
    <w:rsid w:val="00CE3415"/>
    <w:rsid w:val="00CF3307"/>
    <w:rsid w:val="00CF657E"/>
    <w:rsid w:val="00D27155"/>
    <w:rsid w:val="00D32546"/>
    <w:rsid w:val="00D37220"/>
    <w:rsid w:val="00D441D4"/>
    <w:rsid w:val="00D52FCA"/>
    <w:rsid w:val="00D84430"/>
    <w:rsid w:val="00D9794E"/>
    <w:rsid w:val="00DB24B0"/>
    <w:rsid w:val="00DB4EF5"/>
    <w:rsid w:val="00DB7E19"/>
    <w:rsid w:val="00DD7153"/>
    <w:rsid w:val="00DE2F1D"/>
    <w:rsid w:val="00DF113D"/>
    <w:rsid w:val="00E36487"/>
    <w:rsid w:val="00E42C4C"/>
    <w:rsid w:val="00E45E44"/>
    <w:rsid w:val="00E532EF"/>
    <w:rsid w:val="00E53D0E"/>
    <w:rsid w:val="00E671A7"/>
    <w:rsid w:val="00E72EC1"/>
    <w:rsid w:val="00EB50BB"/>
    <w:rsid w:val="00EF09E5"/>
    <w:rsid w:val="00EF3349"/>
    <w:rsid w:val="00F00FAA"/>
    <w:rsid w:val="00F36B51"/>
    <w:rsid w:val="00F46755"/>
    <w:rsid w:val="00F66FA8"/>
    <w:rsid w:val="00F8655C"/>
    <w:rsid w:val="00F902E1"/>
    <w:rsid w:val="00F93878"/>
    <w:rsid w:val="00F9454D"/>
    <w:rsid w:val="00FB63CB"/>
    <w:rsid w:val="00FF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9A2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20"/>
      <w:ind w:firstLine="340"/>
      <w:jc w:val="both"/>
    </w:pPr>
    <w:rPr>
      <w:sz w:val="24"/>
    </w:rPr>
  </w:style>
  <w:style w:type="paragraph" w:styleId="Ttulo1">
    <w:name w:val="heading 1"/>
    <w:basedOn w:val="Normal"/>
    <w:next w:val="Normal"/>
    <w:qFormat/>
    <w:rsid w:val="000E495D"/>
    <w:pPr>
      <w:keepNext/>
      <w:pageBreakBefore/>
      <w:numPr>
        <w:numId w:val="6"/>
      </w:numPr>
      <w:spacing w:before="1800" w:after="840"/>
      <w:jc w:val="left"/>
      <w:outlineLvl w:val="0"/>
    </w:pPr>
    <w:rPr>
      <w:b/>
      <w:bCs/>
      <w:caps/>
      <w:szCs w:val="24"/>
    </w:rPr>
  </w:style>
  <w:style w:type="paragraph" w:styleId="Ttulo2">
    <w:name w:val="heading 2"/>
    <w:basedOn w:val="Normal"/>
    <w:next w:val="Normal"/>
    <w:autoRedefine/>
    <w:qFormat/>
    <w:rsid w:val="003F7C5B"/>
    <w:pPr>
      <w:keepNext/>
      <w:numPr>
        <w:ilvl w:val="1"/>
        <w:numId w:val="6"/>
      </w:numPr>
      <w:tabs>
        <w:tab w:val="clear" w:pos="788"/>
      </w:tabs>
      <w:spacing w:before="360" w:after="180"/>
      <w:ind w:left="426" w:hanging="426"/>
      <w:jc w:val="left"/>
      <w:outlineLvl w:val="1"/>
    </w:pPr>
    <w:rPr>
      <w:rFonts w:ascii="Times" w:hAnsi="Times"/>
      <w:caps/>
      <w:szCs w:val="24"/>
    </w:rPr>
  </w:style>
  <w:style w:type="paragraph" w:styleId="Ttulo3">
    <w:name w:val="heading 3"/>
    <w:basedOn w:val="Normal"/>
    <w:next w:val="Normal"/>
    <w:qFormat/>
    <w:rsid w:val="000140CD"/>
    <w:pPr>
      <w:keepNext/>
      <w:numPr>
        <w:ilvl w:val="2"/>
        <w:numId w:val="1"/>
      </w:numPr>
      <w:spacing w:before="240"/>
      <w:ind w:left="432" w:firstLine="288"/>
      <w:jc w:val="left"/>
      <w:outlineLvl w:val="2"/>
    </w:pPr>
    <w:rPr>
      <w:rFonts w:eastAsia="Times"/>
      <w:b/>
    </w:rPr>
  </w:style>
  <w:style w:type="paragraph" w:styleId="Ttulo4">
    <w:name w:val="heading 4"/>
    <w:basedOn w:val="Ttulo3"/>
    <w:next w:val="Normal"/>
    <w:qFormat/>
    <w:rsid w:val="0085229E"/>
    <w:pPr>
      <w:numPr>
        <w:ilvl w:val="3"/>
      </w:numPr>
      <w:outlineLvl w:val="3"/>
    </w:pPr>
    <w:rPr>
      <w:b w:val="0"/>
      <w:szCs w:val="24"/>
    </w:rPr>
  </w:style>
  <w:style w:type="paragraph" w:styleId="Ttulo5">
    <w:name w:val="heading 5"/>
    <w:basedOn w:val="Normal"/>
    <w:next w:val="Normal"/>
    <w:qFormat/>
    <w:rsid w:val="008D00D3"/>
    <w:pPr>
      <w:keepNext/>
      <w:numPr>
        <w:ilvl w:val="4"/>
        <w:numId w:val="6"/>
      </w:numPr>
      <w:jc w:val="center"/>
      <w:outlineLvl w:val="4"/>
    </w:pPr>
    <w:rPr>
      <w:i/>
      <w:iCs/>
      <w:szCs w:val="24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color w:val="0000FF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keepNext/>
      <w:ind w:firstLine="0"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Helvetica" w:hAnsi="Helvetica"/>
      <w:b/>
      <w:i w:val="0"/>
      <w:caps/>
      <w:sz w:val="32"/>
      <w:szCs w:val="32"/>
    </w:rPr>
  </w:style>
  <w:style w:type="character" w:customStyle="1" w:styleId="WW8Num1z1">
    <w:name w:val="WW8Num1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1z2">
    <w:name w:val="WW8Num1z2"/>
    <w:rPr>
      <w:rFonts w:ascii="Times New Roman" w:hAnsi="Times New Roman"/>
      <w:b/>
      <w:i w:val="0"/>
      <w:sz w:val="24"/>
    </w:rPr>
  </w:style>
  <w:style w:type="character" w:customStyle="1" w:styleId="WW8Num2z0">
    <w:name w:val="WW8Num2z0"/>
    <w:rPr>
      <w:rFonts w:ascii="Helvetica" w:hAnsi="Helvetica"/>
      <w:b/>
      <w:i w:val="0"/>
      <w:caps/>
      <w:sz w:val="32"/>
      <w:szCs w:val="32"/>
    </w:rPr>
  </w:style>
  <w:style w:type="character" w:customStyle="1" w:styleId="WW8Num2z1">
    <w:name w:val="WW8Num2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2z2">
    <w:name w:val="WW8Num2z2"/>
    <w:rPr>
      <w:rFonts w:ascii="Times New Roman" w:hAnsi="Times New Roman"/>
      <w:b/>
      <w:i w:val="0"/>
      <w:sz w:val="24"/>
    </w:rPr>
  </w:style>
  <w:style w:type="character" w:customStyle="1" w:styleId="WW8Num3z0">
    <w:name w:val="WW8Num3z0"/>
    <w:rPr>
      <w:rFonts w:ascii="Helvetica" w:hAnsi="Helvetica"/>
      <w:b/>
      <w:i w:val="0"/>
      <w:caps/>
      <w:sz w:val="32"/>
      <w:szCs w:val="32"/>
    </w:rPr>
  </w:style>
  <w:style w:type="character" w:customStyle="1" w:styleId="WW8Num3z1">
    <w:name w:val="WW8Num3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3z2">
    <w:name w:val="WW8Num3z2"/>
    <w:rPr>
      <w:rFonts w:ascii="Times New Roman" w:hAnsi="Times New Roman"/>
      <w:b/>
      <w:i w:val="0"/>
      <w:sz w:val="24"/>
    </w:rPr>
  </w:style>
  <w:style w:type="character" w:customStyle="1" w:styleId="WW8Num4z0">
    <w:name w:val="WW8Num4z0"/>
    <w:rPr>
      <w:rFonts w:ascii="Helvetica" w:hAnsi="Helvetica"/>
      <w:b/>
      <w:i w:val="0"/>
      <w:caps/>
      <w:sz w:val="32"/>
      <w:szCs w:val="32"/>
    </w:rPr>
  </w:style>
  <w:style w:type="character" w:customStyle="1" w:styleId="WW8Num4z1">
    <w:name w:val="WW8Num4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4z2">
    <w:name w:val="WW8Num4z2"/>
    <w:rPr>
      <w:rFonts w:ascii="Times New Roman" w:hAnsi="Times New Roman"/>
      <w:b/>
      <w:i w:val="0"/>
      <w:sz w:val="24"/>
    </w:rPr>
  </w:style>
  <w:style w:type="character" w:customStyle="1" w:styleId="WW8Num5z0">
    <w:name w:val="WW8Num5z0"/>
    <w:rPr>
      <w:rFonts w:ascii="Helvetica" w:hAnsi="Helvetica"/>
      <w:b/>
      <w:i w:val="0"/>
      <w:caps/>
      <w:sz w:val="32"/>
      <w:szCs w:val="32"/>
    </w:rPr>
  </w:style>
  <w:style w:type="character" w:customStyle="1" w:styleId="WW8Num5z1">
    <w:name w:val="WW8Num5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5z2">
    <w:name w:val="WW8Num5z2"/>
    <w:rPr>
      <w:rFonts w:ascii="Times New Roman" w:hAnsi="Times New Roman"/>
      <w:b/>
      <w:i w:val="0"/>
      <w:sz w:val="24"/>
    </w:rPr>
  </w:style>
  <w:style w:type="character" w:customStyle="1" w:styleId="WW8Num6z0">
    <w:name w:val="WW8Num6z0"/>
    <w:rPr>
      <w:rFonts w:ascii="Helvetica" w:hAnsi="Helvetica"/>
      <w:b/>
      <w:i w:val="0"/>
      <w:caps/>
      <w:sz w:val="32"/>
      <w:szCs w:val="32"/>
    </w:rPr>
  </w:style>
  <w:style w:type="character" w:customStyle="1" w:styleId="WW8Num6z1">
    <w:name w:val="WW8Num6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6z2">
    <w:name w:val="WW8Num6z2"/>
    <w:rPr>
      <w:rFonts w:ascii="Times New Roman" w:hAnsi="Times New Roman"/>
      <w:b/>
      <w:i w:val="0"/>
      <w:sz w:val="24"/>
    </w:rPr>
  </w:style>
  <w:style w:type="character" w:customStyle="1" w:styleId="WW8Num7z0">
    <w:name w:val="WW8Num7z0"/>
    <w:rPr>
      <w:rFonts w:ascii="Times New Roman" w:hAnsi="Times New Roman"/>
      <w:b/>
      <w:i w:val="0"/>
      <w:caps/>
      <w:sz w:val="32"/>
    </w:rPr>
  </w:style>
  <w:style w:type="character" w:customStyle="1" w:styleId="WW8Num7z1">
    <w:name w:val="WW8Num7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7z2">
    <w:name w:val="WW8Num7z2"/>
    <w:rPr>
      <w:rFonts w:ascii="Times New Roman" w:hAnsi="Times New Roman"/>
      <w:b/>
      <w:i w:val="0"/>
      <w:sz w:val="24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DefaultParagraphFont1">
    <w:name w:val="Default Paragraph Font1"/>
  </w:style>
  <w:style w:type="character" w:customStyle="1" w:styleId="FootnoteCharacters">
    <w:name w:val="Footnote Characters"/>
    <w:rPr>
      <w:vertAlign w:val="superscript"/>
    </w:rPr>
  </w:style>
  <w:style w:type="character" w:styleId="Nmerodepgina">
    <w:name w:val="page number"/>
    <w:basedOn w:val="DefaultParagraphFont1"/>
    <w:semiHidden/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customStyle="1" w:styleId="Hiperlink">
    <w:name w:val="Hiperlink"/>
    <w:rPr>
      <w:color w:val="0000FF"/>
      <w:u w:val="single"/>
    </w:rPr>
  </w:style>
  <w:style w:type="character" w:customStyle="1" w:styleId="TtuloChar">
    <w:name w:val="Título Char"/>
    <w:rPr>
      <w:rFonts w:ascii="Helvetica" w:hAnsi="Helvetica"/>
      <w:b/>
      <w:caps/>
      <w:noProof w:val="0"/>
      <w:sz w:val="32"/>
      <w:lang w:val="pt-BR" w:eastAsia="ar-SA" w:bidi="ar-SA"/>
    </w:rPr>
  </w:style>
  <w:style w:type="character" w:customStyle="1" w:styleId="EstiloTtuloHelveticaChar">
    <w:name w:val="Estilo Título + Helvetica Char"/>
    <w:rPr>
      <w:rFonts w:ascii="Helvetica" w:hAnsi="Helvetica"/>
      <w:b/>
      <w:bCs/>
      <w:caps/>
      <w:noProof w:val="0"/>
      <w:sz w:val="32"/>
      <w:lang w:val="pt-BR" w:eastAsia="ar-SA" w:bidi="ar-SA"/>
    </w:rPr>
  </w:style>
  <w:style w:type="paragraph" w:customStyle="1" w:styleId="Heading">
    <w:name w:val="Heading"/>
    <w:basedOn w:val="Normal"/>
    <w:next w:val="Corpodetexto"/>
    <w:pPr>
      <w:keepNext/>
      <w:spacing w:before="240"/>
    </w:pPr>
    <w:rPr>
      <w:rFonts w:ascii="Arial" w:eastAsia="Lucida Sans Unicode" w:hAnsi="Arial" w:cs="MS Mincho"/>
      <w:sz w:val="28"/>
      <w:szCs w:val="28"/>
    </w:rPr>
  </w:style>
  <w:style w:type="paragraph" w:styleId="Corpodetexto">
    <w:name w:val="Body Text"/>
    <w:basedOn w:val="Normal"/>
    <w:semiHidden/>
  </w:style>
  <w:style w:type="paragraph" w:styleId="Lista">
    <w:name w:val="List"/>
    <w:basedOn w:val="Corpodetexto"/>
    <w:semiHidden/>
    <w:rPr>
      <w:rFonts w:cs="Tahoma"/>
    </w:rPr>
  </w:style>
  <w:style w:type="paragraph" w:customStyle="1" w:styleId="Caption1">
    <w:name w:val="Caption1"/>
    <w:basedOn w:val="Normal"/>
    <w:next w:val="Normal"/>
    <w:pPr>
      <w:ind w:firstLine="0"/>
      <w:jc w:val="center"/>
    </w:p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Sumrio1">
    <w:name w:val="toc 1"/>
    <w:basedOn w:val="Normal"/>
    <w:next w:val="Normal"/>
    <w:uiPriority w:val="39"/>
    <w:rsid w:val="00141154"/>
    <w:pPr>
      <w:ind w:firstLine="0"/>
      <w:jc w:val="left"/>
    </w:pPr>
    <w:rPr>
      <w:b/>
      <w:caps/>
    </w:rPr>
  </w:style>
  <w:style w:type="paragraph" w:styleId="Sumrio2">
    <w:name w:val="toc 2"/>
    <w:basedOn w:val="Normal"/>
    <w:next w:val="Normal"/>
    <w:uiPriority w:val="39"/>
    <w:rsid w:val="00141154"/>
    <w:pPr>
      <w:ind w:firstLine="295"/>
      <w:jc w:val="left"/>
    </w:pPr>
    <w:rPr>
      <w:caps/>
    </w:rPr>
  </w:style>
  <w:style w:type="paragraph" w:styleId="Sumrio4">
    <w:name w:val="toc 4"/>
    <w:basedOn w:val="Normal"/>
    <w:next w:val="Normal"/>
    <w:uiPriority w:val="39"/>
    <w:rsid w:val="00141154"/>
    <w:pPr>
      <w:ind w:firstLine="851"/>
      <w:jc w:val="left"/>
    </w:pPr>
    <w:rPr>
      <w:sz w:val="20"/>
    </w:rPr>
  </w:style>
  <w:style w:type="paragraph" w:styleId="Textodenotaderodap">
    <w:name w:val="footnote text"/>
    <w:basedOn w:val="Normal"/>
    <w:semiHidden/>
    <w:pPr>
      <w:ind w:firstLine="0"/>
    </w:pPr>
  </w:style>
  <w:style w:type="paragraph" w:styleId="Ttulo">
    <w:name w:val="Title"/>
    <w:basedOn w:val="Normal"/>
    <w:next w:val="Normal"/>
    <w:qFormat/>
    <w:rsid w:val="00CF3307"/>
    <w:pPr>
      <w:pageBreakBefore/>
      <w:spacing w:before="1800" w:after="840"/>
      <w:ind w:firstLine="0"/>
      <w:jc w:val="center"/>
    </w:pPr>
    <w:rPr>
      <w:b/>
      <w:caps/>
    </w:rPr>
  </w:style>
  <w:style w:type="paragraph" w:styleId="Subttulo">
    <w:name w:val="Subtitle"/>
    <w:basedOn w:val="Normal"/>
    <w:next w:val="Corpodetexto"/>
    <w:qFormat/>
    <w:pPr>
      <w:ind w:firstLine="0"/>
      <w:jc w:val="left"/>
    </w:pPr>
    <w:rPr>
      <w:b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customStyle="1" w:styleId="TextoNormal">
    <w:name w:val="Texto Normal"/>
    <w:basedOn w:val="Normal"/>
    <w:pPr>
      <w:ind w:firstLine="709"/>
    </w:pPr>
    <w:rPr>
      <w:noProof/>
    </w:rPr>
  </w:style>
  <w:style w:type="paragraph" w:customStyle="1" w:styleId="CIP">
    <w:name w:val="CIP"/>
    <w:basedOn w:val="TextoNormal"/>
    <w:next w:val="Normal"/>
    <w:pPr>
      <w:tabs>
        <w:tab w:val="left" w:pos="1418"/>
      </w:tabs>
      <w:ind w:left="284" w:right="284" w:firstLine="284"/>
    </w:pPr>
    <w:rPr>
      <w:noProof w:val="0"/>
    </w:rPr>
  </w:style>
  <w:style w:type="paragraph" w:styleId="Recuodecorpodetexto">
    <w:name w:val="Body Text Indent"/>
    <w:basedOn w:val="Normal"/>
    <w:semiHidden/>
    <w:pPr>
      <w:ind w:firstLine="709"/>
    </w:pPr>
  </w:style>
  <w:style w:type="paragraph" w:customStyle="1" w:styleId="Primria">
    <w:name w:val="Primária"/>
    <w:basedOn w:val="Normal"/>
    <w:next w:val="Normal"/>
    <w:pPr>
      <w:ind w:firstLine="0"/>
    </w:pPr>
    <w:rPr>
      <w:b/>
      <w:sz w:val="28"/>
    </w:rPr>
  </w:style>
  <w:style w:type="paragraph" w:customStyle="1" w:styleId="BodyTextIndent21">
    <w:name w:val="Body Text Indent 21"/>
    <w:basedOn w:val="Normal"/>
    <w:pPr>
      <w:ind w:left="360" w:hanging="360"/>
    </w:pPr>
  </w:style>
  <w:style w:type="paragraph" w:customStyle="1" w:styleId="BodyTextIndent31">
    <w:name w:val="Body Text Indent 31"/>
    <w:basedOn w:val="Normal"/>
    <w:pPr>
      <w:ind w:firstLine="709"/>
    </w:pPr>
  </w:style>
  <w:style w:type="paragraph" w:styleId="Sumrio3">
    <w:name w:val="toc 3"/>
    <w:basedOn w:val="Normal"/>
    <w:next w:val="Normal"/>
    <w:uiPriority w:val="39"/>
    <w:rsid w:val="00141154"/>
    <w:pPr>
      <w:spacing w:after="0"/>
      <w:ind w:firstLine="709"/>
      <w:jc w:val="left"/>
    </w:pPr>
    <w:rPr>
      <w:b/>
    </w:rPr>
  </w:style>
  <w:style w:type="paragraph" w:customStyle="1" w:styleId="Ttulo-Sumrio">
    <w:name w:val="Título-Sumário"/>
    <w:basedOn w:val="Ttulo"/>
    <w:next w:val="Normal"/>
  </w:style>
  <w:style w:type="paragraph" w:customStyle="1" w:styleId="Captulos">
    <w:name w:val="Capítulos"/>
    <w:basedOn w:val="TextoNormal"/>
    <w:pPr>
      <w:ind w:firstLine="0"/>
      <w:jc w:val="left"/>
    </w:pPr>
    <w:rPr>
      <w:b/>
      <w:sz w:val="36"/>
    </w:rPr>
  </w:style>
  <w:style w:type="paragraph" w:customStyle="1" w:styleId="ndicedeTabelas">
    <w:name w:val="Índice de Tabelas"/>
    <w:basedOn w:val="Normal"/>
    <w:next w:val="Normal"/>
    <w:pPr>
      <w:ind w:firstLine="0"/>
      <w:jc w:val="left"/>
    </w:pPr>
    <w:rPr>
      <w:smallCaps/>
      <w:sz w:val="22"/>
    </w:rPr>
  </w:style>
  <w:style w:type="paragraph" w:styleId="Sumrio5">
    <w:name w:val="toc 5"/>
    <w:basedOn w:val="Normal"/>
    <w:next w:val="Normal"/>
    <w:semiHidden/>
    <w:pPr>
      <w:spacing w:after="0"/>
      <w:ind w:left="720"/>
      <w:jc w:val="left"/>
    </w:pPr>
    <w:rPr>
      <w:sz w:val="20"/>
    </w:rPr>
  </w:style>
  <w:style w:type="paragraph" w:customStyle="1" w:styleId="Tabelas">
    <w:name w:val="Tabelas"/>
    <w:basedOn w:val="Normal"/>
    <w:pPr>
      <w:spacing w:before="120"/>
      <w:ind w:firstLine="0"/>
      <w:jc w:val="center"/>
    </w:pPr>
  </w:style>
  <w:style w:type="paragraph" w:customStyle="1" w:styleId="Ttulo-Agradecimentos">
    <w:name w:val="Título-Agradecimentos"/>
    <w:basedOn w:val="Ttulo"/>
    <w:next w:val="Normal"/>
  </w:style>
  <w:style w:type="paragraph" w:customStyle="1" w:styleId="TableofFigures1">
    <w:name w:val="Table of Figures1"/>
    <w:basedOn w:val="Normal"/>
    <w:next w:val="Normal"/>
    <w:pPr>
      <w:spacing w:after="0"/>
      <w:ind w:firstLine="0"/>
      <w:jc w:val="left"/>
    </w:pPr>
  </w:style>
  <w:style w:type="paragraph" w:styleId="Sumrio6">
    <w:name w:val="toc 6"/>
    <w:basedOn w:val="Normal"/>
    <w:next w:val="Normal"/>
    <w:semiHidden/>
    <w:pPr>
      <w:spacing w:after="0"/>
      <w:ind w:left="960"/>
      <w:jc w:val="left"/>
    </w:pPr>
    <w:rPr>
      <w:sz w:val="20"/>
    </w:rPr>
  </w:style>
  <w:style w:type="paragraph" w:styleId="Ttulodendiceremissivo">
    <w:name w:val="index heading"/>
    <w:basedOn w:val="Normal"/>
    <w:next w:val="Normal"/>
    <w:semiHidden/>
    <w:rPr>
      <w:rFonts w:ascii="Arial" w:hAnsi="Arial"/>
      <w:b/>
    </w:rPr>
  </w:style>
  <w:style w:type="paragraph" w:customStyle="1" w:styleId="ListContinue1">
    <w:name w:val="List Continue1"/>
    <w:basedOn w:val="Normal"/>
    <w:pPr>
      <w:ind w:firstLine="0"/>
    </w:pPr>
  </w:style>
  <w:style w:type="paragraph" w:customStyle="1" w:styleId="TabeladeGrade21">
    <w:name w:val="Tabela de Grade 21"/>
    <w:basedOn w:val="Normal"/>
    <w:pPr>
      <w:tabs>
        <w:tab w:val="left" w:pos="2268"/>
      </w:tabs>
      <w:spacing w:before="120"/>
      <w:ind w:left="1134" w:hanging="1134"/>
    </w:pPr>
    <w:rPr>
      <w:szCs w:val="24"/>
      <w:lang w:val="en-US"/>
    </w:rPr>
  </w:style>
  <w:style w:type="paragraph" w:customStyle="1" w:styleId="Figuras">
    <w:name w:val="Figuras"/>
    <w:basedOn w:val="Normal"/>
    <w:next w:val="Normal"/>
    <w:pPr>
      <w:ind w:firstLine="0"/>
      <w:jc w:val="center"/>
    </w:pPr>
  </w:style>
  <w:style w:type="paragraph" w:styleId="Textodenotadefim">
    <w:name w:val="endnote text"/>
    <w:basedOn w:val="Normal"/>
    <w:semiHidden/>
    <w:pPr>
      <w:tabs>
        <w:tab w:val="left" w:pos="567"/>
        <w:tab w:val="left" w:pos="1134"/>
        <w:tab w:val="left" w:pos="1701"/>
        <w:tab w:val="center" w:pos="4706"/>
        <w:tab w:val="right" w:pos="9412"/>
      </w:tabs>
      <w:spacing w:before="60" w:after="60"/>
      <w:ind w:firstLine="0"/>
    </w:pPr>
    <w:rPr>
      <w:rFonts w:eastAsia="MS Mincho"/>
      <w:sz w:val="20"/>
      <w:lang w:val="en-US" w:eastAsia="ja-JP"/>
    </w:rPr>
  </w:style>
  <w:style w:type="paragraph" w:customStyle="1" w:styleId="Ttulo-Traduo">
    <w:name w:val="Título - Tradução"/>
    <w:basedOn w:val="Normal"/>
    <w:next w:val="Ttulo-Abstract"/>
    <w:pPr>
      <w:spacing w:before="1134" w:after="0"/>
      <w:ind w:firstLine="0"/>
      <w:jc w:val="center"/>
    </w:pPr>
    <w:rPr>
      <w:b/>
      <w:sz w:val="28"/>
    </w:rPr>
  </w:style>
  <w:style w:type="paragraph" w:customStyle="1" w:styleId="Ttulo-Abstract">
    <w:name w:val="Título - Abstract"/>
    <w:basedOn w:val="Ttulo"/>
    <w:next w:val="Normal"/>
    <w:pPr>
      <w:pageBreakBefore w:val="0"/>
      <w:spacing w:before="851"/>
    </w:pPr>
  </w:style>
  <w:style w:type="paragraph" w:customStyle="1" w:styleId="TtulodaFolhadeRosto">
    <w:name w:val="Título da Folha de Rosto"/>
    <w:basedOn w:val="Normal"/>
    <w:next w:val="Normal"/>
    <w:pPr>
      <w:ind w:left="1701" w:right="1701" w:firstLine="0"/>
      <w:jc w:val="center"/>
    </w:pPr>
    <w:rPr>
      <w:b/>
      <w:sz w:val="28"/>
    </w:rPr>
  </w:style>
  <w:style w:type="paragraph" w:customStyle="1" w:styleId="Autor">
    <w:name w:val="Autor"/>
    <w:basedOn w:val="Normal"/>
    <w:next w:val="Normal"/>
    <w:pPr>
      <w:ind w:firstLine="0"/>
      <w:jc w:val="center"/>
    </w:pPr>
    <w:rPr>
      <w:caps/>
    </w:rPr>
  </w:style>
  <w:style w:type="paragraph" w:styleId="Sumrio7">
    <w:name w:val="toc 7"/>
    <w:basedOn w:val="Normal"/>
    <w:next w:val="Normal"/>
    <w:semiHidden/>
    <w:pPr>
      <w:spacing w:after="0"/>
      <w:ind w:left="1200"/>
      <w:jc w:val="left"/>
    </w:pPr>
    <w:rPr>
      <w:sz w:val="20"/>
    </w:rPr>
  </w:style>
  <w:style w:type="paragraph" w:styleId="Sumrio8">
    <w:name w:val="toc 8"/>
    <w:basedOn w:val="Normal"/>
    <w:next w:val="Normal"/>
    <w:semiHidden/>
    <w:pPr>
      <w:spacing w:after="0"/>
      <w:ind w:left="1440"/>
      <w:jc w:val="left"/>
    </w:pPr>
    <w:rPr>
      <w:sz w:val="20"/>
    </w:rPr>
  </w:style>
  <w:style w:type="paragraph" w:styleId="Sumrio9">
    <w:name w:val="toc 9"/>
    <w:basedOn w:val="Normal"/>
    <w:next w:val="Normal"/>
    <w:semiHidden/>
    <w:pPr>
      <w:spacing w:after="0"/>
      <w:ind w:left="1680"/>
      <w:jc w:val="left"/>
    </w:pPr>
    <w:rPr>
      <w:sz w:val="20"/>
    </w:rPr>
  </w:style>
  <w:style w:type="paragraph" w:customStyle="1" w:styleId="GradeColorida-nfase11">
    <w:name w:val="Grade Colorida - Ênfase 11"/>
    <w:next w:val="Normal"/>
    <w:qFormat/>
    <w:pPr>
      <w:suppressAutoHyphens/>
      <w:spacing w:before="240" w:after="240"/>
      <w:ind w:left="2268"/>
      <w:jc w:val="both"/>
    </w:pPr>
    <w:rPr>
      <w:rFonts w:eastAsia="Arial"/>
      <w:lang w:eastAsia="ar-SA"/>
    </w:rPr>
  </w:style>
  <w:style w:type="paragraph" w:customStyle="1" w:styleId="H2">
    <w:name w:val="H2"/>
    <w:basedOn w:val="Normal"/>
    <w:next w:val="Normal"/>
    <w:pPr>
      <w:keepNext/>
      <w:spacing w:before="100" w:after="100"/>
      <w:ind w:firstLine="0"/>
      <w:jc w:val="left"/>
    </w:pPr>
    <w:rPr>
      <w:b/>
      <w:sz w:val="36"/>
    </w:rPr>
  </w:style>
  <w:style w:type="paragraph" w:styleId="NormalWeb">
    <w:name w:val="Normal (Web)"/>
    <w:basedOn w:val="Normal"/>
    <w:pPr>
      <w:spacing w:before="100" w:after="100"/>
      <w:ind w:firstLine="0"/>
      <w:jc w:val="left"/>
    </w:pPr>
    <w:rPr>
      <w:szCs w:val="24"/>
    </w:rPr>
  </w:style>
  <w:style w:type="paragraph" w:customStyle="1" w:styleId="EstiloTtuloHelvetica">
    <w:name w:val="Estilo Título + Helvetica"/>
    <w:basedOn w:val="Ttulo"/>
    <w:rPr>
      <w:rFonts w:ascii="Helvetica" w:hAnsi="Helvetica"/>
      <w:bCs/>
    </w:rPr>
  </w:style>
  <w:style w:type="paragraph" w:customStyle="1" w:styleId="EstiloTtulo1HelveticaAntes90ptDepoisde42pt">
    <w:name w:val="Estilo Título 1 + Helvetica Antes:  90 pt Depois de:  42 pt"/>
    <w:basedOn w:val="Ttulo1"/>
    <w:pPr>
      <w:numPr>
        <w:numId w:val="0"/>
      </w:numPr>
      <w:ind w:left="357" w:hanging="357"/>
      <w:outlineLvl w:val="9"/>
    </w:pPr>
    <w:rPr>
      <w:rFonts w:ascii="Helvetica" w:hAnsi="Helvetica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 w:firstLine="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Corpodetexto"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Recuodecorpodetexto2">
    <w:name w:val="Body Text Indent 2"/>
    <w:basedOn w:val="Normal"/>
    <w:semiHidden/>
    <w:rPr>
      <w:b/>
    </w:rPr>
  </w:style>
  <w:style w:type="paragraph" w:styleId="ndicedeilustraes">
    <w:name w:val="table of figures"/>
    <w:basedOn w:val="Normal"/>
    <w:next w:val="Normal"/>
    <w:uiPriority w:val="99"/>
    <w:qFormat/>
    <w:rsid w:val="00462EBF"/>
    <w:pPr>
      <w:spacing w:after="0"/>
      <w:ind w:firstLine="0"/>
      <w:jc w:val="left"/>
    </w:pPr>
  </w:style>
  <w:style w:type="paragraph" w:customStyle="1" w:styleId="07-Naturezadotrabalho">
    <w:name w:val="07 - Natureza do trabalho"/>
    <w:basedOn w:val="Normal"/>
    <w:rsid w:val="0057498C"/>
    <w:pPr>
      <w:suppressAutoHyphens w:val="0"/>
      <w:spacing w:after="0"/>
      <w:ind w:left="4536" w:firstLine="0"/>
    </w:pPr>
  </w:style>
  <w:style w:type="paragraph" w:customStyle="1" w:styleId="09-DedicatriaseAgradecimentos">
    <w:name w:val="09 - Dedicatórias e Agradecimentos"/>
    <w:basedOn w:val="07-Naturezadotrabalho"/>
    <w:rsid w:val="003A760E"/>
    <w:pPr>
      <w:ind w:left="3402"/>
    </w:pPr>
    <w:rPr>
      <w:i/>
    </w:rPr>
  </w:style>
  <w:style w:type="character" w:styleId="Refdecomentrio">
    <w:name w:val="annotation reference"/>
    <w:uiPriority w:val="99"/>
    <w:semiHidden/>
    <w:unhideWhenUsed/>
    <w:rsid w:val="003B362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B362C"/>
    <w:rPr>
      <w:sz w:val="20"/>
    </w:rPr>
  </w:style>
  <w:style w:type="character" w:customStyle="1" w:styleId="TextodecomentrioChar">
    <w:name w:val="Texto de comentário Char"/>
    <w:link w:val="Textodecomentrio"/>
    <w:uiPriority w:val="99"/>
    <w:rsid w:val="003B362C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B362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B362C"/>
    <w:rPr>
      <w:b/>
      <w:bCs/>
    </w:rPr>
  </w:style>
  <w:style w:type="paragraph" w:styleId="PargrafodaLista">
    <w:name w:val="List Paragraph"/>
    <w:aliases w:val="Resumo"/>
    <w:basedOn w:val="Normal"/>
    <w:uiPriority w:val="34"/>
    <w:qFormat/>
    <w:rsid w:val="00CF3307"/>
    <w:pPr>
      <w:suppressAutoHyphens w:val="0"/>
      <w:spacing w:after="0"/>
      <w:ind w:firstLine="0"/>
      <w:contextualSpacing/>
    </w:pPr>
    <w:rPr>
      <w:lang w:eastAsia="en-US"/>
    </w:rPr>
  </w:style>
  <w:style w:type="table" w:styleId="Tabelacomgrade">
    <w:name w:val="Table Grid"/>
    <w:basedOn w:val="Tabelanormal"/>
    <w:uiPriority w:val="59"/>
    <w:rsid w:val="004954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3F7C5B"/>
    <w:pPr>
      <w:spacing w:after="0"/>
      <w:ind w:firstLine="0"/>
      <w:jc w:val="center"/>
    </w:pPr>
    <w:rPr>
      <w:bCs/>
      <w:sz w:val="20"/>
    </w:rPr>
  </w:style>
  <w:style w:type="character" w:styleId="Refdenotaderodap">
    <w:name w:val="footnote reference"/>
    <w:basedOn w:val="Fontepargpadro"/>
    <w:uiPriority w:val="99"/>
    <w:semiHidden/>
    <w:unhideWhenUsed/>
    <w:rsid w:val="00B54D9B"/>
    <w:rPr>
      <w:vertAlign w:val="superscript"/>
    </w:rPr>
  </w:style>
  <w:style w:type="paragraph" w:customStyle="1" w:styleId="refbiblio">
    <w:name w:val="refbiblio"/>
    <w:rsid w:val="00A90CF9"/>
    <w:pPr>
      <w:spacing w:before="120" w:after="60"/>
      <w:contextualSpacing/>
    </w:pPr>
    <w:rPr>
      <w:sz w:val="24"/>
      <w:lang w:eastAsia="en-US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F93878"/>
    <w:pPr>
      <w:ind w:left="240" w:hanging="240"/>
    </w:pPr>
  </w:style>
  <w:style w:type="character" w:customStyle="1" w:styleId="Fontepargpadro1">
    <w:name w:val="Fonte parág. padrão1"/>
    <w:qFormat/>
    <w:rsid w:val="00FB63CB"/>
  </w:style>
  <w:style w:type="paragraph" w:customStyle="1" w:styleId="LO-Normal">
    <w:name w:val="LO-Normal"/>
    <w:qFormat/>
    <w:rsid w:val="00FB63CB"/>
    <w:pPr>
      <w:keepNext/>
      <w:widowControl w:val="0"/>
      <w:shd w:val="clear" w:color="auto" w:fill="FFFFFF"/>
      <w:suppressAutoHyphens/>
      <w:textAlignment w:val="baseline"/>
    </w:pPr>
    <w:rPr>
      <w:sz w:val="24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DB4EF5"/>
    <w:rPr>
      <w:color w:val="808080"/>
      <w:shd w:val="clear" w:color="auto" w:fill="E6E6E6"/>
    </w:rPr>
  </w:style>
  <w:style w:type="paragraph" w:styleId="Reviso">
    <w:name w:val="Revision"/>
    <w:hidden/>
    <w:uiPriority w:val="99"/>
    <w:semiHidden/>
    <w:rsid w:val="00D84430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20"/>
      <w:ind w:firstLine="340"/>
      <w:jc w:val="both"/>
    </w:pPr>
    <w:rPr>
      <w:sz w:val="24"/>
    </w:rPr>
  </w:style>
  <w:style w:type="paragraph" w:styleId="Ttulo1">
    <w:name w:val="heading 1"/>
    <w:basedOn w:val="Normal"/>
    <w:next w:val="Normal"/>
    <w:qFormat/>
    <w:rsid w:val="000E495D"/>
    <w:pPr>
      <w:keepNext/>
      <w:pageBreakBefore/>
      <w:numPr>
        <w:numId w:val="6"/>
      </w:numPr>
      <w:spacing w:before="1800" w:after="840"/>
      <w:jc w:val="left"/>
      <w:outlineLvl w:val="0"/>
    </w:pPr>
    <w:rPr>
      <w:b/>
      <w:bCs/>
      <w:caps/>
      <w:szCs w:val="24"/>
    </w:rPr>
  </w:style>
  <w:style w:type="paragraph" w:styleId="Ttulo2">
    <w:name w:val="heading 2"/>
    <w:basedOn w:val="Normal"/>
    <w:next w:val="Normal"/>
    <w:autoRedefine/>
    <w:qFormat/>
    <w:rsid w:val="003F7C5B"/>
    <w:pPr>
      <w:keepNext/>
      <w:numPr>
        <w:ilvl w:val="1"/>
        <w:numId w:val="6"/>
      </w:numPr>
      <w:tabs>
        <w:tab w:val="clear" w:pos="788"/>
      </w:tabs>
      <w:spacing w:before="360" w:after="180"/>
      <w:ind w:left="426" w:hanging="426"/>
      <w:jc w:val="left"/>
      <w:outlineLvl w:val="1"/>
    </w:pPr>
    <w:rPr>
      <w:rFonts w:ascii="Times" w:hAnsi="Times"/>
      <w:caps/>
      <w:szCs w:val="24"/>
    </w:rPr>
  </w:style>
  <w:style w:type="paragraph" w:styleId="Ttulo3">
    <w:name w:val="heading 3"/>
    <w:basedOn w:val="Normal"/>
    <w:next w:val="Normal"/>
    <w:qFormat/>
    <w:rsid w:val="000140CD"/>
    <w:pPr>
      <w:keepNext/>
      <w:numPr>
        <w:ilvl w:val="2"/>
        <w:numId w:val="1"/>
      </w:numPr>
      <w:spacing w:before="240"/>
      <w:ind w:left="432" w:firstLine="288"/>
      <w:jc w:val="left"/>
      <w:outlineLvl w:val="2"/>
    </w:pPr>
    <w:rPr>
      <w:rFonts w:eastAsia="Times"/>
      <w:b/>
    </w:rPr>
  </w:style>
  <w:style w:type="paragraph" w:styleId="Ttulo4">
    <w:name w:val="heading 4"/>
    <w:basedOn w:val="Ttulo3"/>
    <w:next w:val="Normal"/>
    <w:qFormat/>
    <w:rsid w:val="0085229E"/>
    <w:pPr>
      <w:numPr>
        <w:ilvl w:val="3"/>
      </w:numPr>
      <w:outlineLvl w:val="3"/>
    </w:pPr>
    <w:rPr>
      <w:b w:val="0"/>
      <w:szCs w:val="24"/>
    </w:rPr>
  </w:style>
  <w:style w:type="paragraph" w:styleId="Ttulo5">
    <w:name w:val="heading 5"/>
    <w:basedOn w:val="Normal"/>
    <w:next w:val="Normal"/>
    <w:qFormat/>
    <w:rsid w:val="008D00D3"/>
    <w:pPr>
      <w:keepNext/>
      <w:numPr>
        <w:ilvl w:val="4"/>
        <w:numId w:val="6"/>
      </w:numPr>
      <w:jc w:val="center"/>
      <w:outlineLvl w:val="4"/>
    </w:pPr>
    <w:rPr>
      <w:i/>
      <w:iCs/>
      <w:szCs w:val="24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color w:val="0000FF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keepNext/>
      <w:ind w:firstLine="0"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Helvetica" w:hAnsi="Helvetica"/>
      <w:b/>
      <w:i w:val="0"/>
      <w:caps/>
      <w:sz w:val="32"/>
      <w:szCs w:val="32"/>
    </w:rPr>
  </w:style>
  <w:style w:type="character" w:customStyle="1" w:styleId="WW8Num1z1">
    <w:name w:val="WW8Num1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1z2">
    <w:name w:val="WW8Num1z2"/>
    <w:rPr>
      <w:rFonts w:ascii="Times New Roman" w:hAnsi="Times New Roman"/>
      <w:b/>
      <w:i w:val="0"/>
      <w:sz w:val="24"/>
    </w:rPr>
  </w:style>
  <w:style w:type="character" w:customStyle="1" w:styleId="WW8Num2z0">
    <w:name w:val="WW8Num2z0"/>
    <w:rPr>
      <w:rFonts w:ascii="Helvetica" w:hAnsi="Helvetica"/>
      <w:b/>
      <w:i w:val="0"/>
      <w:caps/>
      <w:sz w:val="32"/>
      <w:szCs w:val="32"/>
    </w:rPr>
  </w:style>
  <w:style w:type="character" w:customStyle="1" w:styleId="WW8Num2z1">
    <w:name w:val="WW8Num2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2z2">
    <w:name w:val="WW8Num2z2"/>
    <w:rPr>
      <w:rFonts w:ascii="Times New Roman" w:hAnsi="Times New Roman"/>
      <w:b/>
      <w:i w:val="0"/>
      <w:sz w:val="24"/>
    </w:rPr>
  </w:style>
  <w:style w:type="character" w:customStyle="1" w:styleId="WW8Num3z0">
    <w:name w:val="WW8Num3z0"/>
    <w:rPr>
      <w:rFonts w:ascii="Helvetica" w:hAnsi="Helvetica"/>
      <w:b/>
      <w:i w:val="0"/>
      <w:caps/>
      <w:sz w:val="32"/>
      <w:szCs w:val="32"/>
    </w:rPr>
  </w:style>
  <w:style w:type="character" w:customStyle="1" w:styleId="WW8Num3z1">
    <w:name w:val="WW8Num3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3z2">
    <w:name w:val="WW8Num3z2"/>
    <w:rPr>
      <w:rFonts w:ascii="Times New Roman" w:hAnsi="Times New Roman"/>
      <w:b/>
      <w:i w:val="0"/>
      <w:sz w:val="24"/>
    </w:rPr>
  </w:style>
  <w:style w:type="character" w:customStyle="1" w:styleId="WW8Num4z0">
    <w:name w:val="WW8Num4z0"/>
    <w:rPr>
      <w:rFonts w:ascii="Helvetica" w:hAnsi="Helvetica"/>
      <w:b/>
      <w:i w:val="0"/>
      <w:caps/>
      <w:sz w:val="32"/>
      <w:szCs w:val="32"/>
    </w:rPr>
  </w:style>
  <w:style w:type="character" w:customStyle="1" w:styleId="WW8Num4z1">
    <w:name w:val="WW8Num4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4z2">
    <w:name w:val="WW8Num4z2"/>
    <w:rPr>
      <w:rFonts w:ascii="Times New Roman" w:hAnsi="Times New Roman"/>
      <w:b/>
      <w:i w:val="0"/>
      <w:sz w:val="24"/>
    </w:rPr>
  </w:style>
  <w:style w:type="character" w:customStyle="1" w:styleId="WW8Num5z0">
    <w:name w:val="WW8Num5z0"/>
    <w:rPr>
      <w:rFonts w:ascii="Helvetica" w:hAnsi="Helvetica"/>
      <w:b/>
      <w:i w:val="0"/>
      <w:caps/>
      <w:sz w:val="32"/>
      <w:szCs w:val="32"/>
    </w:rPr>
  </w:style>
  <w:style w:type="character" w:customStyle="1" w:styleId="WW8Num5z1">
    <w:name w:val="WW8Num5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5z2">
    <w:name w:val="WW8Num5z2"/>
    <w:rPr>
      <w:rFonts w:ascii="Times New Roman" w:hAnsi="Times New Roman"/>
      <w:b/>
      <w:i w:val="0"/>
      <w:sz w:val="24"/>
    </w:rPr>
  </w:style>
  <w:style w:type="character" w:customStyle="1" w:styleId="WW8Num6z0">
    <w:name w:val="WW8Num6z0"/>
    <w:rPr>
      <w:rFonts w:ascii="Helvetica" w:hAnsi="Helvetica"/>
      <w:b/>
      <w:i w:val="0"/>
      <w:caps/>
      <w:sz w:val="32"/>
      <w:szCs w:val="32"/>
    </w:rPr>
  </w:style>
  <w:style w:type="character" w:customStyle="1" w:styleId="WW8Num6z1">
    <w:name w:val="WW8Num6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6z2">
    <w:name w:val="WW8Num6z2"/>
    <w:rPr>
      <w:rFonts w:ascii="Times New Roman" w:hAnsi="Times New Roman"/>
      <w:b/>
      <w:i w:val="0"/>
      <w:sz w:val="24"/>
    </w:rPr>
  </w:style>
  <w:style w:type="character" w:customStyle="1" w:styleId="WW8Num7z0">
    <w:name w:val="WW8Num7z0"/>
    <w:rPr>
      <w:rFonts w:ascii="Times New Roman" w:hAnsi="Times New Roman"/>
      <w:b/>
      <w:i w:val="0"/>
      <w:caps/>
      <w:sz w:val="32"/>
    </w:rPr>
  </w:style>
  <w:style w:type="character" w:customStyle="1" w:styleId="WW8Num7z1">
    <w:name w:val="WW8Num7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7z2">
    <w:name w:val="WW8Num7z2"/>
    <w:rPr>
      <w:rFonts w:ascii="Times New Roman" w:hAnsi="Times New Roman"/>
      <w:b/>
      <w:i w:val="0"/>
      <w:sz w:val="24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DefaultParagraphFont1">
    <w:name w:val="Default Paragraph Font1"/>
  </w:style>
  <w:style w:type="character" w:customStyle="1" w:styleId="FootnoteCharacters">
    <w:name w:val="Footnote Characters"/>
    <w:rPr>
      <w:vertAlign w:val="superscript"/>
    </w:rPr>
  </w:style>
  <w:style w:type="character" w:styleId="Nmerodepgina">
    <w:name w:val="page number"/>
    <w:basedOn w:val="DefaultParagraphFont1"/>
    <w:semiHidden/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customStyle="1" w:styleId="Hiperlink">
    <w:name w:val="Hiperlink"/>
    <w:rPr>
      <w:color w:val="0000FF"/>
      <w:u w:val="single"/>
    </w:rPr>
  </w:style>
  <w:style w:type="character" w:customStyle="1" w:styleId="TtuloChar">
    <w:name w:val="Título Char"/>
    <w:rPr>
      <w:rFonts w:ascii="Helvetica" w:hAnsi="Helvetica"/>
      <w:b/>
      <w:caps/>
      <w:noProof w:val="0"/>
      <w:sz w:val="32"/>
      <w:lang w:val="pt-BR" w:eastAsia="ar-SA" w:bidi="ar-SA"/>
    </w:rPr>
  </w:style>
  <w:style w:type="character" w:customStyle="1" w:styleId="EstiloTtuloHelveticaChar">
    <w:name w:val="Estilo Título + Helvetica Char"/>
    <w:rPr>
      <w:rFonts w:ascii="Helvetica" w:hAnsi="Helvetica"/>
      <w:b/>
      <w:bCs/>
      <w:caps/>
      <w:noProof w:val="0"/>
      <w:sz w:val="32"/>
      <w:lang w:val="pt-BR" w:eastAsia="ar-SA" w:bidi="ar-SA"/>
    </w:rPr>
  </w:style>
  <w:style w:type="paragraph" w:customStyle="1" w:styleId="Heading">
    <w:name w:val="Heading"/>
    <w:basedOn w:val="Normal"/>
    <w:next w:val="Corpodetexto"/>
    <w:pPr>
      <w:keepNext/>
      <w:spacing w:before="240"/>
    </w:pPr>
    <w:rPr>
      <w:rFonts w:ascii="Arial" w:eastAsia="Lucida Sans Unicode" w:hAnsi="Arial" w:cs="MS Mincho"/>
      <w:sz w:val="28"/>
      <w:szCs w:val="28"/>
    </w:rPr>
  </w:style>
  <w:style w:type="paragraph" w:styleId="Corpodetexto">
    <w:name w:val="Body Text"/>
    <w:basedOn w:val="Normal"/>
    <w:semiHidden/>
  </w:style>
  <w:style w:type="paragraph" w:styleId="Lista">
    <w:name w:val="List"/>
    <w:basedOn w:val="Corpodetexto"/>
    <w:semiHidden/>
    <w:rPr>
      <w:rFonts w:cs="Tahoma"/>
    </w:rPr>
  </w:style>
  <w:style w:type="paragraph" w:customStyle="1" w:styleId="Caption1">
    <w:name w:val="Caption1"/>
    <w:basedOn w:val="Normal"/>
    <w:next w:val="Normal"/>
    <w:pPr>
      <w:ind w:firstLine="0"/>
      <w:jc w:val="center"/>
    </w:p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Sumrio1">
    <w:name w:val="toc 1"/>
    <w:basedOn w:val="Normal"/>
    <w:next w:val="Normal"/>
    <w:uiPriority w:val="39"/>
    <w:rsid w:val="00141154"/>
    <w:pPr>
      <w:ind w:firstLine="0"/>
      <w:jc w:val="left"/>
    </w:pPr>
    <w:rPr>
      <w:b/>
      <w:caps/>
    </w:rPr>
  </w:style>
  <w:style w:type="paragraph" w:styleId="Sumrio2">
    <w:name w:val="toc 2"/>
    <w:basedOn w:val="Normal"/>
    <w:next w:val="Normal"/>
    <w:uiPriority w:val="39"/>
    <w:rsid w:val="00141154"/>
    <w:pPr>
      <w:ind w:firstLine="295"/>
      <w:jc w:val="left"/>
    </w:pPr>
    <w:rPr>
      <w:caps/>
    </w:rPr>
  </w:style>
  <w:style w:type="paragraph" w:styleId="Sumrio4">
    <w:name w:val="toc 4"/>
    <w:basedOn w:val="Normal"/>
    <w:next w:val="Normal"/>
    <w:uiPriority w:val="39"/>
    <w:rsid w:val="00141154"/>
    <w:pPr>
      <w:ind w:firstLine="851"/>
      <w:jc w:val="left"/>
    </w:pPr>
    <w:rPr>
      <w:sz w:val="20"/>
    </w:rPr>
  </w:style>
  <w:style w:type="paragraph" w:styleId="Textodenotaderodap">
    <w:name w:val="footnote text"/>
    <w:basedOn w:val="Normal"/>
    <w:semiHidden/>
    <w:pPr>
      <w:ind w:firstLine="0"/>
    </w:pPr>
  </w:style>
  <w:style w:type="paragraph" w:styleId="Ttulo">
    <w:name w:val="Title"/>
    <w:basedOn w:val="Normal"/>
    <w:next w:val="Normal"/>
    <w:qFormat/>
    <w:rsid w:val="00CF3307"/>
    <w:pPr>
      <w:pageBreakBefore/>
      <w:spacing w:before="1800" w:after="840"/>
      <w:ind w:firstLine="0"/>
      <w:jc w:val="center"/>
    </w:pPr>
    <w:rPr>
      <w:b/>
      <w:caps/>
    </w:rPr>
  </w:style>
  <w:style w:type="paragraph" w:styleId="Subttulo">
    <w:name w:val="Subtitle"/>
    <w:basedOn w:val="Normal"/>
    <w:next w:val="Corpodetexto"/>
    <w:qFormat/>
    <w:pPr>
      <w:ind w:firstLine="0"/>
      <w:jc w:val="left"/>
    </w:pPr>
    <w:rPr>
      <w:b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customStyle="1" w:styleId="TextoNormal">
    <w:name w:val="Texto Normal"/>
    <w:basedOn w:val="Normal"/>
    <w:pPr>
      <w:ind w:firstLine="709"/>
    </w:pPr>
    <w:rPr>
      <w:noProof/>
    </w:rPr>
  </w:style>
  <w:style w:type="paragraph" w:customStyle="1" w:styleId="CIP">
    <w:name w:val="CIP"/>
    <w:basedOn w:val="TextoNormal"/>
    <w:next w:val="Normal"/>
    <w:pPr>
      <w:tabs>
        <w:tab w:val="left" w:pos="1418"/>
      </w:tabs>
      <w:ind w:left="284" w:right="284" w:firstLine="284"/>
    </w:pPr>
    <w:rPr>
      <w:noProof w:val="0"/>
    </w:rPr>
  </w:style>
  <w:style w:type="paragraph" w:styleId="Recuodecorpodetexto">
    <w:name w:val="Body Text Indent"/>
    <w:basedOn w:val="Normal"/>
    <w:semiHidden/>
    <w:pPr>
      <w:ind w:firstLine="709"/>
    </w:pPr>
  </w:style>
  <w:style w:type="paragraph" w:customStyle="1" w:styleId="Primria">
    <w:name w:val="Primária"/>
    <w:basedOn w:val="Normal"/>
    <w:next w:val="Normal"/>
    <w:pPr>
      <w:ind w:firstLine="0"/>
    </w:pPr>
    <w:rPr>
      <w:b/>
      <w:sz w:val="28"/>
    </w:rPr>
  </w:style>
  <w:style w:type="paragraph" w:customStyle="1" w:styleId="BodyTextIndent21">
    <w:name w:val="Body Text Indent 21"/>
    <w:basedOn w:val="Normal"/>
    <w:pPr>
      <w:ind w:left="360" w:hanging="360"/>
    </w:pPr>
  </w:style>
  <w:style w:type="paragraph" w:customStyle="1" w:styleId="BodyTextIndent31">
    <w:name w:val="Body Text Indent 31"/>
    <w:basedOn w:val="Normal"/>
    <w:pPr>
      <w:ind w:firstLine="709"/>
    </w:pPr>
  </w:style>
  <w:style w:type="paragraph" w:styleId="Sumrio3">
    <w:name w:val="toc 3"/>
    <w:basedOn w:val="Normal"/>
    <w:next w:val="Normal"/>
    <w:uiPriority w:val="39"/>
    <w:rsid w:val="00141154"/>
    <w:pPr>
      <w:spacing w:after="0"/>
      <w:ind w:firstLine="709"/>
      <w:jc w:val="left"/>
    </w:pPr>
    <w:rPr>
      <w:b/>
    </w:rPr>
  </w:style>
  <w:style w:type="paragraph" w:customStyle="1" w:styleId="Ttulo-Sumrio">
    <w:name w:val="Título-Sumário"/>
    <w:basedOn w:val="Ttulo"/>
    <w:next w:val="Normal"/>
  </w:style>
  <w:style w:type="paragraph" w:customStyle="1" w:styleId="Captulos">
    <w:name w:val="Capítulos"/>
    <w:basedOn w:val="TextoNormal"/>
    <w:pPr>
      <w:ind w:firstLine="0"/>
      <w:jc w:val="left"/>
    </w:pPr>
    <w:rPr>
      <w:b/>
      <w:sz w:val="36"/>
    </w:rPr>
  </w:style>
  <w:style w:type="paragraph" w:customStyle="1" w:styleId="ndicedeTabelas">
    <w:name w:val="Índice de Tabelas"/>
    <w:basedOn w:val="Normal"/>
    <w:next w:val="Normal"/>
    <w:pPr>
      <w:ind w:firstLine="0"/>
      <w:jc w:val="left"/>
    </w:pPr>
    <w:rPr>
      <w:smallCaps/>
      <w:sz w:val="22"/>
    </w:rPr>
  </w:style>
  <w:style w:type="paragraph" w:styleId="Sumrio5">
    <w:name w:val="toc 5"/>
    <w:basedOn w:val="Normal"/>
    <w:next w:val="Normal"/>
    <w:semiHidden/>
    <w:pPr>
      <w:spacing w:after="0"/>
      <w:ind w:left="720"/>
      <w:jc w:val="left"/>
    </w:pPr>
    <w:rPr>
      <w:sz w:val="20"/>
    </w:rPr>
  </w:style>
  <w:style w:type="paragraph" w:customStyle="1" w:styleId="Tabelas">
    <w:name w:val="Tabelas"/>
    <w:basedOn w:val="Normal"/>
    <w:pPr>
      <w:spacing w:before="120"/>
      <w:ind w:firstLine="0"/>
      <w:jc w:val="center"/>
    </w:pPr>
  </w:style>
  <w:style w:type="paragraph" w:customStyle="1" w:styleId="Ttulo-Agradecimentos">
    <w:name w:val="Título-Agradecimentos"/>
    <w:basedOn w:val="Ttulo"/>
    <w:next w:val="Normal"/>
  </w:style>
  <w:style w:type="paragraph" w:customStyle="1" w:styleId="TableofFigures1">
    <w:name w:val="Table of Figures1"/>
    <w:basedOn w:val="Normal"/>
    <w:next w:val="Normal"/>
    <w:pPr>
      <w:spacing w:after="0"/>
      <w:ind w:firstLine="0"/>
      <w:jc w:val="left"/>
    </w:pPr>
  </w:style>
  <w:style w:type="paragraph" w:styleId="Sumrio6">
    <w:name w:val="toc 6"/>
    <w:basedOn w:val="Normal"/>
    <w:next w:val="Normal"/>
    <w:semiHidden/>
    <w:pPr>
      <w:spacing w:after="0"/>
      <w:ind w:left="960"/>
      <w:jc w:val="left"/>
    </w:pPr>
    <w:rPr>
      <w:sz w:val="20"/>
    </w:rPr>
  </w:style>
  <w:style w:type="paragraph" w:styleId="Ttulodendiceremissivo">
    <w:name w:val="index heading"/>
    <w:basedOn w:val="Normal"/>
    <w:next w:val="Normal"/>
    <w:semiHidden/>
    <w:rPr>
      <w:rFonts w:ascii="Arial" w:hAnsi="Arial"/>
      <w:b/>
    </w:rPr>
  </w:style>
  <w:style w:type="paragraph" w:customStyle="1" w:styleId="ListContinue1">
    <w:name w:val="List Continue1"/>
    <w:basedOn w:val="Normal"/>
    <w:pPr>
      <w:ind w:firstLine="0"/>
    </w:pPr>
  </w:style>
  <w:style w:type="paragraph" w:customStyle="1" w:styleId="TabeladeGrade21">
    <w:name w:val="Tabela de Grade 21"/>
    <w:basedOn w:val="Normal"/>
    <w:pPr>
      <w:tabs>
        <w:tab w:val="left" w:pos="2268"/>
      </w:tabs>
      <w:spacing w:before="120"/>
      <w:ind w:left="1134" w:hanging="1134"/>
    </w:pPr>
    <w:rPr>
      <w:szCs w:val="24"/>
      <w:lang w:val="en-US"/>
    </w:rPr>
  </w:style>
  <w:style w:type="paragraph" w:customStyle="1" w:styleId="Figuras">
    <w:name w:val="Figuras"/>
    <w:basedOn w:val="Normal"/>
    <w:next w:val="Normal"/>
    <w:pPr>
      <w:ind w:firstLine="0"/>
      <w:jc w:val="center"/>
    </w:pPr>
  </w:style>
  <w:style w:type="paragraph" w:styleId="Textodenotadefim">
    <w:name w:val="endnote text"/>
    <w:basedOn w:val="Normal"/>
    <w:semiHidden/>
    <w:pPr>
      <w:tabs>
        <w:tab w:val="left" w:pos="567"/>
        <w:tab w:val="left" w:pos="1134"/>
        <w:tab w:val="left" w:pos="1701"/>
        <w:tab w:val="center" w:pos="4706"/>
        <w:tab w:val="right" w:pos="9412"/>
      </w:tabs>
      <w:spacing w:before="60" w:after="60"/>
      <w:ind w:firstLine="0"/>
    </w:pPr>
    <w:rPr>
      <w:rFonts w:eastAsia="MS Mincho"/>
      <w:sz w:val="20"/>
      <w:lang w:val="en-US" w:eastAsia="ja-JP"/>
    </w:rPr>
  </w:style>
  <w:style w:type="paragraph" w:customStyle="1" w:styleId="Ttulo-Traduo">
    <w:name w:val="Título - Tradução"/>
    <w:basedOn w:val="Normal"/>
    <w:next w:val="Ttulo-Abstract"/>
    <w:pPr>
      <w:spacing w:before="1134" w:after="0"/>
      <w:ind w:firstLine="0"/>
      <w:jc w:val="center"/>
    </w:pPr>
    <w:rPr>
      <w:b/>
      <w:sz w:val="28"/>
    </w:rPr>
  </w:style>
  <w:style w:type="paragraph" w:customStyle="1" w:styleId="Ttulo-Abstract">
    <w:name w:val="Título - Abstract"/>
    <w:basedOn w:val="Ttulo"/>
    <w:next w:val="Normal"/>
    <w:pPr>
      <w:pageBreakBefore w:val="0"/>
      <w:spacing w:before="851"/>
    </w:pPr>
  </w:style>
  <w:style w:type="paragraph" w:customStyle="1" w:styleId="TtulodaFolhadeRosto">
    <w:name w:val="Título da Folha de Rosto"/>
    <w:basedOn w:val="Normal"/>
    <w:next w:val="Normal"/>
    <w:pPr>
      <w:ind w:left="1701" w:right="1701" w:firstLine="0"/>
      <w:jc w:val="center"/>
    </w:pPr>
    <w:rPr>
      <w:b/>
      <w:sz w:val="28"/>
    </w:rPr>
  </w:style>
  <w:style w:type="paragraph" w:customStyle="1" w:styleId="Autor">
    <w:name w:val="Autor"/>
    <w:basedOn w:val="Normal"/>
    <w:next w:val="Normal"/>
    <w:pPr>
      <w:ind w:firstLine="0"/>
      <w:jc w:val="center"/>
    </w:pPr>
    <w:rPr>
      <w:caps/>
    </w:rPr>
  </w:style>
  <w:style w:type="paragraph" w:styleId="Sumrio7">
    <w:name w:val="toc 7"/>
    <w:basedOn w:val="Normal"/>
    <w:next w:val="Normal"/>
    <w:semiHidden/>
    <w:pPr>
      <w:spacing w:after="0"/>
      <w:ind w:left="1200"/>
      <w:jc w:val="left"/>
    </w:pPr>
    <w:rPr>
      <w:sz w:val="20"/>
    </w:rPr>
  </w:style>
  <w:style w:type="paragraph" w:styleId="Sumrio8">
    <w:name w:val="toc 8"/>
    <w:basedOn w:val="Normal"/>
    <w:next w:val="Normal"/>
    <w:semiHidden/>
    <w:pPr>
      <w:spacing w:after="0"/>
      <w:ind w:left="1440"/>
      <w:jc w:val="left"/>
    </w:pPr>
    <w:rPr>
      <w:sz w:val="20"/>
    </w:rPr>
  </w:style>
  <w:style w:type="paragraph" w:styleId="Sumrio9">
    <w:name w:val="toc 9"/>
    <w:basedOn w:val="Normal"/>
    <w:next w:val="Normal"/>
    <w:semiHidden/>
    <w:pPr>
      <w:spacing w:after="0"/>
      <w:ind w:left="1680"/>
      <w:jc w:val="left"/>
    </w:pPr>
    <w:rPr>
      <w:sz w:val="20"/>
    </w:rPr>
  </w:style>
  <w:style w:type="paragraph" w:customStyle="1" w:styleId="GradeColorida-nfase11">
    <w:name w:val="Grade Colorida - Ênfase 11"/>
    <w:next w:val="Normal"/>
    <w:qFormat/>
    <w:pPr>
      <w:suppressAutoHyphens/>
      <w:spacing w:before="240" w:after="240"/>
      <w:ind w:left="2268"/>
      <w:jc w:val="both"/>
    </w:pPr>
    <w:rPr>
      <w:rFonts w:eastAsia="Arial"/>
      <w:lang w:eastAsia="ar-SA"/>
    </w:rPr>
  </w:style>
  <w:style w:type="paragraph" w:customStyle="1" w:styleId="H2">
    <w:name w:val="H2"/>
    <w:basedOn w:val="Normal"/>
    <w:next w:val="Normal"/>
    <w:pPr>
      <w:keepNext/>
      <w:spacing w:before="100" w:after="100"/>
      <w:ind w:firstLine="0"/>
      <w:jc w:val="left"/>
    </w:pPr>
    <w:rPr>
      <w:b/>
      <w:sz w:val="36"/>
    </w:rPr>
  </w:style>
  <w:style w:type="paragraph" w:styleId="NormalWeb">
    <w:name w:val="Normal (Web)"/>
    <w:basedOn w:val="Normal"/>
    <w:pPr>
      <w:spacing w:before="100" w:after="100"/>
      <w:ind w:firstLine="0"/>
      <w:jc w:val="left"/>
    </w:pPr>
    <w:rPr>
      <w:szCs w:val="24"/>
    </w:rPr>
  </w:style>
  <w:style w:type="paragraph" w:customStyle="1" w:styleId="EstiloTtuloHelvetica">
    <w:name w:val="Estilo Título + Helvetica"/>
    <w:basedOn w:val="Ttulo"/>
    <w:rPr>
      <w:rFonts w:ascii="Helvetica" w:hAnsi="Helvetica"/>
      <w:bCs/>
    </w:rPr>
  </w:style>
  <w:style w:type="paragraph" w:customStyle="1" w:styleId="EstiloTtulo1HelveticaAntes90ptDepoisde42pt">
    <w:name w:val="Estilo Título 1 + Helvetica Antes:  90 pt Depois de:  42 pt"/>
    <w:basedOn w:val="Ttulo1"/>
    <w:pPr>
      <w:numPr>
        <w:numId w:val="0"/>
      </w:numPr>
      <w:ind w:left="357" w:hanging="357"/>
      <w:outlineLvl w:val="9"/>
    </w:pPr>
    <w:rPr>
      <w:rFonts w:ascii="Helvetica" w:hAnsi="Helvetica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 w:firstLine="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Corpodetexto"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Recuodecorpodetexto2">
    <w:name w:val="Body Text Indent 2"/>
    <w:basedOn w:val="Normal"/>
    <w:semiHidden/>
    <w:rPr>
      <w:b/>
    </w:rPr>
  </w:style>
  <w:style w:type="paragraph" w:styleId="ndicedeilustraes">
    <w:name w:val="table of figures"/>
    <w:basedOn w:val="Normal"/>
    <w:next w:val="Normal"/>
    <w:uiPriority w:val="99"/>
    <w:qFormat/>
    <w:rsid w:val="00462EBF"/>
    <w:pPr>
      <w:spacing w:after="0"/>
      <w:ind w:firstLine="0"/>
      <w:jc w:val="left"/>
    </w:pPr>
  </w:style>
  <w:style w:type="paragraph" w:customStyle="1" w:styleId="07-Naturezadotrabalho">
    <w:name w:val="07 - Natureza do trabalho"/>
    <w:basedOn w:val="Normal"/>
    <w:rsid w:val="0057498C"/>
    <w:pPr>
      <w:suppressAutoHyphens w:val="0"/>
      <w:spacing w:after="0"/>
      <w:ind w:left="4536" w:firstLine="0"/>
    </w:pPr>
  </w:style>
  <w:style w:type="paragraph" w:customStyle="1" w:styleId="09-DedicatriaseAgradecimentos">
    <w:name w:val="09 - Dedicatórias e Agradecimentos"/>
    <w:basedOn w:val="07-Naturezadotrabalho"/>
    <w:rsid w:val="003A760E"/>
    <w:pPr>
      <w:ind w:left="3402"/>
    </w:pPr>
    <w:rPr>
      <w:i/>
    </w:rPr>
  </w:style>
  <w:style w:type="character" w:styleId="Refdecomentrio">
    <w:name w:val="annotation reference"/>
    <w:uiPriority w:val="99"/>
    <w:semiHidden/>
    <w:unhideWhenUsed/>
    <w:rsid w:val="003B362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B362C"/>
    <w:rPr>
      <w:sz w:val="20"/>
    </w:rPr>
  </w:style>
  <w:style w:type="character" w:customStyle="1" w:styleId="TextodecomentrioChar">
    <w:name w:val="Texto de comentário Char"/>
    <w:link w:val="Textodecomentrio"/>
    <w:uiPriority w:val="99"/>
    <w:rsid w:val="003B362C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B362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B362C"/>
    <w:rPr>
      <w:b/>
      <w:bCs/>
    </w:rPr>
  </w:style>
  <w:style w:type="paragraph" w:styleId="PargrafodaLista">
    <w:name w:val="List Paragraph"/>
    <w:aliases w:val="Resumo"/>
    <w:basedOn w:val="Normal"/>
    <w:uiPriority w:val="34"/>
    <w:qFormat/>
    <w:rsid w:val="00CF3307"/>
    <w:pPr>
      <w:suppressAutoHyphens w:val="0"/>
      <w:spacing w:after="0"/>
      <w:ind w:firstLine="0"/>
      <w:contextualSpacing/>
    </w:pPr>
    <w:rPr>
      <w:lang w:eastAsia="en-US"/>
    </w:rPr>
  </w:style>
  <w:style w:type="table" w:styleId="Tabelacomgrade">
    <w:name w:val="Table Grid"/>
    <w:basedOn w:val="Tabelanormal"/>
    <w:uiPriority w:val="59"/>
    <w:rsid w:val="004954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3F7C5B"/>
    <w:pPr>
      <w:spacing w:after="0"/>
      <w:ind w:firstLine="0"/>
      <w:jc w:val="center"/>
    </w:pPr>
    <w:rPr>
      <w:bCs/>
      <w:sz w:val="20"/>
    </w:rPr>
  </w:style>
  <w:style w:type="character" w:styleId="Refdenotaderodap">
    <w:name w:val="footnote reference"/>
    <w:basedOn w:val="Fontepargpadro"/>
    <w:uiPriority w:val="99"/>
    <w:semiHidden/>
    <w:unhideWhenUsed/>
    <w:rsid w:val="00B54D9B"/>
    <w:rPr>
      <w:vertAlign w:val="superscript"/>
    </w:rPr>
  </w:style>
  <w:style w:type="paragraph" w:customStyle="1" w:styleId="refbiblio">
    <w:name w:val="refbiblio"/>
    <w:rsid w:val="00A90CF9"/>
    <w:pPr>
      <w:spacing w:before="120" w:after="60"/>
      <w:contextualSpacing/>
    </w:pPr>
    <w:rPr>
      <w:sz w:val="24"/>
      <w:lang w:eastAsia="en-US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F93878"/>
    <w:pPr>
      <w:ind w:left="240" w:hanging="240"/>
    </w:pPr>
  </w:style>
  <w:style w:type="character" w:customStyle="1" w:styleId="Fontepargpadro1">
    <w:name w:val="Fonte parág. padrão1"/>
    <w:qFormat/>
    <w:rsid w:val="00FB63CB"/>
  </w:style>
  <w:style w:type="paragraph" w:customStyle="1" w:styleId="LO-Normal">
    <w:name w:val="LO-Normal"/>
    <w:qFormat/>
    <w:rsid w:val="00FB63CB"/>
    <w:pPr>
      <w:keepNext/>
      <w:widowControl w:val="0"/>
      <w:shd w:val="clear" w:color="auto" w:fill="FFFFFF"/>
      <w:suppressAutoHyphens/>
      <w:textAlignment w:val="baseline"/>
    </w:pPr>
    <w:rPr>
      <w:sz w:val="24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DB4EF5"/>
    <w:rPr>
      <w:color w:val="808080"/>
      <w:shd w:val="clear" w:color="auto" w:fill="E6E6E6"/>
    </w:rPr>
  </w:style>
  <w:style w:type="paragraph" w:styleId="Reviso">
    <w:name w:val="Revision"/>
    <w:hidden/>
    <w:uiPriority w:val="99"/>
    <w:semiHidden/>
    <w:rsid w:val="00D84430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18" Type="http://schemas.openxmlformats.org/officeDocument/2006/relationships/hyperlink" Target="https://jquery.com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codeigniter.com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hyperlink" Target="https://www.javascript.com/" TargetMode="External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://materializecss.com/" TargetMode="External"/><Relationship Id="rId29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24" Type="http://schemas.openxmlformats.org/officeDocument/2006/relationships/hyperlink" Target="https://www.apachefriends.org/pt_br/index.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hyperlink" Target="https://atom.io/" TargetMode="External"/><Relationship Id="rId28" Type="http://schemas.microsoft.com/office/2011/relationships/commentsExtended" Target="commentsExtended.xml"/><Relationship Id="rId10" Type="http://schemas.openxmlformats.org/officeDocument/2006/relationships/header" Target="header2.xml"/><Relationship Id="rId19" Type="http://schemas.openxmlformats.org/officeDocument/2006/relationships/hyperlink" Target="http://www.php.net/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hyperlink" Target="https://www.mysql.com/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ia\Downloads\ModeloMonografia_2015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55CBB9-20A5-4549-990C-829B76761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ModeloMonografia_2015.dotx</Template>
  <TotalTime>157</TotalTime>
  <Pages>1</Pages>
  <Words>2445</Words>
  <Characters>13207</Characters>
  <Application>Microsoft Office Word</Application>
  <DocSecurity>0</DocSecurity>
  <Lines>110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INSTITUTO FEDERAL DO RIO GRANDE DO SUL</vt:lpstr>
      <vt:lpstr>INSTITUTO FEDERAL DO RIO GRANDE DO SUL</vt:lpstr>
    </vt:vector>
  </TitlesOfParts>
  <Company>Hewlett-Packard</Company>
  <LinksUpToDate>false</LinksUpToDate>
  <CharactersWithSpaces>15621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FEDERAL DO RIO GRANDE DO SUL</dc:title>
  <dc:subject>Trabalho de Conclusão de Curso</dc:subject>
  <dc:creator>Patricia</dc:creator>
  <cp:lastModifiedBy>Aluno</cp:lastModifiedBy>
  <cp:revision>11</cp:revision>
  <cp:lastPrinted>2008-11-27T17:11:00Z</cp:lastPrinted>
  <dcterms:created xsi:type="dcterms:W3CDTF">2017-06-22T11:58:00Z</dcterms:created>
  <dcterms:modified xsi:type="dcterms:W3CDTF">2017-06-23T18:27:00Z</dcterms:modified>
</cp:coreProperties>
</file>