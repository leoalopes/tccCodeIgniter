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1A508" w14:textId="77777777" w:rsidR="00126BA0" w:rsidRPr="00CF3307" w:rsidRDefault="00126BA0" w:rsidP="00126BA0">
      <w:pPr>
        <w:ind w:firstLine="0"/>
        <w:jc w:val="center"/>
        <w:rPr>
          <w:szCs w:val="24"/>
        </w:rPr>
      </w:pPr>
      <w:bookmarkStart w:id="0" w:name="_Hlk485860649"/>
      <w:bookmarkEnd w:id="0"/>
      <w:r w:rsidRPr="00CF3307">
        <w:rPr>
          <w:szCs w:val="24"/>
        </w:rPr>
        <w:t xml:space="preserve">INSTITUTO FEDERAL DE EDUCAÇÃO, CIÊNCIA E TECNOLOGIA DO </w:t>
      </w:r>
    </w:p>
    <w:p w14:paraId="1F54D955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152258EA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61B9C3FA" w14:textId="77777777" w:rsidR="00126BA0" w:rsidRPr="00CF3307" w:rsidRDefault="00126BA0" w:rsidP="00126BA0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>
        <w:rPr>
          <w:szCs w:val="24"/>
        </w:rPr>
        <w:t>TÉCNICO EM INFORMÁTICA INTEGRADO AO ENSINO MÉDIO</w:t>
      </w:r>
    </w:p>
    <w:p w14:paraId="2EA025CA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50D673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4E121E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82134D5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1CF4A673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70A23FCC" w14:textId="77777777" w:rsidR="00126BA0" w:rsidRPr="00CF3307" w:rsidRDefault="00126BA0" w:rsidP="00126BA0">
      <w:pPr>
        <w:ind w:firstLine="0"/>
        <w:rPr>
          <w:szCs w:val="24"/>
        </w:rPr>
      </w:pPr>
    </w:p>
    <w:p w14:paraId="1B7673E4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A48B231" w14:textId="77777777" w:rsidR="00126BA0" w:rsidRPr="00ED55A1" w:rsidRDefault="00126BA0" w:rsidP="00126BA0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14:paraId="41E8DCC4" w14:textId="77777777" w:rsidR="00126BA0" w:rsidRPr="00CF3307" w:rsidRDefault="00126BA0" w:rsidP="00126BA0">
      <w:pPr>
        <w:rPr>
          <w:szCs w:val="24"/>
        </w:rPr>
      </w:pPr>
    </w:p>
    <w:p w14:paraId="1D6A1250" w14:textId="77777777" w:rsidR="00126BA0" w:rsidRPr="00CF3307" w:rsidRDefault="00126BA0" w:rsidP="00126BA0">
      <w:pPr>
        <w:rPr>
          <w:szCs w:val="24"/>
        </w:rPr>
      </w:pPr>
    </w:p>
    <w:p w14:paraId="094D4901" w14:textId="77777777" w:rsidR="00126BA0" w:rsidRPr="00CF3307" w:rsidRDefault="00126BA0" w:rsidP="00126BA0">
      <w:pPr>
        <w:rPr>
          <w:szCs w:val="24"/>
        </w:rPr>
      </w:pPr>
    </w:p>
    <w:p w14:paraId="74F658D8" w14:textId="77777777" w:rsidR="00126BA0" w:rsidRPr="00CF3307" w:rsidRDefault="00126BA0" w:rsidP="00126BA0">
      <w:pPr>
        <w:rPr>
          <w:szCs w:val="24"/>
        </w:rPr>
      </w:pPr>
    </w:p>
    <w:p w14:paraId="29BB3A20" w14:textId="03617A3D" w:rsidR="00126BA0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APÊNDICE III</w:t>
      </w:r>
    </w:p>
    <w:p w14:paraId="0EB1A795" w14:textId="77777777" w:rsidR="00126BA0" w:rsidRPr="00FB63CB" w:rsidRDefault="00126BA0" w:rsidP="00126BA0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5076BD52" w14:textId="77777777" w:rsidR="00126BA0" w:rsidRPr="00B2774C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PLATAFORMA PARA PLANEJAMENTO DE ATIVIDADES E ORGANIZAÇÃO DE REGISTROS DE TESTES DE ROBÓTICA</w:t>
      </w:r>
    </w:p>
    <w:p w14:paraId="7649C37C" w14:textId="77777777" w:rsidR="00126BA0" w:rsidRPr="00CF3307" w:rsidRDefault="00126BA0" w:rsidP="00126BA0">
      <w:pPr>
        <w:rPr>
          <w:szCs w:val="24"/>
        </w:rPr>
      </w:pPr>
    </w:p>
    <w:p w14:paraId="06DD5DF1" w14:textId="77777777" w:rsidR="00126BA0" w:rsidRPr="00CF3307" w:rsidRDefault="00126BA0" w:rsidP="00126BA0">
      <w:pPr>
        <w:rPr>
          <w:szCs w:val="24"/>
        </w:rPr>
      </w:pPr>
    </w:p>
    <w:p w14:paraId="75699D9F" w14:textId="77777777" w:rsidR="00126BA0" w:rsidRPr="00CF3307" w:rsidRDefault="00126BA0" w:rsidP="00126BA0">
      <w:pPr>
        <w:rPr>
          <w:szCs w:val="24"/>
        </w:rPr>
      </w:pPr>
    </w:p>
    <w:p w14:paraId="6FD0CA01" w14:textId="77777777" w:rsidR="00126BA0" w:rsidRPr="00CF3307" w:rsidRDefault="00126BA0" w:rsidP="00126BA0">
      <w:pPr>
        <w:rPr>
          <w:szCs w:val="24"/>
        </w:rPr>
      </w:pPr>
    </w:p>
    <w:p w14:paraId="37E28246" w14:textId="77777777" w:rsidR="00126BA0" w:rsidRPr="00875ED6" w:rsidRDefault="00126BA0" w:rsidP="00126BA0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b/>
          <w:szCs w:val="24"/>
        </w:rPr>
        <w:t>a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Patricia</w:t>
      </w:r>
      <w:proofErr w:type="spellEnd"/>
      <w:r>
        <w:rPr>
          <w:szCs w:val="24"/>
        </w:rPr>
        <w:t xml:space="preserve"> Nogueira </w:t>
      </w:r>
      <w:proofErr w:type="spellStart"/>
      <w:r>
        <w:rPr>
          <w:szCs w:val="24"/>
        </w:rPr>
        <w:t>Hubler</w:t>
      </w:r>
      <w:proofErr w:type="spellEnd"/>
    </w:p>
    <w:p w14:paraId="07AC7F4A" w14:textId="77777777" w:rsidR="00126BA0" w:rsidRPr="00462EBF" w:rsidRDefault="00126BA0" w:rsidP="00126BA0">
      <w:pPr>
        <w:spacing w:after="0"/>
        <w:ind w:left="3969" w:firstLine="0"/>
        <w:rPr>
          <w:szCs w:val="24"/>
        </w:rPr>
      </w:pPr>
    </w:p>
    <w:p w14:paraId="7F9BF4C6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0A474B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2E5DC95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F02A257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1ACE3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666731E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35B1CE5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9704340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2D0C1B8" w14:textId="77777777" w:rsidR="00126BA0" w:rsidRPr="004954D0" w:rsidRDefault="00126BA0" w:rsidP="00126BA0">
      <w:pPr>
        <w:spacing w:after="0"/>
        <w:rPr>
          <w:szCs w:val="24"/>
        </w:rPr>
      </w:pPr>
    </w:p>
    <w:p w14:paraId="2DA49705" w14:textId="77777777" w:rsidR="00126BA0" w:rsidRPr="004954D0" w:rsidRDefault="00126BA0" w:rsidP="00126BA0">
      <w:pPr>
        <w:spacing w:after="0"/>
        <w:rPr>
          <w:szCs w:val="24"/>
        </w:rPr>
      </w:pPr>
    </w:p>
    <w:p w14:paraId="1E42793A" w14:textId="77777777" w:rsidR="00126BA0" w:rsidRPr="001E6C72" w:rsidRDefault="00126BA0" w:rsidP="00126BA0">
      <w:pPr>
        <w:spacing w:after="0"/>
        <w:rPr>
          <w:szCs w:val="24"/>
        </w:rPr>
      </w:pPr>
    </w:p>
    <w:p w14:paraId="0D26E0EF" w14:textId="0B71AB2E" w:rsidR="005125B5" w:rsidRPr="00D441D4" w:rsidRDefault="00126BA0" w:rsidP="00126BA0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5371EC">
        <w:rPr>
          <w:noProof/>
          <w:szCs w:val="24"/>
        </w:rPr>
        <w:t>21 de junho de 2017</w:t>
      </w:r>
      <w:r w:rsidRPr="00CF3307">
        <w:rPr>
          <w:szCs w:val="24"/>
        </w:rPr>
        <w:fldChar w:fldCharType="end"/>
      </w:r>
    </w:p>
    <w:p w14:paraId="36CC13AE" w14:textId="77777777" w:rsidR="00F902E1" w:rsidRPr="0085229E" w:rsidRDefault="00F902E1" w:rsidP="00F902E1">
      <w:pPr>
        <w:pStyle w:val="Ttulo1"/>
        <w:spacing w:before="100" w:beforeAutospacing="1"/>
      </w:pPr>
      <w:r>
        <w:lastRenderedPageBreak/>
        <w:t>Proposta de Trabalho de Conclusão de Curso</w:t>
      </w:r>
    </w:p>
    <w:p w14:paraId="4E1BBA33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18C31504" w14:textId="2D37FFDF" w:rsidR="00F902E1" w:rsidRDefault="00F902E1" w:rsidP="00F902E1">
      <w:pPr>
        <w:rPr>
          <w:rFonts w:eastAsia="Times"/>
        </w:rPr>
      </w:pPr>
      <w:bookmarkStart w:id="1" w:name="OLE_LINK1"/>
      <w:r>
        <w:rPr>
          <w:rFonts w:eastAsia="Times"/>
        </w:rPr>
        <w:t xml:space="preserve">Muitos grupos de desenvolvedores se formam, sendo iniciantes ou experientes, para realização de projetos, </w:t>
      </w:r>
      <w:r w:rsidR="00153D24">
        <w:rPr>
          <w:rFonts w:eastAsia="Times"/>
        </w:rPr>
        <w:t>principalmente</w:t>
      </w:r>
      <w:r>
        <w:rPr>
          <w:rFonts w:eastAsia="Times"/>
        </w:rPr>
        <w:t xml:space="preserve"> de pesquisa. </w:t>
      </w:r>
      <w:r w:rsidR="00153D24">
        <w:rPr>
          <w:rFonts w:eastAsia="Times"/>
        </w:rPr>
        <w:t>D</w:t>
      </w:r>
      <w:r>
        <w:rPr>
          <w:rFonts w:eastAsia="Times"/>
        </w:rPr>
        <w:t xml:space="preserve">urante a etapa de desenvolvimento </w:t>
      </w:r>
      <w:r w:rsidR="00153D24">
        <w:rPr>
          <w:rFonts w:eastAsia="Times"/>
        </w:rPr>
        <w:t xml:space="preserve">de um sistema, </w:t>
      </w:r>
      <w:r>
        <w:rPr>
          <w:rFonts w:eastAsia="Times"/>
        </w:rPr>
        <w:t xml:space="preserve">diversos testes </w:t>
      </w:r>
      <w:r w:rsidR="00153D24">
        <w:rPr>
          <w:rFonts w:eastAsia="Times"/>
        </w:rPr>
        <w:t xml:space="preserve">são realizados e, principalmente </w:t>
      </w:r>
      <w:r w:rsidR="006631F4">
        <w:rPr>
          <w:rFonts w:eastAsia="Times"/>
        </w:rPr>
        <w:t>em projetos de robótica, é essencial documentar todo o processo de documentação</w:t>
      </w:r>
      <w:r>
        <w:rPr>
          <w:rFonts w:eastAsia="Times"/>
        </w:rPr>
        <w:t>. Mesmo sendo algo bem comum, não foi localizada uma plataforma gratuita que possa auxiliar na documentação dos testes, o que acaba se tornando, muitas vezes, um obstáculo ao organizar estes documentos para serem consultados pela equipe ou utilizados para divulgação em eventos científicos.</w:t>
      </w:r>
    </w:p>
    <w:p w14:paraId="0F09EFCE" w14:textId="3C27E457" w:rsidR="00F902E1" w:rsidRDefault="00F902E1" w:rsidP="00F902E1">
      <w:pPr>
        <w:spacing w:after="0"/>
        <w:rPr>
          <w:rFonts w:eastAsia="Times"/>
        </w:rPr>
      </w:pPr>
      <w:r>
        <w:rPr>
          <w:rFonts w:eastAsia="Times"/>
        </w:rPr>
        <w:t>Além da documentação, estes grupos, principalmente os que se utilizam das técnicas de desenvolvimento ágil, também carecem de uma plataforma de fácil utilização que possam planejar e organizar a</w:t>
      </w:r>
      <w:r w:rsidR="00153D24">
        <w:rPr>
          <w:rFonts w:eastAsia="Times"/>
        </w:rPr>
        <w:t xml:space="preserve">tividades que </w:t>
      </w:r>
      <w:r>
        <w:rPr>
          <w:rFonts w:eastAsia="Times"/>
        </w:rPr>
        <w:t>ser</w:t>
      </w:r>
      <w:r w:rsidR="00153D24">
        <w:rPr>
          <w:rFonts w:eastAsia="Times"/>
        </w:rPr>
        <w:t>ão</w:t>
      </w:r>
      <w:r>
        <w:rPr>
          <w:rFonts w:eastAsia="Times"/>
        </w:rPr>
        <w:t xml:space="preserve"> realizadas futuramente pela equipe. Na maioria das técnicas de desenvolvimento também há uma grande necessidade de reuniões, necessitando, frequentemente, da utilização de um calendário para realizar a sistematização dessas conferências.</w:t>
      </w:r>
      <w:bookmarkStart w:id="2" w:name="_Toc452455490"/>
      <w:bookmarkEnd w:id="1"/>
      <w:bookmarkEnd w:id="2"/>
    </w:p>
    <w:p w14:paraId="0B4171E7" w14:textId="77777777" w:rsidR="00F902E1" w:rsidRDefault="00F902E1" w:rsidP="00F902E1">
      <w:pPr>
        <w:spacing w:after="0"/>
        <w:rPr>
          <w:rFonts w:eastAsia="Times"/>
        </w:rPr>
      </w:pPr>
    </w:p>
    <w:p w14:paraId="68BB6A01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Proposta de Solução</w:t>
      </w:r>
    </w:p>
    <w:p w14:paraId="78DEA651" w14:textId="2554622F" w:rsidR="00F902E1" w:rsidRPr="00875ED6" w:rsidRDefault="00F902E1" w:rsidP="00F902E1">
      <w:pPr>
        <w:spacing w:after="0"/>
        <w:rPr>
          <w:rStyle w:val="Fontepargpadro1"/>
        </w:rPr>
      </w:pPr>
      <w:r>
        <w:rPr>
          <w:rStyle w:val="Fontepargpadro1"/>
        </w:rPr>
        <w:t xml:space="preserve">Considerando todos os problemas e carências citados </w:t>
      </w:r>
      <w:r w:rsidR="00153D24">
        <w:rPr>
          <w:rStyle w:val="Fontepargpadro1"/>
        </w:rPr>
        <w:t>na descrição do problema</w:t>
      </w:r>
      <w:r>
        <w:rPr>
          <w:rStyle w:val="Fontepargpadro1"/>
        </w:rPr>
        <w:t xml:space="preserve">, </w:t>
      </w:r>
      <w:r w:rsidR="006631F4">
        <w:rPr>
          <w:rStyle w:val="Fontepargpadro1"/>
        </w:rPr>
        <w:t>a proposta é o</w:t>
      </w:r>
      <w:r>
        <w:rPr>
          <w:rStyle w:val="Fontepargpadro1"/>
        </w:rPr>
        <w:t xml:space="preserve"> desenvolvimento de uma plataforma </w:t>
      </w:r>
      <w:r w:rsidRPr="007E18FE">
        <w:rPr>
          <w:rStyle w:val="Fontepargpadro1"/>
          <w:i/>
        </w:rPr>
        <w:t>online</w:t>
      </w:r>
      <w:r>
        <w:rPr>
          <w:rStyle w:val="Fontepargpadro1"/>
        </w:rPr>
        <w:t xml:space="preserve"> de uso simples que possa atender e auxiliar na organização destes grupos. Atendendo às necessidades na hora de organizar as tarefas, será desenvolvido um quadro de atividades editável compartilhado por toda a equipe, além de uma maneira de marcar reuniões com todos os integrantes. A plataforma também possuirá uma área para registro de documentações de testes, além de possuir uma maneira de encontrar, visualizar e editar todas as documentações enviadas anteriormente.</w:t>
      </w:r>
    </w:p>
    <w:p w14:paraId="2A18AACB" w14:textId="77777777"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0C129E87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4158660D" w14:textId="77777777" w:rsidR="00F902E1" w:rsidRPr="00C650E1" w:rsidRDefault="00F902E1" w:rsidP="00F902E1">
      <w:pPr>
        <w:pStyle w:val="PargrafodaLista"/>
        <w:keepNext/>
        <w:numPr>
          <w:ilvl w:val="0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774FE5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4F2CE4B7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084F19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5D9A8E7E" w14:textId="77777777" w:rsidR="00F902E1" w:rsidRPr="00020E12" w:rsidRDefault="00F902E1" w:rsidP="00F902E1">
      <w:pPr>
        <w:pStyle w:val="Ttulo3"/>
      </w:pPr>
      <w:r w:rsidRPr="00020E12">
        <w:t>Objetivo Geral</w:t>
      </w:r>
    </w:p>
    <w:p w14:paraId="0D597222" w14:textId="7FE9B6D0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 w:rsidRPr="008566E0">
        <w:rPr>
          <w:rStyle w:val="Fontepargpadro1"/>
        </w:rPr>
        <w:t>O objetivo geral é o desenvolvimento de um sistema que facilite o planejamento de atividades a serem desenvolvidas</w:t>
      </w:r>
      <w:r w:rsidR="007E18FE">
        <w:rPr>
          <w:rStyle w:val="Fontepargpadro1"/>
        </w:rPr>
        <w:t xml:space="preserve"> pelos participantes de projetos de pesquisa</w:t>
      </w:r>
      <w:r w:rsidRPr="008566E0">
        <w:rPr>
          <w:rStyle w:val="Fontepargpadro1"/>
        </w:rPr>
        <w:t>, bem como organize o registro de testes realizados para a implement</w:t>
      </w:r>
      <w:r w:rsidR="007E18FE">
        <w:rPr>
          <w:rStyle w:val="Fontepargpadro1"/>
        </w:rPr>
        <w:t xml:space="preserve">ação de projetos </w:t>
      </w:r>
      <w:bookmarkStart w:id="3" w:name="_GoBack"/>
      <w:bookmarkEnd w:id="3"/>
      <w:r w:rsidRPr="008566E0">
        <w:rPr>
          <w:rStyle w:val="Fontepargpadro1"/>
        </w:rPr>
        <w:t xml:space="preserve">de robótica. </w:t>
      </w:r>
    </w:p>
    <w:p w14:paraId="3B7C4D95" w14:textId="77777777" w:rsidR="00F902E1" w:rsidRPr="00BC1769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2AB90EB1" w14:textId="77777777" w:rsidR="00F902E1" w:rsidRPr="002C786D" w:rsidRDefault="00F902E1" w:rsidP="00F902E1">
      <w:pPr>
        <w:pStyle w:val="Ttulo3"/>
      </w:pPr>
      <w:r>
        <w:t>Objetivos Específicos</w:t>
      </w:r>
    </w:p>
    <w:p w14:paraId="187573AB" w14:textId="297C08F2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>Os objetivos específicos são</w:t>
      </w:r>
      <w:r w:rsidRPr="008566E0">
        <w:rPr>
          <w:rStyle w:val="Fontepargpadro1"/>
        </w:rPr>
        <w:t xml:space="preserve">: </w:t>
      </w:r>
    </w:p>
    <w:p w14:paraId="6CE33904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Pesquisa bibliográfica sobre soluções existentes que sejam semelhantes à proposta de desenvolvimento;</w:t>
      </w:r>
    </w:p>
    <w:p w14:paraId="640F3CBF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Estudo e definição das tecnologias a serem utilizadas na implementação; </w:t>
      </w:r>
    </w:p>
    <w:p w14:paraId="379A539D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Análise de requisitos sobre o sistema a ser desenvolvido;</w:t>
      </w:r>
    </w:p>
    <w:p w14:paraId="36867AE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Elaboração da documentação relacionada ao seminário de andamento;</w:t>
      </w:r>
    </w:p>
    <w:p w14:paraId="6026246B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Implementação da solução proposta;</w:t>
      </w:r>
    </w:p>
    <w:p w14:paraId="32500CA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Detalhamento do relatório técnico;</w:t>
      </w:r>
    </w:p>
    <w:p w14:paraId="4402AFE6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Avaliação e testes da solução desenvolvida. 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3F297ED6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35F3AD89" w14:textId="66F53C48" w:rsidR="005C6446" w:rsidRDefault="00EF09E5" w:rsidP="005C6446">
      <w:pPr>
        <w:rPr>
          <w:rFonts w:eastAsia="Times"/>
        </w:rPr>
      </w:pPr>
      <w:r>
        <w:rPr>
          <w:noProof/>
        </w:rPr>
        <w:drawing>
          <wp:inline distT="0" distB="0" distL="0" distR="0" wp14:anchorId="646A1EDC" wp14:editId="148759DF">
            <wp:extent cx="5399405" cy="4008292"/>
            <wp:effectExtent l="0" t="0" r="0" b="0"/>
            <wp:docPr id="6" name="Imagem 6" descr="C:\Users\Leonardo\AppData\Local\Microsoft\Windows\INetCache\Content.Word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rdo\AppData\Local\Microsoft\Windows\INetCache\Content.Word\Caso de U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85AF" w14:textId="18539FC3" w:rsidR="008C1F7E" w:rsidRDefault="00DB4EF5" w:rsidP="005C6446">
      <w:pPr>
        <w:rPr>
          <w:rFonts w:eastAsia="Times"/>
        </w:rPr>
      </w:pPr>
      <w:r>
        <w:rPr>
          <w:rFonts w:eastAsia="Times"/>
        </w:rPr>
        <w:t>Afim de atender as funcionalidades observadas na proposta de solução, os casos de uso se organ</w:t>
      </w:r>
      <w:r w:rsidR="00153D24">
        <w:rPr>
          <w:rFonts w:eastAsia="Times"/>
        </w:rPr>
        <w:t>izam de forma que o usuário possa</w:t>
      </w:r>
      <w:r>
        <w:rPr>
          <w:rFonts w:eastAsia="Times"/>
        </w:rPr>
        <w:t xml:space="preserve"> gerenciar projetos independentes, gerenciar projetos em um grupo que ele é participante ou administrar um grupo com outros usuários presentes. </w:t>
      </w:r>
    </w:p>
    <w:p w14:paraId="4931C992" w14:textId="3B81976F" w:rsidR="00DB4EF5" w:rsidRPr="005C6446" w:rsidRDefault="008C1F7E" w:rsidP="008C1F7E">
      <w:pPr>
        <w:rPr>
          <w:rFonts w:eastAsia="Times"/>
        </w:rPr>
      </w:pPr>
      <w:r>
        <w:rPr>
          <w:rFonts w:eastAsia="Times"/>
        </w:rPr>
        <w:t>Com o objetivo de</w:t>
      </w:r>
      <w:r w:rsidR="00DB4EF5">
        <w:rPr>
          <w:rFonts w:eastAsia="Times"/>
        </w:rPr>
        <w:t xml:space="preserve"> promover uma maior organização para os usuários, cada grupo e projeto possui</w:t>
      </w:r>
      <w:r>
        <w:rPr>
          <w:rFonts w:eastAsia="Times"/>
        </w:rPr>
        <w:t xml:space="preserve"> sua página específica</w:t>
      </w:r>
      <w:r w:rsidR="00DB4EF5">
        <w:rPr>
          <w:rFonts w:eastAsia="Times"/>
        </w:rPr>
        <w:t xml:space="preserve"> sendo necessário primeiro o usuário </w:t>
      </w:r>
      <w:r>
        <w:rPr>
          <w:rFonts w:eastAsia="Times"/>
        </w:rPr>
        <w:t>acessá-la para poder visualizar, criar ou alterar documentações, tabelas e etc.</w:t>
      </w:r>
    </w:p>
    <w:p w14:paraId="22B90674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14:paraId="6E08F9AF" w14:textId="77777777" w:rsidTr="00EE39B8">
        <w:tc>
          <w:tcPr>
            <w:tcW w:w="2875" w:type="dxa"/>
          </w:tcPr>
          <w:p w14:paraId="45539A02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3480C34" w14:textId="45D48002" w:rsidR="00FB63CB" w:rsidRPr="00FF5C5F" w:rsidRDefault="004A4E51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FF5C5F">
              <w:rPr>
                <w:rStyle w:val="Fontepargpadro1"/>
                <w:b/>
              </w:rPr>
              <w:t>CdU01 – Gerenciar</w:t>
            </w:r>
            <w:r w:rsidR="00F8655C" w:rsidRPr="00FF5C5F">
              <w:rPr>
                <w:rStyle w:val="Fontepargpadro1"/>
                <w:b/>
              </w:rPr>
              <w:t xml:space="preserve"> perfil</w:t>
            </w:r>
          </w:p>
        </w:tc>
      </w:tr>
      <w:tr w:rsidR="00FB63CB" w:rsidRPr="00255626" w14:paraId="3CC864EC" w14:textId="77777777" w:rsidTr="00EE39B8">
        <w:tc>
          <w:tcPr>
            <w:tcW w:w="2875" w:type="dxa"/>
          </w:tcPr>
          <w:p w14:paraId="151A4CFB" w14:textId="60220A50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2CA0FAF" w14:textId="6A830DA4" w:rsidR="00FB63CB" w:rsidRPr="00255626" w:rsidRDefault="00F8655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14:paraId="1DC03DBE" w14:textId="77777777" w:rsidTr="00EE39B8">
        <w:tc>
          <w:tcPr>
            <w:tcW w:w="2875" w:type="dxa"/>
          </w:tcPr>
          <w:p w14:paraId="6ED47BFC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51058B7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se cadastrar no sistema</w:t>
            </w:r>
          </w:p>
          <w:p w14:paraId="2CC16CE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137CB942" w14:textId="6389108D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</w:t>
            </w:r>
            <w:r w:rsidR="009B70B3">
              <w:rPr>
                <w:rStyle w:val="Fontepargpadro1"/>
                <w:color w:val="000000" w:themeColor="text1"/>
              </w:rPr>
              <w:t>o preenche os campos</w:t>
            </w:r>
          </w:p>
          <w:p w14:paraId="4D8C6309" w14:textId="32DBE7CD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valida e cadastra os dados</w:t>
            </w:r>
          </w:p>
        </w:tc>
      </w:tr>
      <w:tr w:rsidR="00FB63CB" w:rsidRPr="00255626" w14:paraId="2CBD8800" w14:textId="77777777" w:rsidTr="00EE39B8">
        <w:tc>
          <w:tcPr>
            <w:tcW w:w="2875" w:type="dxa"/>
          </w:tcPr>
          <w:p w14:paraId="730D63F5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F82C4F2" w14:textId="2E52763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210F17">
              <w:rPr>
                <w:rStyle w:val="Fontepargpadro1"/>
                <w:b/>
                <w:color w:val="000000" w:themeColor="text1"/>
              </w:rPr>
              <w:t>Editar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perfil</w:t>
            </w:r>
          </w:p>
          <w:p w14:paraId="56CA7DCF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pessoais</w:t>
            </w:r>
          </w:p>
          <w:p w14:paraId="31495ED1" w14:textId="4358726E" w:rsidR="00F8655C" w:rsidRDefault="00F8655C" w:rsidP="00F8655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os dados cadastrados</w:t>
            </w:r>
          </w:p>
          <w:p w14:paraId="66C751FD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07A13D7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4FC0B17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E63E50A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conta</w:t>
            </w:r>
          </w:p>
          <w:p w14:paraId="495671D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a conta</w:t>
            </w:r>
          </w:p>
          <w:p w14:paraId="1459602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a conta</w:t>
            </w:r>
          </w:p>
          <w:p w14:paraId="43CB84DA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71B46540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4A4E51">
              <w:rPr>
                <w:rStyle w:val="Fontepargpadro1"/>
                <w:b/>
              </w:rPr>
              <w:t>A3. Visualizar perfil</w:t>
            </w:r>
          </w:p>
          <w:p w14:paraId="309D4216" w14:textId="5DD56D0B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A3.1. O usuário solicita visualizar </w:t>
            </w:r>
            <w:r w:rsidR="008B465B">
              <w:rPr>
                <w:rStyle w:val="Fontepargpadro1"/>
              </w:rPr>
              <w:t xml:space="preserve">o </w:t>
            </w:r>
            <w:r>
              <w:rPr>
                <w:rStyle w:val="Fontepargpadro1"/>
              </w:rPr>
              <w:t xml:space="preserve">perfil de </w:t>
            </w:r>
            <w:r w:rsidR="00DE2F1D">
              <w:rPr>
                <w:rStyle w:val="Fontepargpadro1"/>
              </w:rPr>
              <w:t>um</w:t>
            </w:r>
            <w:r>
              <w:rPr>
                <w:rStyle w:val="Fontepargpadro1"/>
              </w:rPr>
              <w:t xml:space="preserve"> usuário</w:t>
            </w:r>
          </w:p>
          <w:p w14:paraId="016C128A" w14:textId="77777777" w:rsidR="00FB63CB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A3.2. O sistema mostra informações do usuário solicitado</w:t>
            </w:r>
          </w:p>
          <w:p w14:paraId="381987F1" w14:textId="77777777" w:rsidR="008B465B" w:rsidRDefault="008B465B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EB67E10" w14:textId="4FC0F23A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A4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Entrar</w:t>
            </w:r>
          </w:p>
          <w:p w14:paraId="7A0EFADC" w14:textId="4B849573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A4.1. O usuário </w:t>
            </w:r>
            <w:proofErr w:type="spellStart"/>
            <w:r>
              <w:rPr>
                <w:rStyle w:val="Fontepargpadro1"/>
              </w:rPr>
              <w:t>deslogado</w:t>
            </w:r>
            <w:proofErr w:type="spellEnd"/>
            <w:r>
              <w:rPr>
                <w:rStyle w:val="Fontepargpadro1"/>
              </w:rPr>
              <w:t xml:space="preserve"> solicita entrar em uma conta</w:t>
            </w:r>
          </w:p>
          <w:p w14:paraId="5F2DC936" w14:textId="68256CF1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A4.2. O sistema </w:t>
            </w:r>
            <w:r>
              <w:rPr>
                <w:rStyle w:val="Fontepargpadro1"/>
                <w:color w:val="000000" w:themeColor="text1"/>
              </w:rPr>
              <w:t>apresenta o formulário de login</w:t>
            </w:r>
          </w:p>
          <w:p w14:paraId="7ED152C8" w14:textId="54056E7A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362FED6B" w14:textId="77777777" w:rsidR="00CB3244" w:rsidRDefault="00CB3244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v</w:t>
            </w:r>
            <w:r w:rsidR="00193271">
              <w:rPr>
                <w:rStyle w:val="Fontepargpadro1"/>
                <w:color w:val="000000" w:themeColor="text1"/>
              </w:rPr>
              <w:t>erifica</w:t>
            </w:r>
            <w:r>
              <w:rPr>
                <w:rStyle w:val="Fontepargpadro1"/>
                <w:color w:val="000000" w:themeColor="text1"/>
              </w:rPr>
              <w:t xml:space="preserve"> e redireciona o usuário para a página inicial</w:t>
            </w:r>
          </w:p>
          <w:p w14:paraId="7B654DF9" w14:textId="77777777" w:rsidR="00210F17" w:rsidRDefault="00210F17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</w:p>
          <w:p w14:paraId="1EA18402" w14:textId="449C209B" w:rsidR="00210F17" w:rsidRPr="004A4E51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A5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Sair</w:t>
            </w:r>
          </w:p>
          <w:p w14:paraId="3552080F" w14:textId="5A9666CC" w:rsidR="00210F17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A5.1. O usuário </w:t>
            </w:r>
            <w:proofErr w:type="spellStart"/>
            <w:r>
              <w:rPr>
                <w:rStyle w:val="Fontepargpadro1"/>
              </w:rPr>
              <w:t>logado</w:t>
            </w:r>
            <w:proofErr w:type="spellEnd"/>
            <w:r>
              <w:rPr>
                <w:rStyle w:val="Fontepargpadro1"/>
              </w:rPr>
              <w:t xml:space="preserve"> solicita </w:t>
            </w:r>
            <w:proofErr w:type="spellStart"/>
            <w:r>
              <w:rPr>
                <w:rStyle w:val="Fontepargpadro1"/>
              </w:rPr>
              <w:t>deslogar</w:t>
            </w:r>
            <w:proofErr w:type="spellEnd"/>
            <w:r>
              <w:rPr>
                <w:rStyle w:val="Fontepargpadro1"/>
              </w:rPr>
              <w:t xml:space="preserve"> de sua conta</w:t>
            </w:r>
          </w:p>
          <w:p w14:paraId="7B815C44" w14:textId="47176EEA" w:rsidR="00210F17" w:rsidRPr="00CB3244" w:rsidRDefault="00210F17" w:rsidP="00210F17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A5.2. O sistema confirma a requisição e </w:t>
            </w:r>
            <w:proofErr w:type="spellStart"/>
            <w:r>
              <w:rPr>
                <w:rStyle w:val="Fontepargpadro1"/>
              </w:rPr>
              <w:t>desloga</w:t>
            </w:r>
            <w:proofErr w:type="spellEnd"/>
            <w:r>
              <w:rPr>
                <w:rStyle w:val="Fontepargpadro1"/>
              </w:rPr>
              <w:t xml:space="preserve"> o usuário</w:t>
            </w:r>
          </w:p>
        </w:tc>
      </w:tr>
    </w:tbl>
    <w:p w14:paraId="7E174608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8655C" w:rsidRPr="00255626" w14:paraId="55360426" w14:textId="77777777" w:rsidTr="0071793E">
        <w:tc>
          <w:tcPr>
            <w:tcW w:w="2875" w:type="dxa"/>
          </w:tcPr>
          <w:p w14:paraId="7C2FAF1F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C5E3577" w14:textId="12E225B9" w:rsidR="00F8655C" w:rsidRPr="00FF5C5F" w:rsidRDefault="007C5320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CdU02</w:t>
            </w:r>
            <w:r w:rsidR="004A4E51"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F8655C" w:rsidRPr="00255626" w14:paraId="1096024A" w14:textId="77777777" w:rsidTr="0071793E">
        <w:tc>
          <w:tcPr>
            <w:tcW w:w="2875" w:type="dxa"/>
          </w:tcPr>
          <w:p w14:paraId="78902FB4" w14:textId="0514A22B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E82F24B" w14:textId="2A74FA18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</w:t>
            </w:r>
          </w:p>
        </w:tc>
      </w:tr>
      <w:tr w:rsidR="00F8655C" w:rsidRPr="00255626" w14:paraId="7517E5BC" w14:textId="77777777" w:rsidTr="0071793E">
        <w:tc>
          <w:tcPr>
            <w:tcW w:w="2875" w:type="dxa"/>
          </w:tcPr>
          <w:p w14:paraId="65E27898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C394366" w14:textId="790FB274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grupo</w:t>
            </w:r>
          </w:p>
          <w:p w14:paraId="7BDB7445" w14:textId="4952E3A5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grupos</w:t>
            </w:r>
          </w:p>
          <w:p w14:paraId="2D088190" w14:textId="3BDFA55C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  <w:r w:rsidR="00193271">
              <w:rPr>
                <w:rStyle w:val="Fontepargpadro1"/>
                <w:color w:val="000000" w:themeColor="text1"/>
              </w:rPr>
              <w:t xml:space="preserve"> e informa os usuários que quer adicionar ao grupo</w:t>
            </w:r>
          </w:p>
          <w:p w14:paraId="3A5F4CF3" w14:textId="2C8509DF" w:rsidR="00F8655C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grupo e redireciona o usuário para a página do grupo</w:t>
            </w:r>
          </w:p>
        </w:tc>
      </w:tr>
      <w:tr w:rsidR="00F8655C" w:rsidRPr="00255626" w14:paraId="7B8DD78F" w14:textId="77777777" w:rsidTr="0071793E">
        <w:tc>
          <w:tcPr>
            <w:tcW w:w="2875" w:type="dxa"/>
          </w:tcPr>
          <w:p w14:paraId="30D546DF" w14:textId="174E720F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10CB04F" w14:textId="726D0CF6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grupo</w:t>
            </w:r>
          </w:p>
          <w:p w14:paraId="5ED46B43" w14:textId="21BBC76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>A1.1.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alterar as informações do grupo</w:t>
            </w:r>
          </w:p>
          <w:p w14:paraId="1623DBC2" w14:textId="0647E2CE" w:rsidR="00F8655C" w:rsidRDefault="00F8655C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4A4E5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78B26E6D" w14:textId="29628349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70433A57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5E2207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A83C91F" w14:textId="75DED770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grupo</w:t>
            </w:r>
          </w:p>
          <w:p w14:paraId="0CC79304" w14:textId="1CB0091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deletar o grupo</w:t>
            </w:r>
          </w:p>
          <w:p w14:paraId="62413B53" w14:textId="6AE499D2" w:rsidR="00F8655C" w:rsidRPr="00305EC7" w:rsidRDefault="00F8655C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grupo</w:t>
            </w:r>
          </w:p>
        </w:tc>
      </w:tr>
    </w:tbl>
    <w:p w14:paraId="7FC32357" w14:textId="77777777" w:rsidR="00F8655C" w:rsidRDefault="00F8655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255626" w14:paraId="0B81A63D" w14:textId="77777777" w:rsidTr="007C5320">
        <w:tc>
          <w:tcPr>
            <w:tcW w:w="2875" w:type="dxa"/>
          </w:tcPr>
          <w:p w14:paraId="287B66BC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12109CC" w14:textId="45E8B2B2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CdU03 – Visualizar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7C5320" w:rsidRPr="00255626" w14:paraId="469BBB5A" w14:textId="77777777" w:rsidTr="007C5320">
        <w:tc>
          <w:tcPr>
            <w:tcW w:w="2875" w:type="dxa"/>
          </w:tcPr>
          <w:p w14:paraId="07D31E72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943BC4D" w14:textId="54410DB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7C5320" w:rsidRPr="00255626" w14:paraId="2CCA634F" w14:textId="77777777" w:rsidTr="007C5320">
        <w:tc>
          <w:tcPr>
            <w:tcW w:w="2875" w:type="dxa"/>
          </w:tcPr>
          <w:p w14:paraId="5F6F3C5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969DA59" w14:textId="3535041B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visualizar um grupo que ele participa</w:t>
            </w:r>
          </w:p>
          <w:p w14:paraId="47ED1656" w14:textId="537AA233" w:rsidR="007C5320" w:rsidRPr="00255626" w:rsidRDefault="007C5320" w:rsidP="007C53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e redireciona o usuário para a página do grupo</w:t>
            </w:r>
          </w:p>
          <w:p w14:paraId="7DAB3983" w14:textId="4DEB5E25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066BEC57" w14:textId="77777777" w:rsidR="004A4E51" w:rsidRDefault="004A4E51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FF5C5F" w14:paraId="40F655C1" w14:textId="77777777" w:rsidTr="004360A4">
        <w:tc>
          <w:tcPr>
            <w:tcW w:w="2875" w:type="dxa"/>
          </w:tcPr>
          <w:p w14:paraId="095B784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5217E48" w14:textId="1DFF47FF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CdU04</w:t>
            </w:r>
            <w:r w:rsidRPr="00FF5C5F">
              <w:rPr>
                <w:rStyle w:val="Fontepargpadro1"/>
                <w:b/>
              </w:rPr>
              <w:t xml:space="preserve"> – Gerenciar projeto</w:t>
            </w:r>
          </w:p>
        </w:tc>
      </w:tr>
      <w:tr w:rsidR="007C5320" w:rsidRPr="00255626" w14:paraId="31DDA1FB" w14:textId="77777777" w:rsidTr="004360A4">
        <w:tc>
          <w:tcPr>
            <w:tcW w:w="2875" w:type="dxa"/>
          </w:tcPr>
          <w:p w14:paraId="4544B44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7C3E96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7C5320" w:rsidRPr="00255626" w14:paraId="4ED5CB12" w14:textId="77777777" w:rsidTr="004360A4">
        <w:tc>
          <w:tcPr>
            <w:tcW w:w="2875" w:type="dxa"/>
          </w:tcPr>
          <w:p w14:paraId="1E9BEF6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3B23DE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7ADBEE5C" w14:textId="2858D38E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</w:t>
            </w:r>
          </w:p>
          <w:p w14:paraId="62544325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7BF70708" w14:textId="307E8DD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projeto e redireciona o usuário para a página do projeto</w:t>
            </w:r>
          </w:p>
        </w:tc>
      </w:tr>
      <w:tr w:rsidR="007C5320" w:rsidRPr="00255626" w14:paraId="14F563AA" w14:textId="77777777" w:rsidTr="004360A4">
        <w:tc>
          <w:tcPr>
            <w:tcW w:w="2875" w:type="dxa"/>
          </w:tcPr>
          <w:p w14:paraId="7ADC5378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17B0BF1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18860561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68891235" w14:textId="02153087" w:rsidR="007C5320" w:rsidRDefault="007C5320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19327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D8C6F6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3F9A3DFF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1B49446B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64D27C1C" w14:textId="5CD0D93C" w:rsidR="007C5320" w:rsidRPr="004A4E51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A2. Excluir</w:t>
            </w:r>
            <w:r w:rsidR="007C5320"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 w:rsidR="007C5320"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79F023B2" w14:textId="72696FE0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</w:t>
            </w:r>
            <w:r w:rsidR="00193271">
              <w:rPr>
                <w:rStyle w:val="Fontepargpadro1"/>
                <w:color w:val="000000" w:themeColor="text1"/>
              </w:rPr>
              <w:t>usuário solicita excluir</w:t>
            </w:r>
            <w:r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0C966897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0137255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B9FAB08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77712F7D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4C37D50E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025EC941" w14:textId="77777777" w:rsidR="007C5320" w:rsidRDefault="007C5320" w:rsidP="007C5320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C0032A" w:rsidRPr="00255626" w14:paraId="44833A11" w14:textId="77777777" w:rsidTr="0071793E">
        <w:tc>
          <w:tcPr>
            <w:tcW w:w="2875" w:type="dxa"/>
          </w:tcPr>
          <w:p w14:paraId="6232D16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 xml:space="preserve">Nome do Caso de </w:t>
            </w:r>
            <w:r w:rsidRPr="00255626">
              <w:rPr>
                <w:rStyle w:val="Fontepargpadro1"/>
                <w:color w:val="000000" w:themeColor="text1"/>
              </w:rPr>
              <w:lastRenderedPageBreak/>
              <w:t>Uso</w:t>
            </w:r>
          </w:p>
        </w:tc>
        <w:tc>
          <w:tcPr>
            <w:tcW w:w="5618" w:type="dxa"/>
          </w:tcPr>
          <w:p w14:paraId="5298A1C7" w14:textId="5EF7DF0A" w:rsidR="00C0032A" w:rsidRPr="00FF5C5F" w:rsidRDefault="00507C6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lastRenderedPageBreak/>
              <w:t>CdU05</w:t>
            </w:r>
            <w:r w:rsidR="00C0032A" w:rsidRPr="00FF5C5F">
              <w:rPr>
                <w:rStyle w:val="Fontepargpadro1"/>
                <w:b/>
              </w:rPr>
              <w:t xml:space="preserve"> – Gerenciar projeto</w:t>
            </w:r>
            <w:r w:rsidR="00305EC7">
              <w:rPr>
                <w:rStyle w:val="Fontepargpadro1"/>
                <w:b/>
              </w:rPr>
              <w:t xml:space="preserve"> em grupo</w:t>
            </w:r>
          </w:p>
        </w:tc>
      </w:tr>
      <w:tr w:rsidR="00C0032A" w:rsidRPr="00255626" w14:paraId="0D44672B" w14:textId="77777777" w:rsidTr="0071793E">
        <w:tc>
          <w:tcPr>
            <w:tcW w:w="2875" w:type="dxa"/>
          </w:tcPr>
          <w:p w14:paraId="795771CB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AB56DDC" w14:textId="5F388981" w:rsidR="00C0032A" w:rsidRPr="00255626" w:rsidRDefault="006C55D7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C0032A" w:rsidRPr="00255626" w14:paraId="29865AC4" w14:textId="77777777" w:rsidTr="0071793E">
        <w:tc>
          <w:tcPr>
            <w:tcW w:w="2875" w:type="dxa"/>
          </w:tcPr>
          <w:p w14:paraId="143692B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CA77C3B" w14:textId="2AB17269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criar um projeto</w:t>
            </w:r>
          </w:p>
          <w:p w14:paraId="10559FAE" w14:textId="747EE7A1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 em grupo</w:t>
            </w:r>
          </w:p>
          <w:p w14:paraId="3FDB8B3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170EB019" w14:textId="717A297E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 xml:space="preserve">. O sistema </w:t>
            </w:r>
            <w:r w:rsidR="00193271">
              <w:rPr>
                <w:rStyle w:val="Fontepargpadro1"/>
                <w:color w:val="000000" w:themeColor="text1"/>
              </w:rPr>
              <w:t xml:space="preserve">valida os campos, </w:t>
            </w:r>
            <w:r>
              <w:rPr>
                <w:rStyle w:val="Fontepargpadro1"/>
                <w:color w:val="000000" w:themeColor="text1"/>
              </w:rPr>
              <w:t>cria o projeto e redireciona o usuário para a página do projeto</w:t>
            </w:r>
          </w:p>
        </w:tc>
      </w:tr>
      <w:tr w:rsidR="00C0032A" w:rsidRPr="00255626" w14:paraId="01BFA70C" w14:textId="77777777" w:rsidTr="0071793E">
        <w:tc>
          <w:tcPr>
            <w:tcW w:w="2875" w:type="dxa"/>
          </w:tcPr>
          <w:p w14:paraId="2254E713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E317D86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BA94B4E" w14:textId="4F6E8CF8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alterar as informações do projeto</w:t>
            </w:r>
            <w:r>
              <w:rPr>
                <w:rStyle w:val="Fontepargpadro1"/>
                <w:color w:val="000000" w:themeColor="text1"/>
              </w:rPr>
              <w:t xml:space="preserve"> em grupo</w:t>
            </w:r>
          </w:p>
          <w:p w14:paraId="68BAD011" w14:textId="6236C4E6" w:rsidR="00C0032A" w:rsidRDefault="00C0032A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27684C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1CD091F" w14:textId="5B3A1FDC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participante</w:t>
            </w:r>
            <w:r w:rsidR="00C0032A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11E3C826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6A822422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DB10D63" w14:textId="6ED99CD0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7684C"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2C5B4B0F" w14:textId="768A7E45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</w:t>
            </w:r>
            <w:r w:rsidR="0027684C">
              <w:rPr>
                <w:rStyle w:val="Fontepargpadro1"/>
                <w:color w:val="000000" w:themeColor="text1"/>
              </w:rPr>
              <w:t>excluir</w:t>
            </w:r>
            <w:r w:rsidR="00C0032A"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455B4BDA" w14:textId="77777777" w:rsidR="00C0032A" w:rsidRPr="0027684C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5A79B6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A48D721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2771C363" w14:textId="3CC8D731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participante do grupo</w:t>
            </w:r>
            <w:r w:rsidR="00C0032A">
              <w:rPr>
                <w:rStyle w:val="Fontepargpadro1"/>
              </w:rPr>
              <w:t xml:space="preserve"> solicita visualizar o projeto</w:t>
            </w:r>
          </w:p>
          <w:p w14:paraId="526181DC" w14:textId="33341962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A3.2. </w:t>
            </w:r>
            <w:r w:rsidR="00193271">
              <w:rPr>
                <w:rStyle w:val="Fontepargpadro1"/>
              </w:rPr>
              <w:t xml:space="preserve">O sistema o redireciona </w:t>
            </w:r>
            <w:r>
              <w:rPr>
                <w:rStyle w:val="Fontepargpadro1"/>
              </w:rPr>
              <w:t>para a página do projeto solicitado</w:t>
            </w:r>
          </w:p>
        </w:tc>
      </w:tr>
    </w:tbl>
    <w:p w14:paraId="38925E27" w14:textId="77777777" w:rsidR="00C0032A" w:rsidRDefault="00C0032A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507C6C" w:rsidRPr="00255626" w14:paraId="07A6B09D" w14:textId="77777777" w:rsidTr="004360A4">
        <w:tc>
          <w:tcPr>
            <w:tcW w:w="2875" w:type="dxa"/>
          </w:tcPr>
          <w:p w14:paraId="483F685C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3935EBF" w14:textId="28063BAF" w:rsidR="00507C6C" w:rsidRPr="00FF5C5F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CdU06 – Gerenciar reunião em grupo</w:t>
            </w:r>
          </w:p>
        </w:tc>
      </w:tr>
      <w:tr w:rsidR="00507C6C" w:rsidRPr="00255626" w14:paraId="1ACA56C7" w14:textId="77777777" w:rsidTr="004360A4">
        <w:tc>
          <w:tcPr>
            <w:tcW w:w="2875" w:type="dxa"/>
          </w:tcPr>
          <w:p w14:paraId="20D227BE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94B5A0C" w14:textId="5051D12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 do grupo</w:t>
            </w:r>
          </w:p>
        </w:tc>
      </w:tr>
      <w:tr w:rsidR="00507C6C" w:rsidRPr="00255626" w14:paraId="098D3658" w14:textId="77777777" w:rsidTr="004360A4">
        <w:tc>
          <w:tcPr>
            <w:tcW w:w="2875" w:type="dxa"/>
          </w:tcPr>
          <w:p w14:paraId="5F6FD0A8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A497FE" w14:textId="38F013D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administrador solicita cadastrar uma nova reunião</w:t>
            </w:r>
          </w:p>
          <w:p w14:paraId="4867D8BE" w14:textId="7DAEAF9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reuniões</w:t>
            </w:r>
          </w:p>
          <w:p w14:paraId="52F2D953" w14:textId="62A65044" w:rsidR="00507C6C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administrador</w:t>
            </w:r>
            <w:r w:rsidR="00507C6C">
              <w:rPr>
                <w:rStyle w:val="Fontepargpadro1"/>
                <w:color w:val="000000" w:themeColor="text1"/>
              </w:rPr>
              <w:t xml:space="preserve"> preenche os campos necessários</w:t>
            </w:r>
          </w:p>
          <w:p w14:paraId="3017510D" w14:textId="7C4B8E0D" w:rsidR="00507C6C" w:rsidRPr="00507C6C" w:rsidRDefault="00507C6C" w:rsidP="008358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580B29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conf</w:t>
            </w:r>
            <w:r w:rsidR="00580B29">
              <w:rPr>
                <w:rStyle w:val="Fontepargpadro1"/>
                <w:color w:val="000000" w:themeColor="text1"/>
              </w:rPr>
              <w:t xml:space="preserve">irma a requisição e notifica os </w:t>
            </w:r>
            <w:r>
              <w:rPr>
                <w:rStyle w:val="Fontepargpadro1"/>
                <w:color w:val="000000" w:themeColor="text1"/>
              </w:rPr>
              <w:t>participantes por e</w:t>
            </w:r>
            <w:r w:rsidR="00835844">
              <w:rPr>
                <w:rStyle w:val="Fontepargpadro1"/>
                <w:color w:val="000000" w:themeColor="text1"/>
              </w:rPr>
              <w:t>-</w:t>
            </w:r>
            <w:r>
              <w:rPr>
                <w:rStyle w:val="Fontepargpadro1"/>
                <w:color w:val="000000" w:themeColor="text1"/>
              </w:rPr>
              <w:t>mail</w:t>
            </w:r>
          </w:p>
        </w:tc>
      </w:tr>
      <w:tr w:rsidR="00507C6C" w:rsidRPr="00255626" w14:paraId="43408C98" w14:textId="77777777" w:rsidTr="004360A4">
        <w:tc>
          <w:tcPr>
            <w:tcW w:w="2875" w:type="dxa"/>
          </w:tcPr>
          <w:p w14:paraId="096A808D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55D245A3" w14:textId="2CE3F7CE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835844">
              <w:rPr>
                <w:rStyle w:val="Fontepargpadro1"/>
                <w:b/>
                <w:color w:val="000000" w:themeColor="text1"/>
              </w:rPr>
              <w:t>reunião</w:t>
            </w:r>
          </w:p>
          <w:p w14:paraId="7EC662B1" w14:textId="79B85226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solicita alterar as informações </w:t>
            </w:r>
            <w:r w:rsidR="00835844">
              <w:rPr>
                <w:rStyle w:val="Fontepargpadro1"/>
                <w:color w:val="000000" w:themeColor="text1"/>
              </w:rPr>
              <w:t>de uma reunião</w:t>
            </w:r>
          </w:p>
          <w:p w14:paraId="1BC51065" w14:textId="248F1643" w:rsidR="00507C6C" w:rsidRDefault="00507C6C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apresenta um formulário com os dados </w:t>
            </w:r>
            <w:r w:rsidR="00835844">
              <w:rPr>
                <w:rStyle w:val="Fontepargpadro1"/>
                <w:color w:val="000000" w:themeColor="text1"/>
              </w:rPr>
              <w:t>da reunião</w:t>
            </w:r>
          </w:p>
          <w:p w14:paraId="7212C256" w14:textId="09194669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54B660AA" w14:textId="64E8F2D4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A1.4. O sistema </w:t>
            </w:r>
            <w:r w:rsidR="00835844">
              <w:rPr>
                <w:rStyle w:val="Fontepargpadro1"/>
                <w:color w:val="000000" w:themeColor="text1"/>
              </w:rPr>
              <w:t>atualiza os dados e notifica os participantes por e-mail</w:t>
            </w:r>
          </w:p>
          <w:p w14:paraId="73A74AAC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73E89E6B" w14:textId="53548426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835844">
              <w:rPr>
                <w:rStyle w:val="Fontepargpadro1"/>
                <w:b/>
                <w:color w:val="000000" w:themeColor="text1"/>
              </w:rPr>
              <w:t>Cancelar reunião</w:t>
            </w:r>
          </w:p>
          <w:p w14:paraId="3E126B7A" w14:textId="4D3A4E06" w:rsidR="00507C6C" w:rsidRDefault="00835844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 do grupo</w:t>
            </w:r>
            <w:r w:rsidR="00507C6C">
              <w:rPr>
                <w:rStyle w:val="Fontepargpadro1"/>
                <w:color w:val="000000" w:themeColor="text1"/>
              </w:rPr>
              <w:t xml:space="preserve"> solicita </w:t>
            </w:r>
            <w:r>
              <w:rPr>
                <w:rStyle w:val="Fontepargpadro1"/>
                <w:color w:val="000000" w:themeColor="text1"/>
              </w:rPr>
              <w:t>cancelar</w:t>
            </w:r>
            <w:r w:rsidR="005371EC">
              <w:rPr>
                <w:rStyle w:val="Fontepargpadro1"/>
                <w:color w:val="000000" w:themeColor="text1"/>
              </w:rPr>
              <w:t xml:space="preserve"> e apagar</w:t>
            </w:r>
            <w:r>
              <w:rPr>
                <w:rStyle w:val="Fontepargpadro1"/>
                <w:color w:val="000000" w:themeColor="text1"/>
              </w:rPr>
              <w:t xml:space="preserve"> uma reunião</w:t>
            </w:r>
          </w:p>
          <w:p w14:paraId="28C1C17F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 w:rsidR="00835844">
              <w:rPr>
                <w:rStyle w:val="Fontepargpadro1"/>
                <w:color w:val="FF0000"/>
              </w:rPr>
              <w:t xml:space="preserve"> </w:t>
            </w:r>
            <w:r w:rsidR="00835844">
              <w:rPr>
                <w:rStyle w:val="Fontepargpadro1"/>
              </w:rPr>
              <w:t xml:space="preserve">O sistema confirma a requisição, cancela a </w:t>
            </w:r>
            <w:r w:rsidR="00835844">
              <w:rPr>
                <w:rStyle w:val="Fontepargpadro1"/>
              </w:rPr>
              <w:lastRenderedPageBreak/>
              <w:t>reunião e notifica os usuários participantes</w:t>
            </w:r>
            <w:r w:rsidR="008B465B">
              <w:rPr>
                <w:rStyle w:val="Fontepargpadro1"/>
              </w:rPr>
              <w:t xml:space="preserve"> por e-mail</w:t>
            </w:r>
          </w:p>
          <w:p w14:paraId="3AF2F831" w14:textId="77777777" w:rsidR="00C261BE" w:rsidRDefault="00C261BE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16284B5E" w14:textId="7117829B" w:rsidR="00C261BE" w:rsidRPr="004A4E51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Apagar</w:t>
            </w:r>
            <w:r>
              <w:rPr>
                <w:rStyle w:val="Fontepargpadro1"/>
                <w:b/>
                <w:color w:val="000000" w:themeColor="text1"/>
              </w:rPr>
              <w:t xml:space="preserve"> reunião</w:t>
            </w:r>
          </w:p>
          <w:p w14:paraId="22E00747" w14:textId="050388F6" w:rsidR="00C261BE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</w:t>
            </w:r>
            <w:r>
              <w:rPr>
                <w:rStyle w:val="Fontepargpadro1"/>
                <w:color w:val="000000" w:themeColor="text1"/>
              </w:rPr>
              <w:t>.1. O administrador do grupo solicita apagar uma reunião</w:t>
            </w:r>
            <w:r>
              <w:rPr>
                <w:rStyle w:val="Fontepargpadro1"/>
                <w:color w:val="000000" w:themeColor="text1"/>
              </w:rPr>
              <w:t xml:space="preserve"> do histórico</w:t>
            </w:r>
          </w:p>
          <w:p w14:paraId="235D0975" w14:textId="414E105F" w:rsidR="00C261BE" w:rsidRPr="00835844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</w:t>
            </w:r>
            <w:r>
              <w:rPr>
                <w:rStyle w:val="Fontepargpadro1"/>
                <w:color w:val="000000" w:themeColor="text1"/>
              </w:rPr>
              <w:t>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>
              <w:rPr>
                <w:rStyle w:val="Fontepargpadro1"/>
              </w:rPr>
              <w:t>exclui a reunião solicitada do histórico</w:t>
            </w:r>
          </w:p>
        </w:tc>
      </w:tr>
    </w:tbl>
    <w:p w14:paraId="50CFA024" w14:textId="0250EF64" w:rsidR="00507C6C" w:rsidRDefault="00507C6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27235" w:rsidRPr="00255626" w14:paraId="71A81B86" w14:textId="77777777" w:rsidTr="003427DC">
        <w:tc>
          <w:tcPr>
            <w:tcW w:w="2875" w:type="dxa"/>
          </w:tcPr>
          <w:p w14:paraId="70308D2B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1A49300" w14:textId="23FA7A6D" w:rsidR="00027235" w:rsidRPr="00FF5C5F" w:rsidRDefault="00027235" w:rsidP="0002723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CdU07 – Visualizar reuniões em grupo</w:t>
            </w:r>
          </w:p>
        </w:tc>
      </w:tr>
      <w:tr w:rsidR="00027235" w:rsidRPr="00255626" w14:paraId="1BDF72D3" w14:textId="77777777" w:rsidTr="003427DC">
        <w:tc>
          <w:tcPr>
            <w:tcW w:w="2875" w:type="dxa"/>
          </w:tcPr>
          <w:p w14:paraId="5934CA2E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93D3322" w14:textId="300BCCAA" w:rsidR="0002723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027235" w:rsidRPr="00255626" w14:paraId="6135B293" w14:textId="77777777" w:rsidTr="003427DC">
        <w:tc>
          <w:tcPr>
            <w:tcW w:w="2875" w:type="dxa"/>
          </w:tcPr>
          <w:p w14:paraId="6644C977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7F1B8A3" w14:textId="2BFE09AD" w:rsidR="00027235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</w:t>
            </w:r>
            <w:r w:rsidR="00B50C55">
              <w:rPr>
                <w:rStyle w:val="Fontepargpadro1"/>
                <w:color w:val="000000" w:themeColor="text1"/>
              </w:rPr>
              <w:t xml:space="preserve">participante do grupo </w:t>
            </w:r>
            <w:r>
              <w:rPr>
                <w:rStyle w:val="Fontepargpadro1"/>
                <w:color w:val="000000" w:themeColor="text1"/>
              </w:rPr>
              <w:t xml:space="preserve">solicita </w:t>
            </w:r>
            <w:r w:rsidR="00B50C55">
              <w:rPr>
                <w:rStyle w:val="Fontepargpadro1"/>
                <w:color w:val="000000" w:themeColor="text1"/>
              </w:rPr>
              <w:t>visualizar as reuniões do grupo</w:t>
            </w:r>
          </w:p>
          <w:p w14:paraId="2248E2E8" w14:textId="34D97F68" w:rsidR="00027235" w:rsidRPr="00B50C55" w:rsidRDefault="0002723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</w:t>
            </w:r>
            <w:r w:rsidR="00B50C55">
              <w:rPr>
                <w:rStyle w:val="Fontepargpadro1"/>
                <w:color w:val="000000" w:themeColor="text1"/>
              </w:rPr>
              <w:t>um histórico de reuniões em grupo</w:t>
            </w:r>
          </w:p>
        </w:tc>
      </w:tr>
    </w:tbl>
    <w:p w14:paraId="75FC6EB8" w14:textId="18D9301E" w:rsidR="00027235" w:rsidRDefault="0002723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B50C55" w:rsidRPr="00255626" w14:paraId="4B8F8A6D" w14:textId="77777777" w:rsidTr="003427DC">
        <w:tc>
          <w:tcPr>
            <w:tcW w:w="2875" w:type="dxa"/>
          </w:tcPr>
          <w:p w14:paraId="03E27E62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3172FBF" w14:textId="35683F56" w:rsidR="00B50C55" w:rsidRPr="00FF5C5F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CdU08 – Gerenciar documentação de teste</w:t>
            </w:r>
          </w:p>
        </w:tc>
      </w:tr>
      <w:tr w:rsidR="00B50C55" w:rsidRPr="00255626" w14:paraId="722EC3DD" w14:textId="77777777" w:rsidTr="003427DC">
        <w:tc>
          <w:tcPr>
            <w:tcW w:w="2875" w:type="dxa"/>
          </w:tcPr>
          <w:p w14:paraId="5CBE61D8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EBC8B0A" w14:textId="6C365BC3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B50C55" w:rsidRPr="00255626" w14:paraId="09C39504" w14:textId="77777777" w:rsidTr="003427DC">
        <w:tc>
          <w:tcPr>
            <w:tcW w:w="2875" w:type="dxa"/>
          </w:tcPr>
          <w:p w14:paraId="071CEF33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C111904" w14:textId="4775229D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cadastrar uma nova documentação</w:t>
            </w:r>
          </w:p>
          <w:p w14:paraId="36F9B613" w14:textId="1D98F16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documentos</w:t>
            </w:r>
          </w:p>
          <w:p w14:paraId="24CAC80D" w14:textId="0F72E114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773D67CA" w14:textId="6AEA5625" w:rsidR="00B50C55" w:rsidRPr="00507C6C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P4. O sistema confirma a requisição e registra o documento</w:t>
            </w:r>
          </w:p>
        </w:tc>
      </w:tr>
      <w:tr w:rsidR="00B50C55" w:rsidRPr="00255626" w14:paraId="68D3A648" w14:textId="77777777" w:rsidTr="003427DC">
        <w:tc>
          <w:tcPr>
            <w:tcW w:w="2875" w:type="dxa"/>
          </w:tcPr>
          <w:p w14:paraId="2F386BD5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28D98C2" w14:textId="2C1337D4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documento</w:t>
            </w:r>
          </w:p>
          <w:p w14:paraId="2D29FDCE" w14:textId="592E050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de um documento</w:t>
            </w:r>
          </w:p>
          <w:p w14:paraId="3EFA8B92" w14:textId="21FDE093" w:rsidR="00B50C55" w:rsidRDefault="00B50C55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CC941AC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0082029" w14:textId="60A1413A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5FB7DD68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2C6BA16" w14:textId="4015494E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>
              <w:rPr>
                <w:rStyle w:val="Fontepargpadro1"/>
                <w:b/>
                <w:color w:val="000000" w:themeColor="text1"/>
              </w:rPr>
              <w:t>Excluir documento</w:t>
            </w:r>
          </w:p>
          <w:p w14:paraId="1CDD94C4" w14:textId="2C69DD45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excluir um documento</w:t>
            </w:r>
          </w:p>
          <w:p w14:paraId="0883BB9A" w14:textId="77777777" w:rsidR="00B50C55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apaga o documento solicitado</w:t>
            </w:r>
          </w:p>
          <w:p w14:paraId="39C1BA53" w14:textId="77777777" w:rsidR="006C55D7" w:rsidRDefault="006C55D7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815D2D9" w14:textId="4A06F143" w:rsidR="006C55D7" w:rsidRPr="004A4E51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Visualizar documentos</w:t>
            </w:r>
          </w:p>
          <w:p w14:paraId="5846C0B9" w14:textId="20BFA91C" w:rsidR="006C55D7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usuário solicita visualizar os documentos</w:t>
            </w:r>
          </w:p>
          <w:p w14:paraId="7BA0F493" w14:textId="257E6435" w:rsidR="006C55D7" w:rsidRPr="00835844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busca e apresenta os documentos registrados</w:t>
            </w:r>
          </w:p>
        </w:tc>
      </w:tr>
    </w:tbl>
    <w:p w14:paraId="5F17BD80" w14:textId="14BD85FD" w:rsidR="00B50C55" w:rsidRDefault="00B50C5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6C55D7" w:rsidRPr="00255626" w14:paraId="355025A8" w14:textId="77777777" w:rsidTr="003427DC">
        <w:tc>
          <w:tcPr>
            <w:tcW w:w="2875" w:type="dxa"/>
          </w:tcPr>
          <w:p w14:paraId="6E77C16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0342D0C7" w14:textId="2010E7E5" w:rsidR="006C55D7" w:rsidRPr="00FF5C5F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CdU09 – Gerenciar tabela de atividade</w:t>
            </w:r>
          </w:p>
        </w:tc>
      </w:tr>
      <w:tr w:rsidR="006C55D7" w:rsidRPr="00255626" w14:paraId="5DC373BB" w14:textId="77777777" w:rsidTr="003427DC">
        <w:tc>
          <w:tcPr>
            <w:tcW w:w="2875" w:type="dxa"/>
          </w:tcPr>
          <w:p w14:paraId="5EC15CD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B12DD6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6C55D7" w:rsidRPr="00255626" w14:paraId="192EA20D" w14:textId="77777777" w:rsidTr="003427DC">
        <w:tc>
          <w:tcPr>
            <w:tcW w:w="2875" w:type="dxa"/>
          </w:tcPr>
          <w:p w14:paraId="2E3BAE31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2965ECC" w14:textId="1F4B37CE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cadastrar uma nova </w:t>
            </w:r>
            <w:r w:rsidR="00F46755">
              <w:rPr>
                <w:rStyle w:val="Fontepargpadro1"/>
                <w:color w:val="000000" w:themeColor="text1"/>
              </w:rPr>
              <w:t xml:space="preserve">tabela de </w:t>
            </w:r>
            <w:r w:rsidR="00F46755">
              <w:rPr>
                <w:rStyle w:val="Fontepargpadro1"/>
                <w:color w:val="000000" w:themeColor="text1"/>
              </w:rPr>
              <w:lastRenderedPageBreak/>
              <w:t>atividades</w:t>
            </w:r>
          </w:p>
          <w:p w14:paraId="1DBF9F83" w14:textId="204AFBBF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o formulário de </w:t>
            </w:r>
            <w:r w:rsidR="00F46755">
              <w:rPr>
                <w:rStyle w:val="Fontepargpadro1"/>
                <w:color w:val="000000" w:themeColor="text1"/>
              </w:rPr>
              <w:t>tabelas</w:t>
            </w:r>
          </w:p>
          <w:p w14:paraId="5B57318A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3B1469E1" w14:textId="73AB903E" w:rsidR="006C55D7" w:rsidRPr="00507C6C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</w:t>
            </w:r>
            <w:r w:rsidR="00F46755">
              <w:rPr>
                <w:rStyle w:val="Fontepargpadro1"/>
                <w:color w:val="000000" w:themeColor="text1"/>
              </w:rPr>
              <w:t>cadastra a tabela e redireciona para a página cadastrada</w:t>
            </w:r>
          </w:p>
        </w:tc>
      </w:tr>
      <w:tr w:rsidR="006C55D7" w:rsidRPr="00255626" w14:paraId="179F6670" w14:textId="77777777" w:rsidTr="00F46755">
        <w:trPr>
          <w:trHeight w:val="6904"/>
        </w:trPr>
        <w:tc>
          <w:tcPr>
            <w:tcW w:w="2875" w:type="dxa"/>
          </w:tcPr>
          <w:p w14:paraId="2D0B80E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14:paraId="2D5BD509" w14:textId="5407824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370894EF" w14:textId="0AD34CC0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usuário solicita alterar as informações de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F46666B" w14:textId="77777777" w:rsidR="006C55D7" w:rsidRDefault="006C55D7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AD40FA8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C55BE9D" w14:textId="73112B6D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007E82E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07080C2" w14:textId="12558368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F46755">
              <w:rPr>
                <w:rStyle w:val="Fontepargpadro1"/>
                <w:b/>
                <w:color w:val="000000" w:themeColor="text1"/>
              </w:rPr>
              <w:t>Excluir tabela</w:t>
            </w:r>
          </w:p>
          <w:p w14:paraId="470845BB" w14:textId="4A78E2C2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usuário solicita </w:t>
            </w:r>
            <w:r w:rsidR="00F46755">
              <w:rPr>
                <w:rStyle w:val="Fontepargpadro1"/>
                <w:color w:val="000000" w:themeColor="text1"/>
              </w:rPr>
              <w:t>excluir uma tabela</w:t>
            </w:r>
          </w:p>
          <w:p w14:paraId="2367DF34" w14:textId="02926369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confirma a requisição e apaga </w:t>
            </w:r>
            <w:r w:rsidR="00F46755">
              <w:rPr>
                <w:rStyle w:val="Fontepargpadro1"/>
              </w:rPr>
              <w:t>a tabela solicitada</w:t>
            </w:r>
          </w:p>
          <w:p w14:paraId="62EA9BF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D6E36E8" w14:textId="06590F2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 xml:space="preserve">Visualizar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683D5CDD" w14:textId="7B7BE4A6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A3.1. O usuário solicita visualizar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8250B47" w14:textId="77777777" w:rsidR="006C55D7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F46755">
              <w:rPr>
                <w:rStyle w:val="Fontepargpadro1"/>
              </w:rPr>
              <w:t>redireciona o usuário para a página da tabela solicitada</w:t>
            </w:r>
          </w:p>
          <w:p w14:paraId="350B0685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305F8B5" w14:textId="32D9B27C" w:rsidR="00F46755" w:rsidRPr="004A4E51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A4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Adicionar atividade</w:t>
            </w:r>
          </w:p>
          <w:p w14:paraId="1722E9CF" w14:textId="3611761B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A4.1. O usuário solicita adicionar uma atividade a tabela</w:t>
            </w:r>
          </w:p>
          <w:p w14:paraId="1368C62C" w14:textId="70A7573D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A4.2. O sistema carrega o formulário de atividade</w:t>
            </w:r>
          </w:p>
          <w:p w14:paraId="35875183" w14:textId="3EDE15EA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0A9D1FAD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cadastra a atividade na tabela</w:t>
            </w:r>
          </w:p>
          <w:p w14:paraId="2BE50486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BEB40E1" w14:textId="40B6B139" w:rsidR="00F46755" w:rsidRPr="004A4E51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A5</w:t>
            </w:r>
            <w:r w:rsidR="00F46755"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Alterar</w:t>
            </w:r>
            <w:r w:rsidR="00F46755">
              <w:rPr>
                <w:rStyle w:val="Fontepargpadro1"/>
                <w:b/>
                <w:color w:val="000000" w:themeColor="text1"/>
              </w:rPr>
              <w:t xml:space="preserve"> atividade</w:t>
            </w:r>
          </w:p>
          <w:p w14:paraId="402CB432" w14:textId="06C764A9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A5.1. O usuário solicita alterar as informações de uma atividade</w:t>
            </w:r>
          </w:p>
          <w:p w14:paraId="0E09AC1F" w14:textId="38A27823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A5.2. O sistema apresenta um formulário com as informações já registradas</w:t>
            </w:r>
          </w:p>
          <w:p w14:paraId="241CDF74" w14:textId="4ED5279D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A5.3. O usuário altera as informações</w:t>
            </w:r>
          </w:p>
          <w:p w14:paraId="3C302EE2" w14:textId="77777777" w:rsidR="00F46755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A5.4. O sistema confirma a requisição e atualiza os dados</w:t>
            </w:r>
          </w:p>
          <w:p w14:paraId="0FB8ECC1" w14:textId="77777777" w:rsidR="00CB3244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45F51EC" w14:textId="2E12EEAE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A6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Excluir atividade</w:t>
            </w:r>
          </w:p>
          <w:p w14:paraId="65E975A6" w14:textId="45FB9964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A6.1. O usuário solicita excluir uma atividade</w:t>
            </w:r>
          </w:p>
          <w:p w14:paraId="15206A6C" w14:textId="4BDB9694" w:rsidR="00CB3244" w:rsidRPr="00CB3244" w:rsidRDefault="00CB3244" w:rsidP="005176C3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A6.2.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5176C3">
              <w:rPr>
                <w:rStyle w:val="Fontepargpadro1"/>
              </w:rPr>
              <w:t>exclui a atividade solicitada</w:t>
            </w:r>
          </w:p>
        </w:tc>
      </w:tr>
    </w:tbl>
    <w:p w14:paraId="45C9EC37" w14:textId="5D90960D" w:rsidR="006C55D7" w:rsidRDefault="006C55D7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0ED94C37" w14:textId="414D8524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D9794E" w:rsidRPr="00255626" w14:paraId="0F7B0CA0" w14:textId="77777777" w:rsidTr="00F75311">
        <w:tc>
          <w:tcPr>
            <w:tcW w:w="2875" w:type="dxa"/>
          </w:tcPr>
          <w:p w14:paraId="1A229301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B6E3F31" w14:textId="6154B0E8" w:rsidR="00D9794E" w:rsidRPr="00FF5C5F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CdU10</w:t>
            </w:r>
            <w:r>
              <w:rPr>
                <w:rStyle w:val="Fontepargpadro1"/>
                <w:b/>
              </w:rPr>
              <w:t xml:space="preserve"> – </w:t>
            </w:r>
            <w:r>
              <w:rPr>
                <w:rStyle w:val="Fontepargpadro1"/>
                <w:b/>
              </w:rPr>
              <w:t>Sair do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D9794E" w:rsidRPr="00255626" w14:paraId="1DFB3D42" w14:textId="77777777" w:rsidTr="00F75311">
        <w:tc>
          <w:tcPr>
            <w:tcW w:w="2875" w:type="dxa"/>
          </w:tcPr>
          <w:p w14:paraId="7EA0171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EA2935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D9794E" w:rsidRPr="00255626" w14:paraId="6ED99902" w14:textId="77777777" w:rsidTr="00F75311">
        <w:tc>
          <w:tcPr>
            <w:tcW w:w="2875" w:type="dxa"/>
          </w:tcPr>
          <w:p w14:paraId="4A69DFD9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 Principal de Eventos</w:t>
            </w:r>
          </w:p>
        </w:tc>
        <w:tc>
          <w:tcPr>
            <w:tcW w:w="5618" w:type="dxa"/>
          </w:tcPr>
          <w:p w14:paraId="5ABD5DA0" w14:textId="257E102F" w:rsidR="00D9794E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</w:t>
            </w:r>
            <w:r>
              <w:rPr>
                <w:rStyle w:val="Fontepargpadro1"/>
                <w:color w:val="000000" w:themeColor="text1"/>
              </w:rPr>
              <w:t>sair de</w:t>
            </w:r>
            <w:r>
              <w:rPr>
                <w:rStyle w:val="Fontepargpadro1"/>
                <w:color w:val="000000" w:themeColor="text1"/>
              </w:rPr>
              <w:t xml:space="preserve"> um grupo que ele participa</w:t>
            </w:r>
          </w:p>
          <w:p w14:paraId="2DBD9C24" w14:textId="2FA5EEEA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</w:t>
            </w:r>
            <w:r>
              <w:rPr>
                <w:rStyle w:val="Fontepargpadro1"/>
                <w:color w:val="000000" w:themeColor="text1"/>
              </w:rPr>
              <w:t xml:space="preserve">confirma a requisição e </w:t>
            </w:r>
            <w:r w:rsidR="00153D24">
              <w:rPr>
                <w:rStyle w:val="Fontepargpadro1"/>
                <w:color w:val="000000" w:themeColor="text1"/>
              </w:rPr>
              <w:t>remove o usuário do grupo</w:t>
            </w:r>
          </w:p>
          <w:p w14:paraId="5E1BE2D3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55F98188" w14:textId="453AE172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7EE7A2CF" w14:textId="175DDB95" w:rsidR="00DB4EF5" w:rsidRDefault="00DB4EF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5DE69F89" w14:textId="5702EF04" w:rsidR="00FB63CB" w:rsidRPr="00107CA9" w:rsidRDefault="00FB63CB" w:rsidP="00107CA9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Protótipos e Storyboards</w:t>
      </w:r>
    </w:p>
    <w:p w14:paraId="28CE2921" w14:textId="2199A014" w:rsidR="00107CA9" w:rsidRDefault="00107CA9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60086CDD" wp14:editId="726D3C71">
            <wp:extent cx="3790950" cy="3842972"/>
            <wp:effectExtent l="0" t="0" r="0" b="5715"/>
            <wp:docPr id="4" name="Imagem 4" descr="C:\Users\Leonardo\AppData\Local\Microsoft\Windows\INetCache\Content.Word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rdo\AppData\Local\Microsoft\Windows\INetCache\Content.Word\cadastr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38" cy="38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52D" w14:textId="16F73779" w:rsidR="00107CA9" w:rsidRDefault="00153D24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2517E68A" wp14:editId="20F3FDD9">
            <wp:extent cx="3840162" cy="3025584"/>
            <wp:effectExtent l="0" t="0" r="8255" b="3810"/>
            <wp:docPr id="5" name="Imagem 5" descr="C:\Users\Leonardo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69" cy="30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80D3" w14:textId="2CFBB985" w:rsidR="00FB63CB" w:rsidRDefault="00FB63CB" w:rsidP="00FB63CB">
      <w:pPr>
        <w:pStyle w:val="Ttulo1"/>
      </w:pPr>
      <w:r>
        <w:lastRenderedPageBreak/>
        <w:t>Modelagem do Sistema</w:t>
      </w:r>
    </w:p>
    <w:p w14:paraId="615CCFF4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ATIVIDADE</w:t>
      </w:r>
    </w:p>
    <w:p w14:paraId="40A2B16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3C7CE6F5" w14:textId="2CE38E97" w:rsidR="00FB63CB" w:rsidRPr="00BC1769" w:rsidRDefault="009F0B40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Modelagem do Banco de Dados</w:t>
      </w:r>
    </w:p>
    <w:p w14:paraId="1EB5085E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A732545" w14:textId="34C985C4" w:rsidR="00FB63CB" w:rsidRDefault="00420E07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420E07">
        <w:rPr>
          <w:rStyle w:val="Fontepargpadro1"/>
          <w:noProof/>
          <w:color w:val="FF0000"/>
        </w:rPr>
        <w:drawing>
          <wp:inline distT="0" distB="0" distL="0" distR="0" wp14:anchorId="4D2AC172" wp14:editId="796C6D94">
            <wp:extent cx="5399405" cy="3853480"/>
            <wp:effectExtent l="0" t="0" r="0" b="0"/>
            <wp:docPr id="3" name="Imagem 3" descr="C:\xampp\htdocs\tcc\banco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tcc\banco\ban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E8F4" w14:textId="77777777" w:rsidR="00DF113D" w:rsidRDefault="008C1F7E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O banco de </w:t>
      </w:r>
      <w:r w:rsidR="00C94F71">
        <w:rPr>
          <w:rStyle w:val="Fontepargpadro1"/>
        </w:rPr>
        <w:t xml:space="preserve">dados foi modelado de maneira que possam ser cadastrados projetos pertencentes a um único usuário ou projetos pertencentes a um grupo, ou seja, a tabela projetos não terá um relacionamento </w:t>
      </w:r>
      <w:r w:rsidR="00DF113D">
        <w:rPr>
          <w:rStyle w:val="Fontepargpadro1"/>
        </w:rPr>
        <w:t>direto com usuário caso se trate</w:t>
      </w:r>
      <w:r w:rsidR="00C94F71">
        <w:rPr>
          <w:rStyle w:val="Fontepargpadro1"/>
        </w:rPr>
        <w:t xml:space="preserve"> de um projeto em grupo, que é definido pela generalização utilizada na tabela “</w:t>
      </w:r>
      <w:proofErr w:type="spellStart"/>
      <w:r w:rsidR="00C94F71">
        <w:rPr>
          <w:rStyle w:val="Fontepargpadro1"/>
        </w:rPr>
        <w:t>projeto_grupo</w:t>
      </w:r>
      <w:proofErr w:type="spellEnd"/>
      <w:r w:rsidR="00C94F71">
        <w:rPr>
          <w:rStyle w:val="Fontepargpadro1"/>
        </w:rPr>
        <w:t xml:space="preserve">”.  </w:t>
      </w:r>
      <w:r w:rsidR="00DF113D">
        <w:rPr>
          <w:rStyle w:val="Fontepargpadro1"/>
        </w:rPr>
        <w:t>Para projetos em grupos, também será salva uma tabela com relação entre o projeto e todos os usuários do grupo, responsável por armazenar as permissões de cada usuário naquele projeto.</w:t>
      </w:r>
    </w:p>
    <w:p w14:paraId="321D725E" w14:textId="5E969B2C" w:rsidR="008C1F7E" w:rsidRPr="008C1F7E" w:rsidRDefault="00DF113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Cada projeto pode ter documentações e tabelas de atividades. As documentações estão diretamente ligadas ao usuário responsável por publicar aquele documento. As </w:t>
      </w:r>
      <w:r>
        <w:rPr>
          <w:rStyle w:val="Fontepargpadro1"/>
        </w:rPr>
        <w:lastRenderedPageBreak/>
        <w:t>atividades de uma tabela possuem um prazo e um grupo de usuário responsáveis por sua realização e estão conectadas a tabela que está conectada ao projeto.</w:t>
      </w: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TECNOLOGIAS ADOTADAS</w:t>
      </w:r>
    </w:p>
    <w:p w14:paraId="44A9BB0B" w14:textId="05187380" w:rsidR="00FB63CB" w:rsidRDefault="005C08AF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HTML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marcação para internet</w:t>
      </w:r>
    </w:p>
    <w:p w14:paraId="1A2F791D" w14:textId="48D3D502" w:rsidR="005C08AF" w:rsidRDefault="005C08AF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Css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estilização web</w:t>
      </w:r>
    </w:p>
    <w:p w14:paraId="35F8691E" w14:textId="1613AE60" w:rsidR="005C08AF" w:rsidRDefault="005C08AF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Javascript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programação voltada para a internet</w:t>
      </w:r>
      <w:r w:rsidR="008E7041">
        <w:rPr>
          <w:rStyle w:val="Fontepargpadro1"/>
        </w:rPr>
        <w:t xml:space="preserve"> - </w:t>
      </w:r>
      <w:hyperlink r:id="rId15" w:history="1">
        <w:r w:rsidR="008E7041" w:rsidRPr="008E57B6">
          <w:rPr>
            <w:rStyle w:val="Hyperlink"/>
          </w:rPr>
          <w:t>https://www.javascript.com/</w:t>
        </w:r>
      </w:hyperlink>
      <w:r w:rsidR="008E7041">
        <w:rPr>
          <w:rStyle w:val="Fontepargpadro1"/>
        </w:rPr>
        <w:t xml:space="preserve"> </w:t>
      </w:r>
    </w:p>
    <w:p w14:paraId="0C15472F" w14:textId="3BEF6779" w:rsidR="008E7041" w:rsidRPr="005C08AF" w:rsidRDefault="008E7041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Hyperlink"/>
          <w:color w:val="auto"/>
          <w:u w:val="none"/>
        </w:rPr>
      </w:pPr>
      <w:proofErr w:type="spellStart"/>
      <w:r>
        <w:rPr>
          <w:rStyle w:val="Fontepargpadro1"/>
        </w:rPr>
        <w:t>JQuery</w:t>
      </w:r>
      <w:proofErr w:type="spellEnd"/>
      <w:r>
        <w:rPr>
          <w:rStyle w:val="Fontepargpadro1"/>
        </w:rPr>
        <w:t xml:space="preserve"> - Biblioteca para </w:t>
      </w:r>
      <w:proofErr w:type="spellStart"/>
      <w:r>
        <w:rPr>
          <w:rStyle w:val="Fontepargpadro1"/>
        </w:rPr>
        <w:t>Javascript</w:t>
      </w:r>
      <w:proofErr w:type="spellEnd"/>
      <w:r>
        <w:rPr>
          <w:rStyle w:val="Fontepargpadro1"/>
        </w:rPr>
        <w:t xml:space="preserve"> - </w:t>
      </w:r>
      <w:hyperlink r:id="rId16" w:history="1">
        <w:r w:rsidRPr="008E57B6">
          <w:rPr>
            <w:rStyle w:val="Hyperlink"/>
          </w:rPr>
          <w:t>https://jquery.com/</w:t>
        </w:r>
      </w:hyperlink>
      <w:r>
        <w:rPr>
          <w:rStyle w:val="Fontepargpadro1"/>
        </w:rPr>
        <w:t xml:space="preserve"> </w:t>
      </w:r>
    </w:p>
    <w:p w14:paraId="45368D6A" w14:textId="2D4B798A" w:rsidR="005C08AF" w:rsidRDefault="005C08AF" w:rsidP="005C08AF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>PHP</w:t>
      </w:r>
      <w:r w:rsidR="008E7041">
        <w:rPr>
          <w:rStyle w:val="Fontepargpadro1"/>
        </w:rPr>
        <w:t xml:space="preserve"> - Linguagem de programação </w:t>
      </w:r>
      <w:proofErr w:type="spellStart"/>
      <w:r w:rsidR="008E7041" w:rsidRPr="008E7041">
        <w:rPr>
          <w:rStyle w:val="Fontepargpadro1"/>
          <w:i/>
        </w:rPr>
        <w:t>back</w:t>
      </w:r>
      <w:r w:rsidR="008E7041">
        <w:rPr>
          <w:rStyle w:val="Fontepargpadro1"/>
          <w:i/>
        </w:rPr>
        <w:t>-</w:t>
      </w:r>
      <w:r w:rsidR="008E7041" w:rsidRPr="008E7041">
        <w:rPr>
          <w:rStyle w:val="Fontepargpadro1"/>
          <w:i/>
        </w:rPr>
        <w:t>end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 xml:space="preserve">para sites - </w:t>
      </w:r>
      <w:hyperlink r:id="rId17" w:history="1">
        <w:r w:rsidRPr="00671F97">
          <w:rPr>
            <w:rStyle w:val="Hyperlink"/>
          </w:rPr>
          <w:t>http://www.php.net/</w:t>
        </w:r>
      </w:hyperlink>
    </w:p>
    <w:p w14:paraId="7C1CEC5D" w14:textId="743ED6A9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Materialize - </w:t>
      </w:r>
      <w:r w:rsidRPr="008E7041">
        <w:rPr>
          <w:rStyle w:val="Fontepargpadro1"/>
          <w:i/>
        </w:rPr>
        <w:t>Framework</w:t>
      </w:r>
      <w:r>
        <w:rPr>
          <w:rStyle w:val="Fontepargpadro1"/>
        </w:rPr>
        <w:t xml:space="preserve"> para </w:t>
      </w:r>
      <w:proofErr w:type="spellStart"/>
      <w:r>
        <w:rPr>
          <w:rStyle w:val="Fontepargpadro1"/>
        </w:rPr>
        <w:t>Css</w:t>
      </w:r>
      <w:proofErr w:type="spellEnd"/>
      <w:r>
        <w:rPr>
          <w:rStyle w:val="Fontepargpadro1"/>
        </w:rPr>
        <w:t xml:space="preserve"> -</w:t>
      </w:r>
      <w:r w:rsidR="00DB4EF5">
        <w:rPr>
          <w:rStyle w:val="Fontepargpadro1"/>
        </w:rPr>
        <w:t xml:space="preserve"> </w:t>
      </w:r>
      <w:hyperlink r:id="rId18" w:history="1">
        <w:r w:rsidR="00DB4EF5" w:rsidRPr="00671F97">
          <w:rPr>
            <w:rStyle w:val="Hyperlink"/>
          </w:rPr>
          <w:t>http://materializecss.com/</w:t>
        </w:r>
      </w:hyperlink>
    </w:p>
    <w:p w14:paraId="7F43E5C8" w14:textId="5A8DE624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CodeIgniter</w:t>
      </w:r>
      <w:proofErr w:type="spellEnd"/>
      <w:r>
        <w:rPr>
          <w:rStyle w:val="Fontepargpadro1"/>
        </w:rPr>
        <w:t xml:space="preserve"> - </w:t>
      </w:r>
      <w:r w:rsidRPr="008E7041">
        <w:rPr>
          <w:rStyle w:val="Fontepargpadro1"/>
          <w:i/>
        </w:rPr>
        <w:t>Framework</w:t>
      </w:r>
      <w:r>
        <w:rPr>
          <w:rStyle w:val="Fontepargpadro1"/>
        </w:rPr>
        <w:t xml:space="preserve"> para PHP - </w:t>
      </w:r>
      <w:hyperlink r:id="rId19" w:history="1">
        <w:r w:rsidR="00DB4EF5" w:rsidRPr="00671F97">
          <w:rPr>
            <w:rStyle w:val="Hyperlink"/>
          </w:rPr>
          <w:t>https://codeigniter.com/</w:t>
        </w:r>
      </w:hyperlink>
    </w:p>
    <w:p w14:paraId="0B557B54" w14:textId="5579942D" w:rsidR="00DB4EF5" w:rsidRP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MySql</w:t>
      </w:r>
      <w:proofErr w:type="spellEnd"/>
      <w:r>
        <w:rPr>
          <w:rStyle w:val="Fontepargpadro1"/>
        </w:rPr>
        <w:t xml:space="preserve"> - Gerenciador de banco de dados -</w:t>
      </w:r>
      <w:r w:rsidR="00DB4EF5">
        <w:rPr>
          <w:rStyle w:val="Fontepargpadro1"/>
        </w:rPr>
        <w:t xml:space="preserve"> </w:t>
      </w:r>
      <w:hyperlink r:id="rId20" w:history="1">
        <w:r w:rsidR="00DB4EF5" w:rsidRPr="00671F97">
          <w:rPr>
            <w:rStyle w:val="Hyperlink"/>
          </w:rPr>
          <w:t>https://www.mysql.com/</w:t>
        </w:r>
      </w:hyperlink>
      <w:r w:rsidR="00DB4EF5">
        <w:rPr>
          <w:rStyle w:val="Fontepargpadro1"/>
        </w:rPr>
        <w:t xml:space="preserve"> </w:t>
      </w:r>
    </w:p>
    <w:p w14:paraId="3E795D01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FERRAMENTAS ADOTADAS</w:t>
      </w:r>
    </w:p>
    <w:p w14:paraId="50F1B831" w14:textId="24BBDB19" w:rsidR="00FB63CB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Brackets</w:t>
      </w:r>
      <w:proofErr w:type="spellEnd"/>
      <w:r>
        <w:rPr>
          <w:rStyle w:val="Fontepargpadro1"/>
        </w:rPr>
        <w:t xml:space="preserve"> - Editor de texto -</w:t>
      </w:r>
      <w:r w:rsidR="00DB4EF5">
        <w:rPr>
          <w:rStyle w:val="Fontepargpadro1"/>
        </w:rPr>
        <w:t xml:space="preserve"> </w:t>
      </w:r>
      <w:hyperlink r:id="rId21" w:history="1">
        <w:r w:rsidR="00DB4EF5" w:rsidRPr="00671F97">
          <w:rPr>
            <w:rStyle w:val="Hyperlink"/>
          </w:rPr>
          <w:t>http://brackets.io/</w:t>
        </w:r>
      </w:hyperlink>
    </w:p>
    <w:p w14:paraId="4630446F" w14:textId="218E0CF0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Atom</w:t>
      </w:r>
      <w:proofErr w:type="spellEnd"/>
      <w:r>
        <w:rPr>
          <w:rStyle w:val="Fontepargpadro1"/>
        </w:rPr>
        <w:t xml:space="preserve"> - Editor de texto -</w:t>
      </w:r>
      <w:r w:rsidR="00DB4EF5">
        <w:rPr>
          <w:rStyle w:val="Fontepargpadro1"/>
        </w:rPr>
        <w:t xml:space="preserve"> </w:t>
      </w:r>
      <w:hyperlink r:id="rId22" w:history="1">
        <w:r w:rsidR="00DB4EF5" w:rsidRPr="00671F97">
          <w:rPr>
            <w:rStyle w:val="Hyperlink"/>
          </w:rPr>
          <w:t>https://atom.io/</w:t>
        </w:r>
      </w:hyperlink>
    </w:p>
    <w:p w14:paraId="0AF78FA8" w14:textId="0B06A7BE" w:rsidR="00DB4EF5" w:rsidRP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Xampp</w:t>
      </w:r>
      <w:proofErr w:type="spellEnd"/>
      <w:r>
        <w:rPr>
          <w:rStyle w:val="Fontepargpadro1"/>
        </w:rPr>
        <w:t xml:space="preserve"> - Ferramenta para utilização de servidor local para sites -</w:t>
      </w:r>
      <w:r w:rsidR="00DB4EF5">
        <w:rPr>
          <w:rStyle w:val="Fontepargpadro1"/>
        </w:rPr>
        <w:t xml:space="preserve"> </w:t>
      </w:r>
      <w:hyperlink r:id="rId23" w:history="1">
        <w:r w:rsidR="00DB4EF5" w:rsidRPr="00671F97">
          <w:rPr>
            <w:rStyle w:val="Hyperlink"/>
          </w:rPr>
          <w:t>https://www.apachefriends.org/pt_br/index.html</w:t>
        </w:r>
      </w:hyperlink>
      <w:r w:rsidR="00DB4EF5">
        <w:rPr>
          <w:rStyle w:val="Fontepargpadro1"/>
        </w:rPr>
        <w:t xml:space="preserve"> 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2"/>
        <w:gridCol w:w="634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F902E1" w14:paraId="3EFB8D09" w14:textId="77777777" w:rsidTr="00544096">
        <w:tc>
          <w:tcPr>
            <w:tcW w:w="2358" w:type="dxa"/>
          </w:tcPr>
          <w:p w14:paraId="23C6C1A9" w14:textId="77777777" w:rsidR="00F902E1" w:rsidRPr="002271DB" w:rsidRDefault="00F902E1" w:rsidP="00544096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B0042F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7415DE03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05F3029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56B72B1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FD72E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52D64A0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97A391F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0EE42C9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F8501C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A1BA02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69B7A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9B7E5E7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F902E1" w14:paraId="19BD7D4A" w14:textId="77777777" w:rsidTr="00544096">
        <w:tc>
          <w:tcPr>
            <w:tcW w:w="2358" w:type="dxa"/>
          </w:tcPr>
          <w:p w14:paraId="535E5C00" w14:textId="77777777" w:rsidR="00F902E1" w:rsidRPr="008566E0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rStyle w:val="Fontepargpadro1"/>
              </w:rPr>
              <w:t>Definição da proposta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FC3B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892C5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77DC8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54F5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506A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00F5C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E1753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5B638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0504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7C75F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C7BC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8B3D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47505151" w14:textId="77777777" w:rsidTr="00544096">
        <w:tc>
          <w:tcPr>
            <w:tcW w:w="2358" w:type="dxa"/>
          </w:tcPr>
          <w:p w14:paraId="157C4053" w14:textId="77777777" w:rsidR="00F902E1" w:rsidRPr="002271DB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Definição do orientador(a)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ABC6BB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97D5B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9204F7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5795CBA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8B247F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80A6F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491A3A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23FFC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BBF36D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1A7D5A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BB87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B4B6AE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A32429D" w14:textId="77777777" w:rsidTr="00544096">
        <w:tc>
          <w:tcPr>
            <w:tcW w:w="2358" w:type="dxa"/>
          </w:tcPr>
          <w:p w14:paraId="6F4C7BF2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Pesquisa bibliográfica sobre soluções existentes</w:t>
            </w:r>
          </w:p>
        </w:tc>
        <w:tc>
          <w:tcPr>
            <w:tcW w:w="596" w:type="dxa"/>
          </w:tcPr>
          <w:p w14:paraId="643BE5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6A6A6" w:themeFill="background1" w:themeFillShade="A6"/>
          </w:tcPr>
          <w:p w14:paraId="68EDCE9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061C1E8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7FCBCB1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83A944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A577C1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93FD0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3451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23271E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44945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06997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A3A5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5B67DFE" w14:textId="77777777" w:rsidTr="00544096">
        <w:tc>
          <w:tcPr>
            <w:tcW w:w="2358" w:type="dxa"/>
          </w:tcPr>
          <w:p w14:paraId="35325CC0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Estudo e definição das tecnologias</w:t>
            </w:r>
          </w:p>
        </w:tc>
        <w:tc>
          <w:tcPr>
            <w:tcW w:w="596" w:type="dxa"/>
          </w:tcPr>
          <w:p w14:paraId="681CF1D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39759E0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703BD7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42B5A7C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DF31F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2FAAB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5A4A4D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8555C3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DC0C2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7035A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6AC82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326E1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585F20FF" w14:textId="77777777" w:rsidTr="00544096">
        <w:tc>
          <w:tcPr>
            <w:tcW w:w="2358" w:type="dxa"/>
          </w:tcPr>
          <w:p w14:paraId="650C4FE3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Elaboração do apêndice II</w:t>
            </w:r>
          </w:p>
        </w:tc>
        <w:tc>
          <w:tcPr>
            <w:tcW w:w="596" w:type="dxa"/>
          </w:tcPr>
          <w:p w14:paraId="2461B6C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53AD6E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3F6F0A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21F0A78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56F5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B236F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976E61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165E8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8FC96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02DF57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E2EC4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34490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ED1A442" w14:textId="77777777" w:rsidTr="00F902E1">
        <w:trPr>
          <w:trHeight w:val="455"/>
        </w:trPr>
        <w:tc>
          <w:tcPr>
            <w:tcW w:w="2358" w:type="dxa"/>
          </w:tcPr>
          <w:p w14:paraId="5481BB7D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Análise de requisitos</w:t>
            </w:r>
          </w:p>
        </w:tc>
        <w:tc>
          <w:tcPr>
            <w:tcW w:w="596" w:type="dxa"/>
          </w:tcPr>
          <w:p w14:paraId="100296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uto"/>
          </w:tcPr>
          <w:p w14:paraId="4E66FC9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5FF50B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56D2238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6AA59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02CBA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F09991C" w14:textId="77777777" w:rsidR="00F902E1" w:rsidRPr="00F902E1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E43A56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42E5A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4496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F59349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4499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DB21D45" w14:textId="77777777" w:rsidTr="00F902E1">
        <w:trPr>
          <w:trHeight w:val="419"/>
        </w:trPr>
        <w:tc>
          <w:tcPr>
            <w:tcW w:w="2358" w:type="dxa"/>
          </w:tcPr>
          <w:p w14:paraId="7B977AB9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Modelagem</w:t>
            </w:r>
          </w:p>
        </w:tc>
        <w:tc>
          <w:tcPr>
            <w:tcW w:w="596" w:type="dxa"/>
          </w:tcPr>
          <w:p w14:paraId="7D4C0A0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92ACF3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A5C753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380A22C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77E473D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123E14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2A40D2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1A991E3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28A21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4DFD14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96B96B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F8288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C25EC90" w14:textId="77777777" w:rsidTr="00F902E1">
        <w:tc>
          <w:tcPr>
            <w:tcW w:w="2358" w:type="dxa"/>
          </w:tcPr>
          <w:p w14:paraId="6519E357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Implementação da solução proposta</w:t>
            </w:r>
          </w:p>
        </w:tc>
        <w:tc>
          <w:tcPr>
            <w:tcW w:w="596" w:type="dxa"/>
          </w:tcPr>
          <w:p w14:paraId="2D3363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277A899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2FC5D4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uto"/>
          </w:tcPr>
          <w:p w14:paraId="4692A82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0349F8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47BDC55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6478F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268EC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E470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5C403D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BD38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BF8A0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8A1F26D" w14:textId="77777777" w:rsidTr="00544096">
        <w:tc>
          <w:tcPr>
            <w:tcW w:w="2358" w:type="dxa"/>
          </w:tcPr>
          <w:p w14:paraId="15F120DD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Preparação para apresentação na IFCITEC</w:t>
            </w:r>
          </w:p>
        </w:tc>
        <w:tc>
          <w:tcPr>
            <w:tcW w:w="596" w:type="dxa"/>
          </w:tcPr>
          <w:p w14:paraId="5E867BE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84B26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25FFAD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5CA517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48E36B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ED5C2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09A2E9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9D6E00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35D06C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2D97D1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C9FFCA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AC2F5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00FC6003" w14:textId="77777777" w:rsidTr="00544096">
        <w:tc>
          <w:tcPr>
            <w:tcW w:w="2358" w:type="dxa"/>
          </w:tcPr>
          <w:p w14:paraId="27DE322A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 xml:space="preserve">Elaboração </w:t>
            </w:r>
            <w:r>
              <w:t>dos documentos do seminário de andamento</w:t>
            </w:r>
          </w:p>
        </w:tc>
        <w:tc>
          <w:tcPr>
            <w:tcW w:w="596" w:type="dxa"/>
          </w:tcPr>
          <w:p w14:paraId="1237502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F0A81F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0127E6F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72D4B20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4BD98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882A94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27A4902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F3A60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A4AE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C5498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A241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BEFCF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E8D1A2B" w14:textId="77777777" w:rsidTr="00544096">
        <w:tc>
          <w:tcPr>
            <w:tcW w:w="2358" w:type="dxa"/>
          </w:tcPr>
          <w:p w14:paraId="6CFC0E5B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bookmarkStart w:id="4" w:name="OLE_LINK2"/>
            <w:r w:rsidRPr="008566E0">
              <w:t>Detalhamento do relatório</w:t>
            </w:r>
            <w:r>
              <w:t xml:space="preserve"> técnico</w:t>
            </w:r>
            <w:bookmarkEnd w:id="4"/>
          </w:p>
        </w:tc>
        <w:tc>
          <w:tcPr>
            <w:tcW w:w="596" w:type="dxa"/>
          </w:tcPr>
          <w:p w14:paraId="1CBFAC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0058D1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6A78E59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3B0D339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482012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A7202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2D560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EF3574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693FE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C632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699A12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6EC8F5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78965693" w14:textId="77777777" w:rsidTr="00544096">
        <w:tc>
          <w:tcPr>
            <w:tcW w:w="2358" w:type="dxa"/>
          </w:tcPr>
          <w:p w14:paraId="7631B943" w14:textId="77777777" w:rsidR="00F902E1" w:rsidRPr="008566E0" w:rsidRDefault="00F902E1" w:rsidP="00544096">
            <w:pPr>
              <w:spacing w:after="0"/>
              <w:ind w:firstLine="0"/>
              <w:jc w:val="left"/>
            </w:pPr>
            <w:bookmarkStart w:id="5" w:name="OLE_LINK3"/>
            <w:r>
              <w:t>Entrega da versão final da monografia</w:t>
            </w:r>
            <w:bookmarkEnd w:id="5"/>
          </w:p>
        </w:tc>
        <w:tc>
          <w:tcPr>
            <w:tcW w:w="596" w:type="dxa"/>
          </w:tcPr>
          <w:p w14:paraId="6C9D30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56542C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8C0535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054B0D0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B3F6AE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F61EC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F087F5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40A9A9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35D8F56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F4B88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FB5CC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C7AA84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2B2EB64" w14:textId="77777777" w:rsidTr="00544096">
        <w:tc>
          <w:tcPr>
            <w:tcW w:w="2358" w:type="dxa"/>
          </w:tcPr>
          <w:p w14:paraId="3A843ABE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Apresentação para a banca</w:t>
            </w:r>
          </w:p>
        </w:tc>
        <w:tc>
          <w:tcPr>
            <w:tcW w:w="596" w:type="dxa"/>
          </w:tcPr>
          <w:p w14:paraId="7DCE4F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EDB682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2381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6CB6E2F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F2DB68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7C05E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9E48F4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0599B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28A93EC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DB5BB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D5B92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D09F96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2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F6CF" w14:textId="77777777" w:rsidR="00173D3A" w:rsidRDefault="00173D3A">
      <w:pPr>
        <w:spacing w:after="0"/>
      </w:pPr>
      <w:r>
        <w:separator/>
      </w:r>
    </w:p>
  </w:endnote>
  <w:endnote w:type="continuationSeparator" w:id="0">
    <w:p w14:paraId="765AEB21" w14:textId="77777777" w:rsidR="00173D3A" w:rsidRDefault="00173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A2F96" w14:textId="77777777" w:rsidR="00173D3A" w:rsidRDefault="00173D3A">
      <w:pPr>
        <w:spacing w:after="0"/>
      </w:pPr>
      <w:r>
        <w:separator/>
      </w:r>
    </w:p>
  </w:footnote>
  <w:footnote w:type="continuationSeparator" w:id="0">
    <w:p w14:paraId="488EAEE4" w14:textId="77777777" w:rsidR="00173D3A" w:rsidRDefault="00173D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37D65"/>
    <w:multiLevelType w:val="hybridMultilevel"/>
    <w:tmpl w:val="DDE2E31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7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27235"/>
    <w:rsid w:val="000361E6"/>
    <w:rsid w:val="000B7D52"/>
    <w:rsid w:val="000C3D7D"/>
    <w:rsid w:val="000E2820"/>
    <w:rsid w:val="000E495D"/>
    <w:rsid w:val="000E58AD"/>
    <w:rsid w:val="000E64F8"/>
    <w:rsid w:val="001067B3"/>
    <w:rsid w:val="00107CA9"/>
    <w:rsid w:val="001170B0"/>
    <w:rsid w:val="00126BA0"/>
    <w:rsid w:val="00141154"/>
    <w:rsid w:val="001538A3"/>
    <w:rsid w:val="00153D24"/>
    <w:rsid w:val="00173D3A"/>
    <w:rsid w:val="00186E75"/>
    <w:rsid w:val="00193271"/>
    <w:rsid w:val="001C4275"/>
    <w:rsid w:val="001E6C72"/>
    <w:rsid w:val="00210F17"/>
    <w:rsid w:val="00211DA6"/>
    <w:rsid w:val="002174E1"/>
    <w:rsid w:val="00220B31"/>
    <w:rsid w:val="0022406E"/>
    <w:rsid w:val="002271DB"/>
    <w:rsid w:val="00231204"/>
    <w:rsid w:val="002444B4"/>
    <w:rsid w:val="0027211E"/>
    <w:rsid w:val="0027684C"/>
    <w:rsid w:val="00283B0C"/>
    <w:rsid w:val="00284B69"/>
    <w:rsid w:val="002C2304"/>
    <w:rsid w:val="002C4872"/>
    <w:rsid w:val="002C69A4"/>
    <w:rsid w:val="002C786D"/>
    <w:rsid w:val="002E7A88"/>
    <w:rsid w:val="002F3088"/>
    <w:rsid w:val="002F74DA"/>
    <w:rsid w:val="00305EC7"/>
    <w:rsid w:val="003A760E"/>
    <w:rsid w:val="003B362C"/>
    <w:rsid w:val="003F65B5"/>
    <w:rsid w:val="003F7C5B"/>
    <w:rsid w:val="00414371"/>
    <w:rsid w:val="00420E07"/>
    <w:rsid w:val="00426A74"/>
    <w:rsid w:val="004309D0"/>
    <w:rsid w:val="004338C1"/>
    <w:rsid w:val="00446615"/>
    <w:rsid w:val="00462EBF"/>
    <w:rsid w:val="004954D0"/>
    <w:rsid w:val="00497FA1"/>
    <w:rsid w:val="004A4E51"/>
    <w:rsid w:val="004C0FD6"/>
    <w:rsid w:val="004C5F55"/>
    <w:rsid w:val="004D4842"/>
    <w:rsid w:val="004D61E8"/>
    <w:rsid w:val="005051F4"/>
    <w:rsid w:val="00507C6C"/>
    <w:rsid w:val="005125B5"/>
    <w:rsid w:val="005166E5"/>
    <w:rsid w:val="005176C3"/>
    <w:rsid w:val="005371EC"/>
    <w:rsid w:val="00540888"/>
    <w:rsid w:val="0057498C"/>
    <w:rsid w:val="00580B29"/>
    <w:rsid w:val="005C08AF"/>
    <w:rsid w:val="005C6446"/>
    <w:rsid w:val="006631F4"/>
    <w:rsid w:val="00674707"/>
    <w:rsid w:val="006835EB"/>
    <w:rsid w:val="006A5862"/>
    <w:rsid w:val="006B285A"/>
    <w:rsid w:val="006B60FF"/>
    <w:rsid w:val="006C55D7"/>
    <w:rsid w:val="006F20F2"/>
    <w:rsid w:val="00701833"/>
    <w:rsid w:val="007A0102"/>
    <w:rsid w:val="007B4C86"/>
    <w:rsid w:val="007C5320"/>
    <w:rsid w:val="007E18FE"/>
    <w:rsid w:val="007E6802"/>
    <w:rsid w:val="0080513A"/>
    <w:rsid w:val="008079CA"/>
    <w:rsid w:val="00825D53"/>
    <w:rsid w:val="008308BE"/>
    <w:rsid w:val="00835844"/>
    <w:rsid w:val="0085229E"/>
    <w:rsid w:val="00895491"/>
    <w:rsid w:val="008B465B"/>
    <w:rsid w:val="008B6F22"/>
    <w:rsid w:val="008C1F7E"/>
    <w:rsid w:val="008C227A"/>
    <w:rsid w:val="008D00D3"/>
    <w:rsid w:val="008E6F0B"/>
    <w:rsid w:val="008E7041"/>
    <w:rsid w:val="008F16B3"/>
    <w:rsid w:val="00903D25"/>
    <w:rsid w:val="0090433C"/>
    <w:rsid w:val="00910CA2"/>
    <w:rsid w:val="00916833"/>
    <w:rsid w:val="0092143C"/>
    <w:rsid w:val="00940D37"/>
    <w:rsid w:val="00995CF1"/>
    <w:rsid w:val="009B2557"/>
    <w:rsid w:val="009B70B3"/>
    <w:rsid w:val="009B7610"/>
    <w:rsid w:val="009C6E49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0C55"/>
    <w:rsid w:val="00B54D9B"/>
    <w:rsid w:val="00BA68C7"/>
    <w:rsid w:val="00BF275D"/>
    <w:rsid w:val="00C0032A"/>
    <w:rsid w:val="00C10B3F"/>
    <w:rsid w:val="00C261BE"/>
    <w:rsid w:val="00C523A2"/>
    <w:rsid w:val="00C544B9"/>
    <w:rsid w:val="00C94F71"/>
    <w:rsid w:val="00C952B6"/>
    <w:rsid w:val="00CB3244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9794E"/>
    <w:rsid w:val="00DB4EF5"/>
    <w:rsid w:val="00DD7153"/>
    <w:rsid w:val="00DE2F1D"/>
    <w:rsid w:val="00DF113D"/>
    <w:rsid w:val="00E36487"/>
    <w:rsid w:val="00E42C4C"/>
    <w:rsid w:val="00E671A7"/>
    <w:rsid w:val="00E72EC1"/>
    <w:rsid w:val="00EB50BB"/>
    <w:rsid w:val="00EF09E5"/>
    <w:rsid w:val="00EF3349"/>
    <w:rsid w:val="00F00FAA"/>
    <w:rsid w:val="00F36B51"/>
    <w:rsid w:val="00F46755"/>
    <w:rsid w:val="00F66FA8"/>
    <w:rsid w:val="00F8655C"/>
    <w:rsid w:val="00F902E1"/>
    <w:rsid w:val="00F93878"/>
    <w:rsid w:val="00F9454D"/>
    <w:rsid w:val="00FB63CB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910E889B-8051-483A-9456-14780084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B4E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materializecss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rackets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php.n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s://www.mys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javascript.com/" TargetMode="External"/><Relationship Id="rId23" Type="http://schemas.openxmlformats.org/officeDocument/2006/relationships/hyperlink" Target="https://www.apachefriends.org/pt_br/index.html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codeigniter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atom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9498C-08B5-43EC-AA7E-D22745D3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625</TotalTime>
  <Pages>14</Pages>
  <Words>2204</Words>
  <Characters>11903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Leonardo</cp:lastModifiedBy>
  <cp:revision>20</cp:revision>
  <cp:lastPrinted>2008-11-27T17:11:00Z</cp:lastPrinted>
  <dcterms:created xsi:type="dcterms:W3CDTF">2017-02-16T17:41:00Z</dcterms:created>
  <dcterms:modified xsi:type="dcterms:W3CDTF">2017-06-22T05:32:00Z</dcterms:modified>
</cp:coreProperties>
</file>