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6A8494C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 xml:space="preserve">INSTITUTO FEDERAL DE EDUCAÇÃO, CIÊNCIA E TECNOLOGIA DO </w:t>
      </w:r>
    </w:p>
    <w:p w14:paraId="6110CC7D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14:paraId="5C81B61E" w14:textId="77777777" w:rsidR="003F65B5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 w:rsidR="00E72EC1">
        <w:rPr>
          <w:szCs w:val="24"/>
        </w:rPr>
        <w:t>A</w:t>
      </w:r>
      <w:r w:rsidRPr="00CF3307">
        <w:rPr>
          <w:szCs w:val="24"/>
        </w:rPr>
        <w:t>MPUS CANOAS</w:t>
      </w:r>
    </w:p>
    <w:p w14:paraId="77348D83" w14:textId="16CAE09A" w:rsidR="003F65B5" w:rsidRPr="00CF3307" w:rsidRDefault="003F65B5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 w:rsidR="00FB63CB">
        <w:rPr>
          <w:szCs w:val="24"/>
        </w:rPr>
        <w:t>TÉCNICO</w:t>
      </w:r>
      <w:r w:rsidR="00E72EC1">
        <w:rPr>
          <w:szCs w:val="24"/>
        </w:rPr>
        <w:t xml:space="preserve"> EM </w:t>
      </w:r>
      <w:r w:rsidR="00FB63CB">
        <w:rPr>
          <w:szCs w:val="24"/>
        </w:rPr>
        <w:t>INFORMÁTICA INTEGRADO AO ENSINO MÉDIO</w:t>
      </w:r>
    </w:p>
    <w:p w14:paraId="3625DB05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65500F2E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4B6332AC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379BDDF5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719EC1F0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28CC1C6C" w14:textId="77777777" w:rsidR="003F65B5" w:rsidRPr="00CF3307" w:rsidRDefault="003F65B5" w:rsidP="002C786D">
      <w:pPr>
        <w:ind w:firstLine="0"/>
        <w:rPr>
          <w:szCs w:val="24"/>
        </w:rPr>
      </w:pPr>
    </w:p>
    <w:p w14:paraId="396B2C15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5F86FB17" w14:textId="156B6B5B" w:rsidR="003F65B5" w:rsidRPr="00ED55A1" w:rsidRDefault="00ED55A1">
      <w:pPr>
        <w:pStyle w:val="Autor"/>
        <w:rPr>
          <w:b/>
          <w:szCs w:val="24"/>
        </w:rPr>
      </w:pPr>
      <w:r>
        <w:rPr>
          <w:szCs w:val="24"/>
        </w:rPr>
        <w:t>LEONardo de araujo lopes</w:t>
      </w:r>
    </w:p>
    <w:p w14:paraId="585B9CE9" w14:textId="77777777" w:rsidR="003F65B5" w:rsidRPr="00CF3307" w:rsidRDefault="003F65B5">
      <w:pPr>
        <w:rPr>
          <w:szCs w:val="24"/>
        </w:rPr>
      </w:pPr>
    </w:p>
    <w:p w14:paraId="4D9F84A4" w14:textId="77777777" w:rsidR="003F65B5" w:rsidRPr="00CF3307" w:rsidRDefault="003F65B5">
      <w:pPr>
        <w:rPr>
          <w:szCs w:val="24"/>
        </w:rPr>
      </w:pPr>
    </w:p>
    <w:p w14:paraId="7BB053ED" w14:textId="77777777" w:rsidR="003F65B5" w:rsidRPr="00CF3307" w:rsidRDefault="003F65B5">
      <w:pPr>
        <w:rPr>
          <w:szCs w:val="24"/>
        </w:rPr>
      </w:pPr>
    </w:p>
    <w:p w14:paraId="3690AED3" w14:textId="77777777" w:rsidR="003F65B5" w:rsidRPr="00CF3307" w:rsidRDefault="003F65B5">
      <w:pPr>
        <w:rPr>
          <w:szCs w:val="24"/>
        </w:rPr>
      </w:pPr>
    </w:p>
    <w:p w14:paraId="0CE4E6AA" w14:textId="3E2825A9" w:rsidR="002C786D" w:rsidRDefault="002C786D" w:rsidP="00FB63CB">
      <w:pPr>
        <w:pStyle w:val="TtulodaFolhadeRosto"/>
        <w:ind w:left="1418"/>
        <w:rPr>
          <w:sz w:val="24"/>
          <w:szCs w:val="24"/>
        </w:rPr>
      </w:pPr>
      <w:r>
        <w:rPr>
          <w:sz w:val="24"/>
          <w:szCs w:val="24"/>
        </w:rPr>
        <w:t>APÊ</w:t>
      </w:r>
      <w:r w:rsidR="00DF47EC">
        <w:rPr>
          <w:sz w:val="24"/>
          <w:szCs w:val="24"/>
        </w:rPr>
        <w:t>NDICE</w:t>
      </w:r>
      <w:r w:rsidR="00F02194">
        <w:rPr>
          <w:sz w:val="24"/>
          <w:szCs w:val="24"/>
        </w:rPr>
        <w:t xml:space="preserve"> </w:t>
      </w:r>
      <w:r w:rsidR="00DF47EC">
        <w:rPr>
          <w:sz w:val="24"/>
          <w:szCs w:val="24"/>
        </w:rPr>
        <w:t>II</w:t>
      </w:r>
      <w:r>
        <w:rPr>
          <w:sz w:val="24"/>
          <w:szCs w:val="24"/>
        </w:rPr>
        <w:t xml:space="preserve"> </w:t>
      </w:r>
    </w:p>
    <w:p w14:paraId="63C14D5E" w14:textId="4471B9A9" w:rsidR="00FB63CB" w:rsidRPr="00FB63CB" w:rsidRDefault="00FB63CB" w:rsidP="00FB63CB">
      <w:pPr>
        <w:pStyle w:val="TtulodaFolhadeRosto"/>
        <w:ind w:left="1418"/>
        <w:rPr>
          <w:sz w:val="24"/>
          <w:szCs w:val="24"/>
        </w:rPr>
      </w:pPr>
      <w:r w:rsidRPr="00FB63CB">
        <w:rPr>
          <w:sz w:val="24"/>
          <w:szCs w:val="24"/>
        </w:rPr>
        <w:t>DOCUMENTAÇÃO DO SISTEMA</w:t>
      </w:r>
    </w:p>
    <w:p w14:paraId="09C207DD" w14:textId="74E4386A" w:rsidR="00FB63CB" w:rsidRPr="00B2774C" w:rsidRDefault="00B2774C" w:rsidP="00FB63CB">
      <w:pPr>
        <w:pStyle w:val="TtulodaFolhadeRosto"/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PLATAFORMA PARA </w:t>
      </w:r>
      <w:r>
        <w:rPr>
          <w:sz w:val="24"/>
          <w:szCs w:val="24"/>
        </w:rPr>
        <w:t>PLANEJAMENTO DE ATIVIDADES</w:t>
      </w:r>
      <w:r>
        <w:rPr>
          <w:sz w:val="24"/>
          <w:szCs w:val="24"/>
        </w:rPr>
        <w:t xml:space="preserve"> E ORGANIZAÇÃO DE REGISTROS DE TESTES DE ROBÓTICA</w:t>
      </w:r>
    </w:p>
    <w:p w14:paraId="0A4915F0" w14:textId="77777777" w:rsidR="003F65B5" w:rsidRPr="00CF3307" w:rsidRDefault="003F65B5">
      <w:pPr>
        <w:rPr>
          <w:szCs w:val="24"/>
        </w:rPr>
      </w:pPr>
    </w:p>
    <w:p w14:paraId="30DB496B" w14:textId="77777777" w:rsidR="003F65B5" w:rsidRPr="00CF3307" w:rsidRDefault="003F65B5">
      <w:pPr>
        <w:rPr>
          <w:szCs w:val="24"/>
        </w:rPr>
      </w:pPr>
    </w:p>
    <w:p w14:paraId="679C4E4F" w14:textId="77777777" w:rsidR="003F65B5" w:rsidRPr="00CF3307" w:rsidRDefault="003F65B5">
      <w:pPr>
        <w:rPr>
          <w:szCs w:val="24"/>
        </w:rPr>
      </w:pPr>
    </w:p>
    <w:p w14:paraId="72750EA1" w14:textId="77777777" w:rsidR="003F65B5" w:rsidRPr="00CF3307" w:rsidRDefault="003F65B5">
      <w:pPr>
        <w:rPr>
          <w:szCs w:val="24"/>
        </w:rPr>
      </w:pPr>
    </w:p>
    <w:p w14:paraId="0FBF1FD7" w14:textId="25399159" w:rsidR="003F65B5" w:rsidRPr="00875ED6" w:rsidRDefault="002C786D" w:rsidP="002C786D">
      <w:pPr>
        <w:ind w:firstLine="0"/>
        <w:jc w:val="center"/>
        <w:rPr>
          <w:szCs w:val="24"/>
        </w:rPr>
      </w:pPr>
      <w:r w:rsidRPr="002C786D">
        <w:rPr>
          <w:b/>
          <w:szCs w:val="24"/>
        </w:rPr>
        <w:t>Orientador</w:t>
      </w:r>
      <w:r w:rsidR="00F02194">
        <w:rPr>
          <w:b/>
          <w:szCs w:val="24"/>
        </w:rPr>
        <w:t>a</w:t>
      </w:r>
      <w:r>
        <w:rPr>
          <w:szCs w:val="24"/>
        </w:rPr>
        <w:t xml:space="preserve">: </w:t>
      </w:r>
      <w:proofErr w:type="spellStart"/>
      <w:r w:rsidR="00875ED6">
        <w:rPr>
          <w:szCs w:val="24"/>
        </w:rPr>
        <w:t>Patricia</w:t>
      </w:r>
      <w:proofErr w:type="spellEnd"/>
      <w:r w:rsidR="00875ED6">
        <w:rPr>
          <w:szCs w:val="24"/>
        </w:rPr>
        <w:t xml:space="preserve"> Nogueira </w:t>
      </w:r>
      <w:proofErr w:type="spellStart"/>
      <w:r w:rsidR="00875ED6">
        <w:rPr>
          <w:szCs w:val="24"/>
        </w:rPr>
        <w:t>Hubler</w:t>
      </w:r>
      <w:proofErr w:type="spellEnd"/>
    </w:p>
    <w:p w14:paraId="32353D91" w14:textId="77777777" w:rsidR="003F65B5" w:rsidRPr="00462EBF" w:rsidRDefault="003F65B5">
      <w:pPr>
        <w:spacing w:after="0"/>
        <w:ind w:left="3969" w:firstLine="0"/>
        <w:rPr>
          <w:szCs w:val="24"/>
        </w:rPr>
      </w:pPr>
    </w:p>
    <w:p w14:paraId="3F87C1F0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5627DAFE" w14:textId="77777777" w:rsidR="0057498C" w:rsidRPr="00462EBF" w:rsidRDefault="0057498C" w:rsidP="007A0102">
      <w:pPr>
        <w:pStyle w:val="Cabealho"/>
        <w:tabs>
          <w:tab w:val="clear" w:pos="4419"/>
          <w:tab w:val="clear" w:pos="8838"/>
        </w:tabs>
        <w:spacing w:after="0"/>
        <w:ind w:firstLine="0"/>
        <w:rPr>
          <w:szCs w:val="24"/>
        </w:rPr>
      </w:pPr>
    </w:p>
    <w:p w14:paraId="52093510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46458B24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4F7C63B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607CC3B0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D6C1353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62E2F92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54E3B467" w14:textId="77777777" w:rsidR="003F65B5" w:rsidRPr="004954D0" w:rsidRDefault="003F65B5">
      <w:pPr>
        <w:spacing w:after="0"/>
        <w:rPr>
          <w:szCs w:val="24"/>
        </w:rPr>
      </w:pPr>
    </w:p>
    <w:p w14:paraId="3E8CAE62" w14:textId="77777777" w:rsidR="003F65B5" w:rsidRPr="004954D0" w:rsidRDefault="003F65B5">
      <w:pPr>
        <w:spacing w:after="0"/>
        <w:rPr>
          <w:szCs w:val="24"/>
        </w:rPr>
      </w:pPr>
    </w:p>
    <w:p w14:paraId="360AACB6" w14:textId="77777777" w:rsidR="003F65B5" w:rsidRPr="001E6C72" w:rsidRDefault="003F65B5">
      <w:pPr>
        <w:spacing w:after="0"/>
        <w:rPr>
          <w:szCs w:val="24"/>
        </w:rPr>
      </w:pPr>
    </w:p>
    <w:p w14:paraId="0D26E0EF" w14:textId="34ED8443" w:rsidR="005125B5" w:rsidRPr="00D441D4" w:rsidRDefault="002444B4" w:rsidP="007A0102">
      <w:pPr>
        <w:spacing w:after="0"/>
        <w:ind w:firstLine="0"/>
        <w:jc w:val="center"/>
        <w:rPr>
          <w:szCs w:val="24"/>
        </w:rPr>
        <w:sectPr w:rsidR="005125B5" w:rsidRPr="00D441D4">
          <w:headerReference w:type="even" r:id="rId8"/>
          <w:headerReference w:type="default" r:id="rId9"/>
          <w:headerReference w:type="first" r:id="rId10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B2774C">
        <w:rPr>
          <w:noProof/>
          <w:szCs w:val="24"/>
        </w:rPr>
        <w:t>17 de abril de 2017</w:t>
      </w:r>
      <w:r w:rsidRPr="00CF3307">
        <w:rPr>
          <w:szCs w:val="24"/>
        </w:rPr>
        <w:fldChar w:fldCharType="end"/>
      </w:r>
    </w:p>
    <w:p w14:paraId="34B2A6D4" w14:textId="47F6FC17" w:rsidR="00FB63CB" w:rsidRPr="0085229E" w:rsidRDefault="002C786D" w:rsidP="00875ED6">
      <w:pPr>
        <w:pStyle w:val="Ttulo1"/>
        <w:spacing w:before="100" w:beforeAutospacing="1"/>
      </w:pPr>
      <w:r>
        <w:lastRenderedPageBreak/>
        <w:t>Proposta de Trabalho de Conclusão de Curso</w:t>
      </w:r>
    </w:p>
    <w:p w14:paraId="44B6ED01" w14:textId="77777777" w:rsidR="00FB63CB" w:rsidRDefault="00FB63CB" w:rsidP="00875ED6">
      <w:pPr>
        <w:pStyle w:val="Ttulo2"/>
        <w:rPr>
          <w:rFonts w:eastAsia="Times"/>
        </w:rPr>
      </w:pPr>
      <w:r>
        <w:rPr>
          <w:rFonts w:eastAsia="Times"/>
        </w:rPr>
        <w:t>Descrição do Problema</w:t>
      </w:r>
    </w:p>
    <w:p w14:paraId="5E026BEC" w14:textId="3CBFF34C" w:rsidR="007E7DF6" w:rsidRDefault="007E7DF6" w:rsidP="001E1F52">
      <w:pPr>
        <w:rPr>
          <w:rFonts w:eastAsia="Times"/>
        </w:rPr>
      </w:pPr>
      <w:bookmarkStart w:id="0" w:name="OLE_LINK1"/>
      <w:r>
        <w:rPr>
          <w:rFonts w:eastAsia="Times"/>
        </w:rPr>
        <w:t xml:space="preserve">Muitos grupos de desenvolvedores se formam, sendo iniciantes ou experientes, para realização de projetos, </w:t>
      </w:r>
      <w:r w:rsidR="0064045E">
        <w:rPr>
          <w:rFonts w:eastAsia="Times"/>
        </w:rPr>
        <w:t xml:space="preserve">a partir da participação em </w:t>
      </w:r>
      <w:r>
        <w:rPr>
          <w:rFonts w:eastAsia="Times"/>
        </w:rPr>
        <w:t>projetos de pesquisa. Em sua maioria, durante a etapa de desenvolvimento diversos testes de software são realizados, principalmente em projetos que en</w:t>
      </w:r>
      <w:r w:rsidR="00611F10">
        <w:rPr>
          <w:rFonts w:eastAsia="Times"/>
        </w:rPr>
        <w:t>volvam hardware (como robótica)</w:t>
      </w:r>
      <w:r>
        <w:rPr>
          <w:rFonts w:eastAsia="Times"/>
        </w:rPr>
        <w:t xml:space="preserve"> por envolver diversos testes com componentes, sendo testes unitários ou</w:t>
      </w:r>
      <w:r w:rsidR="00611F10">
        <w:rPr>
          <w:rFonts w:eastAsia="Times"/>
        </w:rPr>
        <w:t xml:space="preserve"> de integração</w:t>
      </w:r>
      <w:r>
        <w:rPr>
          <w:rFonts w:eastAsia="Times"/>
        </w:rPr>
        <w:t xml:space="preserve">. Mesmo sendo algo bem comum, não </w:t>
      </w:r>
      <w:r w:rsidR="005A3E66">
        <w:rPr>
          <w:rFonts w:eastAsia="Times"/>
        </w:rPr>
        <w:t xml:space="preserve">foi localizada </w:t>
      </w:r>
      <w:r>
        <w:rPr>
          <w:rFonts w:eastAsia="Times"/>
        </w:rPr>
        <w:t>uma plataforma gratuita que possa auxiliar na documentação dos testes, o que acaba se tornando, muitas vezes, um obstáculo ao organizar estes documentos para serem consultados pela equipe ou utilizados para divulgação em eventos científicos.</w:t>
      </w:r>
    </w:p>
    <w:p w14:paraId="2309F002" w14:textId="77777777" w:rsidR="00B2774C" w:rsidRDefault="007E7DF6" w:rsidP="00B2774C">
      <w:pPr>
        <w:spacing w:after="0"/>
        <w:rPr>
          <w:rFonts w:eastAsia="Times"/>
        </w:rPr>
      </w:pPr>
      <w:r>
        <w:rPr>
          <w:rFonts w:eastAsia="Times"/>
        </w:rPr>
        <w:t>Além da documentação, estes grupos</w:t>
      </w:r>
      <w:r w:rsidR="006F29EF">
        <w:rPr>
          <w:rFonts w:eastAsia="Times"/>
        </w:rPr>
        <w:t>, principalmente os que se utilizam das técnicas de desenvolvimento ágil,</w:t>
      </w:r>
      <w:r>
        <w:rPr>
          <w:rFonts w:eastAsia="Times"/>
        </w:rPr>
        <w:t xml:space="preserve"> também care</w:t>
      </w:r>
      <w:r w:rsidR="006F29EF">
        <w:rPr>
          <w:rFonts w:eastAsia="Times"/>
        </w:rPr>
        <w:t>cem de uma plataforma</w:t>
      </w:r>
      <w:r w:rsidR="008A29A5">
        <w:rPr>
          <w:rFonts w:eastAsia="Times"/>
        </w:rPr>
        <w:t xml:space="preserve"> de fácil utilização</w:t>
      </w:r>
      <w:r w:rsidR="006F29EF">
        <w:rPr>
          <w:rFonts w:eastAsia="Times"/>
        </w:rPr>
        <w:t xml:space="preserve"> que possam planejar e organizar atividades que devem ser realizadas</w:t>
      </w:r>
      <w:r w:rsidR="008A29A5">
        <w:rPr>
          <w:rFonts w:eastAsia="Times"/>
        </w:rPr>
        <w:t xml:space="preserve"> futuramente pela equipe. Na maioria das técnicas de desenvolvimento também há uma grande necessidade de reuniões, necessitando</w:t>
      </w:r>
      <w:r w:rsidR="0064045E">
        <w:rPr>
          <w:rFonts w:eastAsia="Times"/>
        </w:rPr>
        <w:t>, frequentemente,</w:t>
      </w:r>
      <w:r w:rsidR="008A29A5">
        <w:rPr>
          <w:rFonts w:eastAsia="Times"/>
        </w:rPr>
        <w:t xml:space="preserve"> </w:t>
      </w:r>
      <w:r w:rsidR="0064045E">
        <w:rPr>
          <w:rFonts w:eastAsia="Times"/>
        </w:rPr>
        <w:t>d</w:t>
      </w:r>
      <w:r w:rsidR="008A29A5">
        <w:rPr>
          <w:rFonts w:eastAsia="Times"/>
        </w:rPr>
        <w:t>a utilização de um calendário para realizar a sistematização dessas conferências.</w:t>
      </w:r>
      <w:bookmarkStart w:id="1" w:name="_Toc452455490"/>
      <w:bookmarkEnd w:id="0"/>
      <w:bookmarkEnd w:id="1"/>
    </w:p>
    <w:p w14:paraId="61E81E7A" w14:textId="77777777" w:rsidR="00B2774C" w:rsidRDefault="00B2774C" w:rsidP="00B2774C">
      <w:pPr>
        <w:spacing w:after="0"/>
        <w:rPr>
          <w:rFonts w:eastAsia="Times"/>
        </w:rPr>
      </w:pPr>
    </w:p>
    <w:p w14:paraId="78064461" w14:textId="4F493CB7" w:rsidR="00B2774C" w:rsidRDefault="00FB63CB" w:rsidP="00B2774C">
      <w:pPr>
        <w:pStyle w:val="Ttulo2"/>
        <w:rPr>
          <w:rFonts w:eastAsia="Times"/>
        </w:rPr>
      </w:pPr>
      <w:r>
        <w:rPr>
          <w:rFonts w:eastAsia="Times"/>
        </w:rPr>
        <w:t>Proposta de Solução</w:t>
      </w:r>
    </w:p>
    <w:p w14:paraId="3A3411C3" w14:textId="237A39D9" w:rsidR="00875ED6" w:rsidRPr="00875ED6" w:rsidRDefault="006F47B4" w:rsidP="00B2774C">
      <w:pPr>
        <w:spacing w:after="0"/>
        <w:rPr>
          <w:rStyle w:val="Fontepargpadro1"/>
        </w:rPr>
      </w:pPr>
      <w:r>
        <w:rPr>
          <w:rStyle w:val="Fontepargpadro1"/>
        </w:rPr>
        <w:t xml:space="preserve">Considerando todos os problemas e carências citados acima, se pensa no desenvolvimento de uma plataforma </w:t>
      </w:r>
      <w:r w:rsidR="00875ED6">
        <w:rPr>
          <w:rStyle w:val="Fontepargpadro1"/>
        </w:rPr>
        <w:t xml:space="preserve">online </w:t>
      </w:r>
      <w:r>
        <w:rPr>
          <w:rStyle w:val="Fontepargpadro1"/>
        </w:rPr>
        <w:t xml:space="preserve">de uso simples que possa atender e auxiliar na organização destes grupos. </w:t>
      </w:r>
      <w:r w:rsidR="00875ED6">
        <w:rPr>
          <w:rStyle w:val="Fontepargpadro1"/>
        </w:rPr>
        <w:t xml:space="preserve">Atendendo </w:t>
      </w:r>
      <w:r w:rsidR="0064045E">
        <w:rPr>
          <w:rStyle w:val="Fontepargpadro1"/>
        </w:rPr>
        <w:t xml:space="preserve">às </w:t>
      </w:r>
      <w:r w:rsidR="00875ED6">
        <w:rPr>
          <w:rStyle w:val="Fontepargpadro1"/>
        </w:rPr>
        <w:t xml:space="preserve">necessidades na hora de organizar as tarefas, será desenvolvido um quadro de atividades editável compartilhado por toda a equipe, além de uma maneira de marcar reuniões com todos </w:t>
      </w:r>
      <w:r w:rsidR="0064045E">
        <w:rPr>
          <w:rStyle w:val="Fontepargpadro1"/>
        </w:rPr>
        <w:t xml:space="preserve">os </w:t>
      </w:r>
      <w:r w:rsidR="00875ED6">
        <w:rPr>
          <w:rStyle w:val="Fontepargpadro1"/>
        </w:rPr>
        <w:t>integrantes. A plataforma também possuirá uma área para registro de documentações de testes, além de po</w:t>
      </w:r>
      <w:r w:rsidR="007622F5">
        <w:rPr>
          <w:rStyle w:val="Fontepargpadro1"/>
        </w:rPr>
        <w:t>ssuir uma maneira de encontrar,</w:t>
      </w:r>
      <w:r w:rsidR="00875ED6">
        <w:rPr>
          <w:rStyle w:val="Fontepargpadro1"/>
        </w:rPr>
        <w:t xml:space="preserve"> visualizar</w:t>
      </w:r>
      <w:r w:rsidR="007622F5">
        <w:rPr>
          <w:rStyle w:val="Fontepargpadro1"/>
        </w:rPr>
        <w:t xml:space="preserve"> e editar</w:t>
      </w:r>
      <w:r w:rsidR="00875ED6">
        <w:rPr>
          <w:rStyle w:val="Fontepargpadro1"/>
        </w:rPr>
        <w:t xml:space="preserve"> todas as documentações enviadas anteriormente.</w:t>
      </w:r>
    </w:p>
    <w:p w14:paraId="1CA1933A" w14:textId="3702257F" w:rsidR="002C786D" w:rsidRDefault="002C786D" w:rsidP="00875ED6">
      <w:pPr>
        <w:pStyle w:val="Ttulo2"/>
        <w:rPr>
          <w:rFonts w:eastAsia="Times"/>
        </w:rPr>
      </w:pPr>
      <w:r>
        <w:rPr>
          <w:rFonts w:eastAsia="Times"/>
        </w:rPr>
        <w:lastRenderedPageBreak/>
        <w:t>Objetivo</w:t>
      </w:r>
    </w:p>
    <w:p w14:paraId="456136DF" w14:textId="77777777" w:rsidR="00C650E1" w:rsidRPr="00C650E1" w:rsidRDefault="00C650E1" w:rsidP="00C650E1">
      <w:pPr>
        <w:pStyle w:val="PargrafodaLista"/>
        <w:keepNext/>
        <w:numPr>
          <w:ilvl w:val="0"/>
          <w:numId w:val="1"/>
        </w:numPr>
        <w:suppressAutoHyphens/>
        <w:spacing w:before="240" w:after="120"/>
        <w:contextualSpacing w:val="0"/>
        <w:jc w:val="left"/>
        <w:outlineLvl w:val="2"/>
        <w:rPr>
          <w:rFonts w:eastAsia="Times"/>
          <w:b/>
          <w:vanish/>
          <w:lang w:eastAsia="pt-BR"/>
        </w:rPr>
      </w:pPr>
    </w:p>
    <w:p w14:paraId="5FECA662" w14:textId="77777777" w:rsidR="00C650E1" w:rsidRPr="00C650E1" w:rsidRDefault="00C650E1" w:rsidP="00C650E1">
      <w:pPr>
        <w:pStyle w:val="PargrafodaLista"/>
        <w:keepNext/>
        <w:numPr>
          <w:ilvl w:val="1"/>
          <w:numId w:val="1"/>
        </w:numPr>
        <w:suppressAutoHyphens/>
        <w:spacing w:before="240" w:after="120"/>
        <w:contextualSpacing w:val="0"/>
        <w:jc w:val="left"/>
        <w:outlineLvl w:val="2"/>
        <w:rPr>
          <w:rFonts w:eastAsia="Times"/>
          <w:b/>
          <w:vanish/>
          <w:lang w:eastAsia="pt-BR"/>
        </w:rPr>
      </w:pPr>
    </w:p>
    <w:p w14:paraId="70DE6186" w14:textId="77777777" w:rsidR="00C650E1" w:rsidRPr="00C650E1" w:rsidRDefault="00C650E1" w:rsidP="00C650E1">
      <w:pPr>
        <w:pStyle w:val="PargrafodaLista"/>
        <w:keepNext/>
        <w:numPr>
          <w:ilvl w:val="1"/>
          <w:numId w:val="1"/>
        </w:numPr>
        <w:suppressAutoHyphens/>
        <w:spacing w:before="240" w:after="120"/>
        <w:contextualSpacing w:val="0"/>
        <w:jc w:val="left"/>
        <w:outlineLvl w:val="2"/>
        <w:rPr>
          <w:rFonts w:eastAsia="Times"/>
          <w:b/>
          <w:vanish/>
          <w:lang w:eastAsia="pt-BR"/>
        </w:rPr>
      </w:pPr>
    </w:p>
    <w:p w14:paraId="085CB421" w14:textId="77777777" w:rsidR="00C650E1" w:rsidRPr="00C650E1" w:rsidRDefault="00C650E1" w:rsidP="00C650E1">
      <w:pPr>
        <w:pStyle w:val="PargrafodaLista"/>
        <w:keepNext/>
        <w:numPr>
          <w:ilvl w:val="1"/>
          <w:numId w:val="1"/>
        </w:numPr>
        <w:suppressAutoHyphens/>
        <w:spacing w:before="240" w:after="120"/>
        <w:contextualSpacing w:val="0"/>
        <w:jc w:val="left"/>
        <w:outlineLvl w:val="2"/>
        <w:rPr>
          <w:rFonts w:eastAsia="Times"/>
          <w:b/>
          <w:vanish/>
          <w:lang w:eastAsia="pt-BR"/>
        </w:rPr>
      </w:pPr>
    </w:p>
    <w:p w14:paraId="122D127F" w14:textId="1E504466" w:rsidR="002C786D" w:rsidRPr="00020E12" w:rsidRDefault="002C786D" w:rsidP="00C650E1">
      <w:pPr>
        <w:pStyle w:val="Ttulo3"/>
      </w:pPr>
      <w:r w:rsidRPr="00020E12">
        <w:t>Objetivo Geral</w:t>
      </w:r>
    </w:p>
    <w:p w14:paraId="7D99D49C" w14:textId="7C7DFEDD" w:rsidR="002C786D" w:rsidRPr="008566E0" w:rsidRDefault="005A3E66" w:rsidP="002C786D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</w:rPr>
      </w:pPr>
      <w:r w:rsidRPr="008566E0">
        <w:rPr>
          <w:rStyle w:val="Fontepargpadro1"/>
        </w:rPr>
        <w:t xml:space="preserve">O objetivo geral é o desenvolvimento de um sistema que facilite o planejamento de atividades a serem desenvolvidas, bem como organize o registro de testes realizados para a implementação de projetos do laboratório de robótica. </w:t>
      </w:r>
    </w:p>
    <w:p w14:paraId="0F5D06EA" w14:textId="77777777" w:rsidR="000140CD" w:rsidRPr="00BC1769" w:rsidRDefault="000140CD" w:rsidP="002C786D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</w:p>
    <w:p w14:paraId="7F66BF61" w14:textId="09F4DDA6" w:rsidR="002C786D" w:rsidRPr="002C786D" w:rsidRDefault="002C786D" w:rsidP="000140CD">
      <w:pPr>
        <w:pStyle w:val="Ttulo3"/>
      </w:pPr>
      <w:r>
        <w:t>Objetivos Específicos</w:t>
      </w:r>
    </w:p>
    <w:p w14:paraId="23C8EE77" w14:textId="0FD6492C" w:rsidR="002C786D" w:rsidRPr="008566E0" w:rsidRDefault="005A3E66" w:rsidP="001E1F52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</w:rPr>
      </w:pPr>
      <w:r w:rsidRPr="008566E0">
        <w:rPr>
          <w:rStyle w:val="Fontepargpadro1"/>
        </w:rPr>
        <w:t xml:space="preserve">Dentre os objetivos específicos estão: </w:t>
      </w:r>
    </w:p>
    <w:p w14:paraId="65D05AF7" w14:textId="20F31F26" w:rsidR="005A3E66" w:rsidRPr="008566E0" w:rsidRDefault="005A3E66" w:rsidP="001E1F52">
      <w:pPr>
        <w:pStyle w:val="LO-Normal"/>
        <w:widowControl/>
        <w:numPr>
          <w:ilvl w:val="0"/>
          <w:numId w:val="17"/>
        </w:numPr>
        <w:spacing w:after="120"/>
        <w:jc w:val="both"/>
        <w:textAlignment w:val="auto"/>
      </w:pPr>
      <w:r w:rsidRPr="008566E0">
        <w:t>Pesquisa bibliográfica sobre soluções existentes que sejam semelhantes à proposta de desenvolvimento;</w:t>
      </w:r>
    </w:p>
    <w:p w14:paraId="1D9622B0" w14:textId="641E9BDE" w:rsidR="005A3E66" w:rsidRPr="008566E0" w:rsidRDefault="005A3E66" w:rsidP="001E1F52">
      <w:pPr>
        <w:pStyle w:val="LO-Normal"/>
        <w:widowControl/>
        <w:numPr>
          <w:ilvl w:val="0"/>
          <w:numId w:val="17"/>
        </w:numPr>
        <w:spacing w:after="120"/>
        <w:jc w:val="both"/>
        <w:textAlignment w:val="auto"/>
      </w:pPr>
      <w:r w:rsidRPr="008566E0">
        <w:t xml:space="preserve">Estudo e definição das tecnologias a serem utilizadas na implementação; </w:t>
      </w:r>
    </w:p>
    <w:p w14:paraId="6194B510" w14:textId="6CDC0728" w:rsidR="005A3E66" w:rsidRPr="008566E0" w:rsidRDefault="005A3E66" w:rsidP="001E1F52">
      <w:pPr>
        <w:pStyle w:val="LO-Normal"/>
        <w:widowControl/>
        <w:numPr>
          <w:ilvl w:val="0"/>
          <w:numId w:val="17"/>
        </w:numPr>
        <w:spacing w:after="120"/>
        <w:jc w:val="both"/>
        <w:textAlignment w:val="auto"/>
      </w:pPr>
      <w:r w:rsidRPr="008566E0">
        <w:t>Análise de requisitos sobre o sistema a ser desenvolvido;</w:t>
      </w:r>
    </w:p>
    <w:p w14:paraId="45E492AE" w14:textId="1FCA858A" w:rsidR="005A3E66" w:rsidRPr="008566E0" w:rsidRDefault="005A3E66" w:rsidP="001E1F52">
      <w:pPr>
        <w:pStyle w:val="LO-Normal"/>
        <w:widowControl/>
        <w:numPr>
          <w:ilvl w:val="0"/>
          <w:numId w:val="17"/>
        </w:numPr>
        <w:spacing w:after="120"/>
        <w:jc w:val="both"/>
        <w:textAlignment w:val="auto"/>
      </w:pPr>
      <w:r w:rsidRPr="008566E0">
        <w:t>Elaboração da documentação relacionada ao seminário de andamento;</w:t>
      </w:r>
    </w:p>
    <w:p w14:paraId="3771B921" w14:textId="252D1529" w:rsidR="005A3E66" w:rsidRPr="008566E0" w:rsidRDefault="005A3E66" w:rsidP="001E1F52">
      <w:pPr>
        <w:pStyle w:val="LO-Normal"/>
        <w:widowControl/>
        <w:numPr>
          <w:ilvl w:val="0"/>
          <w:numId w:val="17"/>
        </w:numPr>
        <w:spacing w:after="120"/>
        <w:jc w:val="both"/>
        <w:textAlignment w:val="auto"/>
      </w:pPr>
      <w:r w:rsidRPr="008566E0">
        <w:t>Implementação da solução proposta;</w:t>
      </w:r>
    </w:p>
    <w:p w14:paraId="6472DA49" w14:textId="3FC8BA5F" w:rsidR="005A3E66" w:rsidRPr="008566E0" w:rsidRDefault="005A3E66" w:rsidP="001E1F52">
      <w:pPr>
        <w:pStyle w:val="LO-Normal"/>
        <w:widowControl/>
        <w:numPr>
          <w:ilvl w:val="0"/>
          <w:numId w:val="17"/>
        </w:numPr>
        <w:spacing w:after="120"/>
        <w:jc w:val="both"/>
        <w:textAlignment w:val="auto"/>
      </w:pPr>
      <w:r w:rsidRPr="008566E0">
        <w:t>Detalhamento do relatório técnico;</w:t>
      </w:r>
    </w:p>
    <w:p w14:paraId="69E2E06E" w14:textId="2E62C116" w:rsidR="005A3E66" w:rsidRPr="008566E0" w:rsidRDefault="005A3E66" w:rsidP="001E1F52">
      <w:pPr>
        <w:pStyle w:val="LO-Normal"/>
        <w:widowControl/>
        <w:numPr>
          <w:ilvl w:val="0"/>
          <w:numId w:val="17"/>
        </w:numPr>
        <w:spacing w:after="120"/>
        <w:jc w:val="both"/>
        <w:textAlignment w:val="auto"/>
      </w:pPr>
      <w:r w:rsidRPr="008566E0">
        <w:t xml:space="preserve">Avaliação e testes da solução desenvolvida. </w:t>
      </w:r>
    </w:p>
    <w:p w14:paraId="117E5BE3" w14:textId="77777777" w:rsidR="002C786D" w:rsidRPr="005F6285" w:rsidRDefault="002C786D" w:rsidP="002C786D">
      <w:pPr>
        <w:keepNext/>
        <w:widowControl w:val="0"/>
        <w:shd w:val="clear" w:color="auto" w:fill="FFFFFF"/>
        <w:spacing w:after="0"/>
        <w:ind w:firstLine="0"/>
        <w:jc w:val="left"/>
        <w:textAlignment w:val="baseline"/>
        <w:rPr>
          <w:color w:val="222222"/>
          <w:szCs w:val="24"/>
        </w:rPr>
      </w:pPr>
    </w:p>
    <w:p w14:paraId="4A0BF97F" w14:textId="315F2573" w:rsidR="0022406E" w:rsidRPr="004C5F55" w:rsidRDefault="00FB63CB" w:rsidP="00875ED6">
      <w:pPr>
        <w:pStyle w:val="Ttulo1"/>
        <w:spacing w:before="100" w:beforeAutospacing="1"/>
        <w:rPr>
          <w:rFonts w:eastAsia="Times"/>
        </w:rPr>
      </w:pPr>
      <w:r w:rsidRPr="004C5F55">
        <w:rPr>
          <w:rFonts w:eastAsia="Times"/>
        </w:rPr>
        <w:lastRenderedPageBreak/>
        <w:t>Cronograma</w:t>
      </w:r>
    </w:p>
    <w:tbl>
      <w:tblPr>
        <w:tblStyle w:val="Tabelacomgrade"/>
        <w:tblW w:w="9391" w:type="dxa"/>
        <w:tblLayout w:type="fixed"/>
        <w:tblLook w:val="04A0" w:firstRow="1" w:lastRow="0" w:firstColumn="1" w:lastColumn="0" w:noHBand="0" w:noVBand="1"/>
      </w:tblPr>
      <w:tblGrid>
        <w:gridCol w:w="2358"/>
        <w:gridCol w:w="596"/>
        <w:gridCol w:w="531"/>
        <w:gridCol w:w="592"/>
        <w:gridCol w:w="634"/>
        <w:gridCol w:w="630"/>
        <w:gridCol w:w="540"/>
        <w:gridCol w:w="540"/>
        <w:gridCol w:w="630"/>
        <w:gridCol w:w="540"/>
        <w:gridCol w:w="540"/>
        <w:gridCol w:w="630"/>
        <w:gridCol w:w="630"/>
      </w:tblGrid>
      <w:tr w:rsidR="0022406E" w14:paraId="01B84514" w14:textId="77777777" w:rsidTr="00564D1E">
        <w:tc>
          <w:tcPr>
            <w:tcW w:w="2358" w:type="dxa"/>
          </w:tcPr>
          <w:p w14:paraId="555EF25B" w14:textId="77777777" w:rsidR="0022406E" w:rsidRPr="002271DB" w:rsidRDefault="0022406E" w:rsidP="00EE39B8">
            <w:pPr>
              <w:spacing w:after="0"/>
              <w:ind w:firstLine="0"/>
              <w:rPr>
                <w:b/>
                <w:szCs w:val="24"/>
              </w:rPr>
            </w:pPr>
            <w:r w:rsidRPr="002271DB">
              <w:rPr>
                <w:b/>
                <w:szCs w:val="24"/>
              </w:rPr>
              <w:t>Atividade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3684603B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Jan</w:t>
            </w: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14:paraId="0F6C82BD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Fev</w:t>
            </w:r>
            <w:proofErr w:type="spellEnd"/>
          </w:p>
        </w:tc>
        <w:tc>
          <w:tcPr>
            <w:tcW w:w="592" w:type="dxa"/>
            <w:tcBorders>
              <w:bottom w:val="single" w:sz="4" w:space="0" w:color="auto"/>
            </w:tcBorders>
          </w:tcPr>
          <w:p w14:paraId="50E05531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Mar</w:t>
            </w:r>
          </w:p>
        </w:tc>
        <w:tc>
          <w:tcPr>
            <w:tcW w:w="634" w:type="dxa"/>
            <w:tcBorders>
              <w:bottom w:val="single" w:sz="4" w:space="0" w:color="auto"/>
            </w:tcBorders>
          </w:tcPr>
          <w:p w14:paraId="49310C0C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Abr</w:t>
            </w:r>
            <w:proofErr w:type="spellEnd"/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9A7FAA1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Mai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3C46DD43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Jun</w:t>
            </w:r>
            <w:proofErr w:type="spellEnd"/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05A3270A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Jul</w:t>
            </w:r>
            <w:proofErr w:type="spellEnd"/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F1D59FC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Ago</w:t>
            </w:r>
            <w:proofErr w:type="spellEnd"/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041210F6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Set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44215CDF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Out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EF4B6FF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Nov</w:t>
            </w:r>
            <w:proofErr w:type="spellEnd"/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D1D2244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Dez</w:t>
            </w:r>
          </w:p>
        </w:tc>
      </w:tr>
      <w:tr w:rsidR="00564D1E" w14:paraId="2BA881A6" w14:textId="77777777" w:rsidTr="00C650E1">
        <w:tc>
          <w:tcPr>
            <w:tcW w:w="2358" w:type="dxa"/>
          </w:tcPr>
          <w:p w14:paraId="153EB07D" w14:textId="7484057F" w:rsidR="0022406E" w:rsidRPr="008566E0" w:rsidRDefault="008566E0" w:rsidP="00C650E1">
            <w:pPr>
              <w:spacing w:after="0"/>
              <w:ind w:firstLine="0"/>
              <w:jc w:val="left"/>
              <w:rPr>
                <w:szCs w:val="24"/>
              </w:rPr>
            </w:pPr>
            <w:r>
              <w:rPr>
                <w:rStyle w:val="Fontepargpadro1"/>
              </w:rPr>
              <w:t>Definição da proposta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10562F0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6B14C27" w14:textId="18E1843F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AC3727F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0C556A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F35B733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C1E463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638108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59EC4A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BCAD1A9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EDA2720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21BAB39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84972D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</w:tr>
      <w:tr w:rsidR="0022406E" w14:paraId="52E3A4BB" w14:textId="77777777" w:rsidTr="00C650E1">
        <w:tc>
          <w:tcPr>
            <w:tcW w:w="2358" w:type="dxa"/>
          </w:tcPr>
          <w:p w14:paraId="7A829125" w14:textId="7AFE4DFE" w:rsidR="008566E0" w:rsidRPr="002271DB" w:rsidRDefault="008566E0" w:rsidP="00C650E1">
            <w:pPr>
              <w:spacing w:after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Definição do </w:t>
            </w:r>
            <w:proofErr w:type="gramStart"/>
            <w:r>
              <w:rPr>
                <w:szCs w:val="24"/>
              </w:rPr>
              <w:t>orientador(</w:t>
            </w:r>
            <w:proofErr w:type="gramEnd"/>
            <w:r w:rsidR="001E1F52">
              <w:rPr>
                <w:szCs w:val="24"/>
              </w:rPr>
              <w:t>a</w:t>
            </w:r>
            <w:r>
              <w:rPr>
                <w:szCs w:val="24"/>
              </w:rPr>
              <w:t>)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7E074275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778D72D1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tcBorders>
              <w:top w:val="single" w:sz="4" w:space="0" w:color="auto"/>
            </w:tcBorders>
          </w:tcPr>
          <w:p w14:paraId="087AC6EC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tcBorders>
              <w:top w:val="single" w:sz="4" w:space="0" w:color="auto"/>
            </w:tcBorders>
          </w:tcPr>
          <w:p w14:paraId="692DFD1C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4540FEA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47F33755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589EA1FA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58B8D573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45E1909E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7975D031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37C0DCFD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CEAB30B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</w:tr>
      <w:tr w:rsidR="008566E0" w14:paraId="38CB7CB8" w14:textId="77777777" w:rsidTr="00C650E1">
        <w:tc>
          <w:tcPr>
            <w:tcW w:w="2358" w:type="dxa"/>
          </w:tcPr>
          <w:p w14:paraId="1B429CD8" w14:textId="13CFB801" w:rsidR="008566E0" w:rsidRDefault="008566E0" w:rsidP="00C650E1">
            <w:pPr>
              <w:spacing w:after="0"/>
              <w:ind w:firstLine="0"/>
              <w:jc w:val="left"/>
              <w:rPr>
                <w:szCs w:val="24"/>
              </w:rPr>
            </w:pPr>
            <w:r w:rsidRPr="008566E0">
              <w:t>Pesquisa bibliográfica sobre soluções existentes</w:t>
            </w:r>
          </w:p>
        </w:tc>
        <w:tc>
          <w:tcPr>
            <w:tcW w:w="596" w:type="dxa"/>
          </w:tcPr>
          <w:p w14:paraId="6587CF2D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  <w:shd w:val="clear" w:color="auto" w:fill="A6A6A6" w:themeFill="background1" w:themeFillShade="A6"/>
          </w:tcPr>
          <w:p w14:paraId="2623E0D8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14:paraId="49757CBC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14:paraId="3B3F0FF7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D543E22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23E0A287" w14:textId="7E99D59E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7BC7D866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3CC5CC92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0B45DF46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129338EE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34FBB44A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37404CB5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</w:tr>
      <w:tr w:rsidR="008566E0" w14:paraId="48C0F0EA" w14:textId="77777777" w:rsidTr="00C650E1">
        <w:tc>
          <w:tcPr>
            <w:tcW w:w="2358" w:type="dxa"/>
          </w:tcPr>
          <w:p w14:paraId="17077FF0" w14:textId="12D8E3D5" w:rsidR="008566E0" w:rsidRDefault="008566E0" w:rsidP="00C650E1">
            <w:pPr>
              <w:spacing w:after="0"/>
              <w:ind w:firstLine="0"/>
              <w:jc w:val="left"/>
              <w:rPr>
                <w:szCs w:val="24"/>
              </w:rPr>
            </w:pPr>
            <w:r w:rsidRPr="008566E0">
              <w:t>Estudo e definição das tecnologias</w:t>
            </w:r>
          </w:p>
        </w:tc>
        <w:tc>
          <w:tcPr>
            <w:tcW w:w="596" w:type="dxa"/>
          </w:tcPr>
          <w:p w14:paraId="15C3CE57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13CFA345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14:paraId="1FB7425E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14:paraId="5479E1BF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62D62ECE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4DCE8D8B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0818FF3E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420496A9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4514A085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435EE0F6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29E9249F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02EA6C6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</w:tr>
      <w:tr w:rsidR="008566E0" w14:paraId="0EAD5A69" w14:textId="77777777" w:rsidTr="00C650E1">
        <w:tc>
          <w:tcPr>
            <w:tcW w:w="2358" w:type="dxa"/>
          </w:tcPr>
          <w:p w14:paraId="67D06151" w14:textId="6EFD2627" w:rsidR="008566E0" w:rsidRDefault="008566E0" w:rsidP="00C650E1">
            <w:pPr>
              <w:spacing w:after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Elaboração do apêndice II</w:t>
            </w:r>
          </w:p>
        </w:tc>
        <w:tc>
          <w:tcPr>
            <w:tcW w:w="596" w:type="dxa"/>
          </w:tcPr>
          <w:p w14:paraId="403261AD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67DA1059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14:paraId="33B212C1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14:paraId="51864995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27C1C04F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4EFB4EBF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1A08CA22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5E3F3E89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3B4EF2D9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5EC749F1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1E6C9DF6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47F4A010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</w:tr>
      <w:tr w:rsidR="008566E0" w14:paraId="6E605642" w14:textId="77777777" w:rsidTr="00FC7E3D">
        <w:trPr>
          <w:trHeight w:val="455"/>
        </w:trPr>
        <w:tc>
          <w:tcPr>
            <w:tcW w:w="2358" w:type="dxa"/>
          </w:tcPr>
          <w:p w14:paraId="5CB9CFEB" w14:textId="47B8868A" w:rsidR="008566E0" w:rsidRDefault="008566E0" w:rsidP="00C650E1">
            <w:pPr>
              <w:spacing w:after="0"/>
              <w:ind w:firstLine="0"/>
              <w:jc w:val="left"/>
              <w:rPr>
                <w:szCs w:val="24"/>
              </w:rPr>
            </w:pPr>
            <w:r w:rsidRPr="008566E0">
              <w:t>Análise de requisitos</w:t>
            </w:r>
          </w:p>
        </w:tc>
        <w:tc>
          <w:tcPr>
            <w:tcW w:w="596" w:type="dxa"/>
          </w:tcPr>
          <w:p w14:paraId="5F6A506C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  <w:shd w:val="clear" w:color="auto" w:fill="A6A6A6" w:themeFill="background1" w:themeFillShade="A6"/>
          </w:tcPr>
          <w:p w14:paraId="0C9C2836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14:paraId="5DBF6573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14:paraId="12A3D1B5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31B0D9EE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68A55CBF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2AE3EAB2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04AF8A4E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5D598B6E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4F46E489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DBA32FC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1B42D7DF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</w:tr>
      <w:tr w:rsidR="006C2F40" w14:paraId="667FCC47" w14:textId="77777777" w:rsidTr="006C2F40">
        <w:trPr>
          <w:trHeight w:val="419"/>
        </w:trPr>
        <w:tc>
          <w:tcPr>
            <w:tcW w:w="2358" w:type="dxa"/>
          </w:tcPr>
          <w:p w14:paraId="0282784D" w14:textId="4FCCA1CC" w:rsidR="006C2F40" w:rsidRDefault="006C2F40" w:rsidP="00C650E1">
            <w:pPr>
              <w:spacing w:after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Modelagem</w:t>
            </w:r>
          </w:p>
        </w:tc>
        <w:tc>
          <w:tcPr>
            <w:tcW w:w="596" w:type="dxa"/>
          </w:tcPr>
          <w:p w14:paraId="624DD931" w14:textId="77777777" w:rsidR="006C2F40" w:rsidRPr="002271DB" w:rsidRDefault="006C2F4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5F9227FC" w14:textId="77777777" w:rsidR="006C2F40" w:rsidRPr="002271DB" w:rsidRDefault="006C2F4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shd w:val="clear" w:color="auto" w:fill="auto"/>
          </w:tcPr>
          <w:p w14:paraId="0514D0B5" w14:textId="77777777" w:rsidR="006C2F40" w:rsidRPr="002271DB" w:rsidRDefault="006C2F4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14:paraId="0A976149" w14:textId="77777777" w:rsidR="006C2F40" w:rsidRPr="002271DB" w:rsidRDefault="006C2F4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6C7BE377" w14:textId="77777777" w:rsidR="006C2F40" w:rsidRPr="002271DB" w:rsidRDefault="006C2F4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67D2440A" w14:textId="77777777" w:rsidR="006C2F40" w:rsidRPr="002271DB" w:rsidRDefault="006C2F4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08891E8F" w14:textId="77777777" w:rsidR="006C2F40" w:rsidRPr="002271DB" w:rsidRDefault="006C2F4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0F660F25" w14:textId="77777777" w:rsidR="006C2F40" w:rsidRPr="002271DB" w:rsidRDefault="006C2F4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595FC4F3" w14:textId="77777777" w:rsidR="006C2F40" w:rsidRPr="002271DB" w:rsidRDefault="006C2F4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4A137532" w14:textId="77777777" w:rsidR="006C2F40" w:rsidRPr="002271DB" w:rsidRDefault="006C2F4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uto"/>
          </w:tcPr>
          <w:p w14:paraId="6783CD9D" w14:textId="77777777" w:rsidR="006C2F40" w:rsidRPr="002271DB" w:rsidRDefault="006C2F4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4673E0B1" w14:textId="77777777" w:rsidR="006C2F40" w:rsidRPr="002271DB" w:rsidRDefault="006C2F40" w:rsidP="00EE39B8">
            <w:pPr>
              <w:spacing w:after="0"/>
              <w:ind w:firstLine="0"/>
              <w:rPr>
                <w:sz w:val="21"/>
              </w:rPr>
            </w:pPr>
          </w:p>
        </w:tc>
      </w:tr>
      <w:tr w:rsidR="008566E0" w14:paraId="1E672ABB" w14:textId="77777777" w:rsidTr="00FC7E3D">
        <w:tc>
          <w:tcPr>
            <w:tcW w:w="2358" w:type="dxa"/>
          </w:tcPr>
          <w:p w14:paraId="75D601A0" w14:textId="544A622C" w:rsidR="008566E0" w:rsidRDefault="006A3000" w:rsidP="00C650E1">
            <w:pPr>
              <w:spacing w:after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Implementação</w:t>
            </w:r>
            <w:r w:rsidR="00C650E1">
              <w:rPr>
                <w:szCs w:val="24"/>
              </w:rPr>
              <w:t xml:space="preserve"> da solução proposta</w:t>
            </w:r>
          </w:p>
        </w:tc>
        <w:tc>
          <w:tcPr>
            <w:tcW w:w="596" w:type="dxa"/>
          </w:tcPr>
          <w:p w14:paraId="2E093DDA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3396AF3C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14:paraId="36CD5EDF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14:paraId="7FBD7530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2245AD06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660B78F3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612BDDD7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6AEA5998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3B7C09EA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20952CDA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15E66EAE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4430C7A0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</w:tr>
      <w:tr w:rsidR="00564D1E" w14:paraId="36946B9C" w14:textId="77777777" w:rsidTr="004921E1">
        <w:tc>
          <w:tcPr>
            <w:tcW w:w="2358" w:type="dxa"/>
          </w:tcPr>
          <w:p w14:paraId="081160EF" w14:textId="28997AEA" w:rsidR="00564D1E" w:rsidRPr="008566E0" w:rsidRDefault="00C650E1" w:rsidP="00C650E1">
            <w:pPr>
              <w:spacing w:after="0"/>
              <w:ind w:firstLine="0"/>
              <w:jc w:val="left"/>
            </w:pPr>
            <w:r>
              <w:t xml:space="preserve">Preparação para </w:t>
            </w:r>
            <w:r w:rsidR="00F61881">
              <w:t xml:space="preserve">apresentação </w:t>
            </w:r>
            <w:r>
              <w:t>na IFCITEC</w:t>
            </w:r>
          </w:p>
        </w:tc>
        <w:tc>
          <w:tcPr>
            <w:tcW w:w="596" w:type="dxa"/>
          </w:tcPr>
          <w:p w14:paraId="1DC05D1C" w14:textId="77777777" w:rsidR="00564D1E" w:rsidRPr="002271DB" w:rsidRDefault="00564D1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77C0BC0F" w14:textId="77777777" w:rsidR="00564D1E" w:rsidRPr="002271DB" w:rsidRDefault="00564D1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</w:tcPr>
          <w:p w14:paraId="37FB70D4" w14:textId="77777777" w:rsidR="00564D1E" w:rsidRPr="002271DB" w:rsidRDefault="00564D1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</w:tcPr>
          <w:p w14:paraId="442445B7" w14:textId="77777777" w:rsidR="00564D1E" w:rsidRPr="002271DB" w:rsidRDefault="00564D1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3E934902" w14:textId="77777777" w:rsidR="00564D1E" w:rsidRPr="002271DB" w:rsidRDefault="00564D1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3364AF2A" w14:textId="77777777" w:rsidR="00564D1E" w:rsidRPr="002271DB" w:rsidRDefault="00564D1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38A0A524" w14:textId="77777777" w:rsidR="00564D1E" w:rsidRPr="002271DB" w:rsidRDefault="00564D1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05EC297A" w14:textId="77777777" w:rsidR="00564D1E" w:rsidRPr="002271DB" w:rsidRDefault="00564D1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4FFFE72A" w14:textId="77777777" w:rsidR="00564D1E" w:rsidRPr="002271DB" w:rsidRDefault="00564D1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275418CA" w14:textId="77777777" w:rsidR="00564D1E" w:rsidRPr="002271DB" w:rsidRDefault="00564D1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047D1C0" w14:textId="77777777" w:rsidR="00564D1E" w:rsidRPr="002271DB" w:rsidRDefault="00564D1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3E46A0D2" w14:textId="77777777" w:rsidR="00564D1E" w:rsidRPr="002271DB" w:rsidRDefault="00564D1E" w:rsidP="00EE39B8">
            <w:pPr>
              <w:spacing w:after="0"/>
              <w:ind w:firstLine="0"/>
              <w:rPr>
                <w:sz w:val="21"/>
              </w:rPr>
            </w:pPr>
          </w:p>
        </w:tc>
      </w:tr>
      <w:tr w:rsidR="008566E0" w14:paraId="738F3BE8" w14:textId="77777777" w:rsidTr="00FC7E3D">
        <w:tc>
          <w:tcPr>
            <w:tcW w:w="2358" w:type="dxa"/>
          </w:tcPr>
          <w:p w14:paraId="6F267BEB" w14:textId="204CA6CD" w:rsidR="008566E0" w:rsidRDefault="006A3000" w:rsidP="00C650E1">
            <w:pPr>
              <w:spacing w:after="0"/>
              <w:ind w:firstLine="0"/>
              <w:jc w:val="left"/>
              <w:rPr>
                <w:szCs w:val="24"/>
              </w:rPr>
            </w:pPr>
            <w:r w:rsidRPr="008566E0">
              <w:t xml:space="preserve">Elaboração </w:t>
            </w:r>
            <w:r>
              <w:t>dos documentos do</w:t>
            </w:r>
            <w:r w:rsidR="00C650E1">
              <w:t xml:space="preserve"> </w:t>
            </w:r>
            <w:r>
              <w:t>seminário de andamento</w:t>
            </w:r>
          </w:p>
        </w:tc>
        <w:tc>
          <w:tcPr>
            <w:tcW w:w="596" w:type="dxa"/>
          </w:tcPr>
          <w:p w14:paraId="326CD378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13F9680E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</w:tcPr>
          <w:p w14:paraId="6219A32C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</w:tcPr>
          <w:p w14:paraId="0C95B0C5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65AB2A9D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728EB9F3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68809536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27E9353A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38ABA82B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2C5F5902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0E65DF8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00AFCE6F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  <w:bookmarkStart w:id="2" w:name="_GoBack"/>
            <w:bookmarkEnd w:id="2"/>
          </w:p>
        </w:tc>
      </w:tr>
      <w:tr w:rsidR="008566E0" w14:paraId="113207F5" w14:textId="77777777" w:rsidTr="00B2774C">
        <w:tc>
          <w:tcPr>
            <w:tcW w:w="2358" w:type="dxa"/>
          </w:tcPr>
          <w:p w14:paraId="1F8B754A" w14:textId="40690B41" w:rsidR="008566E0" w:rsidRDefault="006A3000" w:rsidP="00C650E1">
            <w:pPr>
              <w:spacing w:after="0"/>
              <w:ind w:firstLine="0"/>
              <w:jc w:val="left"/>
              <w:rPr>
                <w:szCs w:val="24"/>
              </w:rPr>
            </w:pPr>
            <w:bookmarkStart w:id="3" w:name="OLE_LINK2"/>
            <w:r w:rsidRPr="008566E0">
              <w:t>Detalhamento do relatório</w:t>
            </w:r>
            <w:r w:rsidR="009D58CA">
              <w:t xml:space="preserve"> t</w:t>
            </w:r>
            <w:r w:rsidR="001E1F52">
              <w:t>écnico</w:t>
            </w:r>
            <w:bookmarkEnd w:id="3"/>
          </w:p>
        </w:tc>
        <w:tc>
          <w:tcPr>
            <w:tcW w:w="596" w:type="dxa"/>
          </w:tcPr>
          <w:p w14:paraId="441F650F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0374CDBD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</w:tcPr>
          <w:p w14:paraId="3305849B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</w:tcPr>
          <w:p w14:paraId="75BD09F1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033685F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7F37EE3B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1FBB5907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7153244D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1DA4981C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4E6C20A5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252D35CE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uto"/>
          </w:tcPr>
          <w:p w14:paraId="5275EDD6" w14:textId="77777777" w:rsidR="008566E0" w:rsidRPr="002271DB" w:rsidRDefault="008566E0" w:rsidP="00EE39B8">
            <w:pPr>
              <w:spacing w:after="0"/>
              <w:ind w:firstLine="0"/>
              <w:rPr>
                <w:sz w:val="21"/>
              </w:rPr>
            </w:pPr>
          </w:p>
        </w:tc>
      </w:tr>
      <w:tr w:rsidR="00B2774C" w14:paraId="624630AE" w14:textId="77777777" w:rsidTr="00B2774C">
        <w:tc>
          <w:tcPr>
            <w:tcW w:w="2358" w:type="dxa"/>
          </w:tcPr>
          <w:p w14:paraId="23CE062B" w14:textId="62845340" w:rsidR="00B2774C" w:rsidRPr="008566E0" w:rsidRDefault="00B2774C" w:rsidP="00C650E1">
            <w:pPr>
              <w:spacing w:after="0"/>
              <w:ind w:firstLine="0"/>
              <w:jc w:val="left"/>
            </w:pPr>
            <w:bookmarkStart w:id="4" w:name="OLE_LINK3"/>
            <w:r>
              <w:t>Entrega da versão final da monografia</w:t>
            </w:r>
            <w:bookmarkEnd w:id="4"/>
          </w:p>
        </w:tc>
        <w:tc>
          <w:tcPr>
            <w:tcW w:w="596" w:type="dxa"/>
          </w:tcPr>
          <w:p w14:paraId="31CF68D4" w14:textId="77777777" w:rsidR="00B2774C" w:rsidRPr="002271DB" w:rsidRDefault="00B2774C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7CF5523F" w14:textId="77777777" w:rsidR="00B2774C" w:rsidRPr="002271DB" w:rsidRDefault="00B2774C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</w:tcPr>
          <w:p w14:paraId="6A6134CB" w14:textId="77777777" w:rsidR="00B2774C" w:rsidRPr="002271DB" w:rsidRDefault="00B2774C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</w:tcPr>
          <w:p w14:paraId="2E333DF8" w14:textId="77777777" w:rsidR="00B2774C" w:rsidRPr="002271DB" w:rsidRDefault="00B2774C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EDD0DFC" w14:textId="77777777" w:rsidR="00B2774C" w:rsidRPr="002271DB" w:rsidRDefault="00B2774C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016E73E9" w14:textId="77777777" w:rsidR="00B2774C" w:rsidRPr="002271DB" w:rsidRDefault="00B2774C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056172C3" w14:textId="77777777" w:rsidR="00B2774C" w:rsidRPr="002271DB" w:rsidRDefault="00B2774C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uto"/>
          </w:tcPr>
          <w:p w14:paraId="067C5067" w14:textId="77777777" w:rsidR="00B2774C" w:rsidRPr="002271DB" w:rsidRDefault="00B2774C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6A2528CF" w14:textId="77777777" w:rsidR="00B2774C" w:rsidRPr="002271DB" w:rsidRDefault="00B2774C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2E9B8044" w14:textId="77777777" w:rsidR="00B2774C" w:rsidRPr="002271DB" w:rsidRDefault="00B2774C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1E948AC5" w14:textId="77777777" w:rsidR="00B2774C" w:rsidRPr="002271DB" w:rsidRDefault="00B2774C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uto"/>
          </w:tcPr>
          <w:p w14:paraId="439C67C8" w14:textId="77777777" w:rsidR="00B2774C" w:rsidRPr="002271DB" w:rsidRDefault="00B2774C" w:rsidP="00EE39B8">
            <w:pPr>
              <w:spacing w:after="0"/>
              <w:ind w:firstLine="0"/>
              <w:rPr>
                <w:sz w:val="21"/>
              </w:rPr>
            </w:pPr>
          </w:p>
        </w:tc>
      </w:tr>
      <w:tr w:rsidR="00B2774C" w14:paraId="3DFE210C" w14:textId="77777777" w:rsidTr="00B2774C">
        <w:tc>
          <w:tcPr>
            <w:tcW w:w="2358" w:type="dxa"/>
          </w:tcPr>
          <w:p w14:paraId="0AD837B5" w14:textId="3486635E" w:rsidR="00B2774C" w:rsidRPr="008566E0" w:rsidRDefault="00B2774C" w:rsidP="00B2774C">
            <w:pPr>
              <w:spacing w:after="0"/>
              <w:ind w:firstLine="0"/>
              <w:jc w:val="left"/>
            </w:pPr>
            <w:r>
              <w:t>Apresentação para a banca</w:t>
            </w:r>
          </w:p>
        </w:tc>
        <w:tc>
          <w:tcPr>
            <w:tcW w:w="596" w:type="dxa"/>
          </w:tcPr>
          <w:p w14:paraId="23DDBF2C" w14:textId="77777777" w:rsidR="00B2774C" w:rsidRPr="002271DB" w:rsidRDefault="00B2774C" w:rsidP="00B2774C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0CFBB91A" w14:textId="77777777" w:rsidR="00B2774C" w:rsidRPr="002271DB" w:rsidRDefault="00B2774C" w:rsidP="00B2774C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</w:tcPr>
          <w:p w14:paraId="2FF8E42D" w14:textId="77777777" w:rsidR="00B2774C" w:rsidRPr="002271DB" w:rsidRDefault="00B2774C" w:rsidP="00B2774C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</w:tcPr>
          <w:p w14:paraId="7A5661FE" w14:textId="77777777" w:rsidR="00B2774C" w:rsidRPr="002271DB" w:rsidRDefault="00B2774C" w:rsidP="00B2774C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5EFA50B2" w14:textId="77777777" w:rsidR="00B2774C" w:rsidRPr="002271DB" w:rsidRDefault="00B2774C" w:rsidP="00B2774C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43F6AD95" w14:textId="77777777" w:rsidR="00B2774C" w:rsidRPr="002271DB" w:rsidRDefault="00B2774C" w:rsidP="00B2774C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696DFCB3" w14:textId="77777777" w:rsidR="00B2774C" w:rsidRPr="002271DB" w:rsidRDefault="00B2774C" w:rsidP="00B2774C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uto"/>
          </w:tcPr>
          <w:p w14:paraId="3B845B7C" w14:textId="77777777" w:rsidR="00B2774C" w:rsidRPr="002271DB" w:rsidRDefault="00B2774C" w:rsidP="00B2774C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5FB67292" w14:textId="77777777" w:rsidR="00B2774C" w:rsidRPr="002271DB" w:rsidRDefault="00B2774C" w:rsidP="00B2774C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755632A9" w14:textId="77777777" w:rsidR="00B2774C" w:rsidRPr="002271DB" w:rsidRDefault="00B2774C" w:rsidP="00B2774C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06E2859E" w14:textId="77777777" w:rsidR="00B2774C" w:rsidRPr="002271DB" w:rsidRDefault="00B2774C" w:rsidP="00B2774C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uto"/>
          </w:tcPr>
          <w:p w14:paraId="3B2CBA91" w14:textId="77777777" w:rsidR="00B2774C" w:rsidRPr="002271DB" w:rsidRDefault="00B2774C" w:rsidP="00B2774C">
            <w:pPr>
              <w:spacing w:after="0"/>
              <w:ind w:firstLine="0"/>
              <w:rPr>
                <w:sz w:val="21"/>
              </w:rPr>
            </w:pPr>
          </w:p>
        </w:tc>
      </w:tr>
    </w:tbl>
    <w:p w14:paraId="486F46A4" w14:textId="77777777" w:rsidR="0022406E" w:rsidRDefault="0022406E" w:rsidP="0022406E"/>
    <w:p w14:paraId="6FF5E2AF" w14:textId="77777777" w:rsidR="0022406E" w:rsidRDefault="0022406E" w:rsidP="0022406E"/>
    <w:sectPr w:rsidR="0022406E">
      <w:headerReference w:type="first" r:id="rId11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13A20" w14:textId="77777777" w:rsidR="00940F06" w:rsidRDefault="00940F06">
      <w:pPr>
        <w:spacing w:after="0"/>
      </w:pPr>
      <w:r>
        <w:separator/>
      </w:r>
    </w:p>
  </w:endnote>
  <w:endnote w:type="continuationSeparator" w:id="0">
    <w:p w14:paraId="28CEC3A4" w14:textId="77777777" w:rsidR="00940F06" w:rsidRDefault="00940F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14227" w14:textId="77777777" w:rsidR="00940F06" w:rsidRDefault="00940F06">
      <w:pPr>
        <w:spacing w:after="0"/>
      </w:pPr>
      <w:r>
        <w:separator/>
      </w:r>
    </w:p>
  </w:footnote>
  <w:footnote w:type="continuationSeparator" w:id="0">
    <w:p w14:paraId="48974A73" w14:textId="77777777" w:rsidR="00940F06" w:rsidRDefault="00940F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A210D" w14:textId="77777777" w:rsidR="00D441D4" w:rsidRDefault="00D441D4">
    <w:pPr>
      <w:pStyle w:val="Cabealho"/>
    </w:pPr>
  </w:p>
  <w:p w14:paraId="2222DA93" w14:textId="77777777" w:rsidR="00D441D4" w:rsidRDefault="00D441D4">
    <w:pPr>
      <w:pStyle w:val="Cabealho"/>
    </w:pPr>
  </w:p>
  <w:p w14:paraId="2E27EDA1" w14:textId="77777777" w:rsidR="00D441D4" w:rsidRDefault="00D441D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EC970" w14:textId="77777777" w:rsidR="00D441D4" w:rsidRDefault="00D441D4">
    <w:pPr>
      <w:pStyle w:val="Cabealho"/>
      <w:jc w:val="right"/>
    </w:pPr>
  </w:p>
  <w:p w14:paraId="5872C605" w14:textId="77777777" w:rsidR="00D441D4" w:rsidRDefault="00D441D4">
    <w:pPr>
      <w:pStyle w:val="Cabealho"/>
      <w:jc w:val="right"/>
    </w:pPr>
  </w:p>
  <w:p w14:paraId="4623A33B" w14:textId="77777777" w:rsidR="00D441D4" w:rsidRDefault="00D441D4">
    <w:pPr>
      <w:pStyle w:val="Cabealh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14F8C" w14:textId="77777777" w:rsidR="00D441D4" w:rsidRDefault="00D441D4">
    <w:pPr>
      <w:pStyle w:val="Cabealho"/>
      <w:rPr>
        <w:rStyle w:val="Nmerodepgina"/>
      </w:rPr>
    </w:pPr>
  </w:p>
  <w:p w14:paraId="64056C7F" w14:textId="77777777" w:rsidR="00D441D4" w:rsidRDefault="00D441D4">
    <w:pPr>
      <w:pStyle w:val="Cabealho"/>
      <w:rPr>
        <w:rStyle w:val="Nmerodepgina"/>
      </w:rPr>
    </w:pPr>
  </w:p>
  <w:p w14:paraId="3F203EA5" w14:textId="77777777" w:rsidR="00D441D4" w:rsidRDefault="00D441D4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F208D" w14:textId="77777777" w:rsidR="00D441D4" w:rsidRDefault="00D441D4">
    <w:pPr>
      <w:pStyle w:val="Cabealho"/>
      <w:jc w:val="left"/>
      <w:rPr>
        <w:rStyle w:val="Nmerodepgina"/>
      </w:rPr>
    </w:pPr>
  </w:p>
  <w:p w14:paraId="344093A5" w14:textId="77777777" w:rsidR="00D441D4" w:rsidRDefault="00D441D4">
    <w:pPr>
      <w:pStyle w:val="Cabealho"/>
      <w:rPr>
        <w:rStyle w:val="Nmerodepgina"/>
      </w:rPr>
    </w:pPr>
  </w:p>
  <w:p w14:paraId="2C6CF34A" w14:textId="77777777" w:rsidR="00D441D4" w:rsidRDefault="00D441D4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3190D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43E57B9A"/>
    <w:multiLevelType w:val="hybridMultilevel"/>
    <w:tmpl w:val="38A4669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37D65"/>
    <w:multiLevelType w:val="hybridMultilevel"/>
    <w:tmpl w:val="DDE2E31E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6D594CAB"/>
    <w:multiLevelType w:val="multilevel"/>
    <w:tmpl w:val="D102DFB0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10" w15:restartNumberingAfterBreak="0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9"/>
  </w:num>
  <w:num w:numId="7">
    <w:abstractNumId w:val="11"/>
  </w:num>
  <w:num w:numId="8">
    <w:abstractNumId w:val="9"/>
  </w:num>
  <w:num w:numId="9">
    <w:abstractNumId w:val="9"/>
  </w:num>
  <w:num w:numId="10">
    <w:abstractNumId w:val="4"/>
  </w:num>
  <w:num w:numId="11">
    <w:abstractNumId w:val="7"/>
  </w:num>
  <w:num w:numId="12">
    <w:abstractNumId w:val="9"/>
  </w:num>
  <w:num w:numId="13">
    <w:abstractNumId w:val="9"/>
  </w:num>
  <w:num w:numId="14">
    <w:abstractNumId w:val="10"/>
  </w:num>
  <w:num w:numId="15">
    <w:abstractNumId w:val="6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EC1"/>
    <w:rsid w:val="000140CD"/>
    <w:rsid w:val="00020E12"/>
    <w:rsid w:val="000361E6"/>
    <w:rsid w:val="000B7D52"/>
    <w:rsid w:val="000E495D"/>
    <w:rsid w:val="000E58AD"/>
    <w:rsid w:val="001067B3"/>
    <w:rsid w:val="001170B0"/>
    <w:rsid w:val="00141154"/>
    <w:rsid w:val="001538A3"/>
    <w:rsid w:val="00186E75"/>
    <w:rsid w:val="001C4275"/>
    <w:rsid w:val="001E1F52"/>
    <w:rsid w:val="001E6C72"/>
    <w:rsid w:val="00211DA6"/>
    <w:rsid w:val="002174E1"/>
    <w:rsid w:val="00220B31"/>
    <w:rsid w:val="0022406E"/>
    <w:rsid w:val="002271DB"/>
    <w:rsid w:val="00234D71"/>
    <w:rsid w:val="002444B4"/>
    <w:rsid w:val="00283B0C"/>
    <w:rsid w:val="00284170"/>
    <w:rsid w:val="002C2304"/>
    <w:rsid w:val="002C4872"/>
    <w:rsid w:val="002C69A4"/>
    <w:rsid w:val="002C786D"/>
    <w:rsid w:val="002E7A88"/>
    <w:rsid w:val="002F3088"/>
    <w:rsid w:val="002F74DA"/>
    <w:rsid w:val="003A760E"/>
    <w:rsid w:val="003B362C"/>
    <w:rsid w:val="003F65B5"/>
    <w:rsid w:val="003F7C5B"/>
    <w:rsid w:val="00414371"/>
    <w:rsid w:val="00422F90"/>
    <w:rsid w:val="00426A74"/>
    <w:rsid w:val="004309D0"/>
    <w:rsid w:val="004338C1"/>
    <w:rsid w:val="00446615"/>
    <w:rsid w:val="00462EBF"/>
    <w:rsid w:val="004921E1"/>
    <w:rsid w:val="004954D0"/>
    <w:rsid w:val="00497FA1"/>
    <w:rsid w:val="004A0B03"/>
    <w:rsid w:val="004C0FD6"/>
    <w:rsid w:val="004C5F55"/>
    <w:rsid w:val="004D4842"/>
    <w:rsid w:val="004D61E8"/>
    <w:rsid w:val="005051F4"/>
    <w:rsid w:val="005125B5"/>
    <w:rsid w:val="005166E5"/>
    <w:rsid w:val="00540888"/>
    <w:rsid w:val="00540EDE"/>
    <w:rsid w:val="00564D1E"/>
    <w:rsid w:val="0057498C"/>
    <w:rsid w:val="005973EE"/>
    <w:rsid w:val="005A3E66"/>
    <w:rsid w:val="00611F10"/>
    <w:rsid w:val="00627928"/>
    <w:rsid w:val="00634D84"/>
    <w:rsid w:val="0064045E"/>
    <w:rsid w:val="00674707"/>
    <w:rsid w:val="006A3000"/>
    <w:rsid w:val="006A5862"/>
    <w:rsid w:val="006B285A"/>
    <w:rsid w:val="006B60FF"/>
    <w:rsid w:val="006C285B"/>
    <w:rsid w:val="006C2F40"/>
    <w:rsid w:val="006F20F2"/>
    <w:rsid w:val="006F29EF"/>
    <w:rsid w:val="006F47B4"/>
    <w:rsid w:val="00701833"/>
    <w:rsid w:val="00721A8F"/>
    <w:rsid w:val="007622F5"/>
    <w:rsid w:val="007A0102"/>
    <w:rsid w:val="007E6802"/>
    <w:rsid w:val="007E7DF6"/>
    <w:rsid w:val="0080513A"/>
    <w:rsid w:val="00825D53"/>
    <w:rsid w:val="008308BE"/>
    <w:rsid w:val="0085229E"/>
    <w:rsid w:val="008566E0"/>
    <w:rsid w:val="00875ED6"/>
    <w:rsid w:val="008A29A5"/>
    <w:rsid w:val="008B6F22"/>
    <w:rsid w:val="008C227A"/>
    <w:rsid w:val="008D00D3"/>
    <w:rsid w:val="008E6F0B"/>
    <w:rsid w:val="00903D25"/>
    <w:rsid w:val="00916833"/>
    <w:rsid w:val="00940D37"/>
    <w:rsid w:val="00940F06"/>
    <w:rsid w:val="00995CF1"/>
    <w:rsid w:val="009B2557"/>
    <w:rsid w:val="009B7610"/>
    <w:rsid w:val="009D58CA"/>
    <w:rsid w:val="00A12994"/>
    <w:rsid w:val="00A254E6"/>
    <w:rsid w:val="00A4662C"/>
    <w:rsid w:val="00A65A42"/>
    <w:rsid w:val="00A90AD3"/>
    <w:rsid w:val="00A90CF9"/>
    <w:rsid w:val="00AB592A"/>
    <w:rsid w:val="00AC7AD0"/>
    <w:rsid w:val="00AD1F93"/>
    <w:rsid w:val="00B028E5"/>
    <w:rsid w:val="00B2774C"/>
    <w:rsid w:val="00B348F3"/>
    <w:rsid w:val="00B36556"/>
    <w:rsid w:val="00B37F27"/>
    <w:rsid w:val="00B429B3"/>
    <w:rsid w:val="00B54D9B"/>
    <w:rsid w:val="00B578CA"/>
    <w:rsid w:val="00BA68C7"/>
    <w:rsid w:val="00BF275D"/>
    <w:rsid w:val="00C10B3F"/>
    <w:rsid w:val="00C523A2"/>
    <w:rsid w:val="00C544B9"/>
    <w:rsid w:val="00C650E1"/>
    <w:rsid w:val="00C952B6"/>
    <w:rsid w:val="00CD6A42"/>
    <w:rsid w:val="00CE3415"/>
    <w:rsid w:val="00CF3307"/>
    <w:rsid w:val="00CF657E"/>
    <w:rsid w:val="00D21F43"/>
    <w:rsid w:val="00D27155"/>
    <w:rsid w:val="00D32546"/>
    <w:rsid w:val="00D37220"/>
    <w:rsid w:val="00D441D4"/>
    <w:rsid w:val="00D52FCA"/>
    <w:rsid w:val="00D678B1"/>
    <w:rsid w:val="00DC1327"/>
    <w:rsid w:val="00DD7153"/>
    <w:rsid w:val="00DE05D1"/>
    <w:rsid w:val="00DF47EC"/>
    <w:rsid w:val="00E00D06"/>
    <w:rsid w:val="00E36487"/>
    <w:rsid w:val="00E42C4C"/>
    <w:rsid w:val="00E52ADB"/>
    <w:rsid w:val="00E671A7"/>
    <w:rsid w:val="00E72EC1"/>
    <w:rsid w:val="00EB50BB"/>
    <w:rsid w:val="00ED55A1"/>
    <w:rsid w:val="00EF3349"/>
    <w:rsid w:val="00F00FAA"/>
    <w:rsid w:val="00F02194"/>
    <w:rsid w:val="00F36B51"/>
    <w:rsid w:val="00F61881"/>
    <w:rsid w:val="00F93878"/>
    <w:rsid w:val="00F9454D"/>
    <w:rsid w:val="00F9723E"/>
    <w:rsid w:val="00FB63CB"/>
    <w:rsid w:val="00FC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A28C"/>
  <w15:docId w15:val="{2A815A18-C0AB-4B4C-8D3D-815595D0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875ED6"/>
    <w:pPr>
      <w:keepNext/>
      <w:numPr>
        <w:ilvl w:val="1"/>
        <w:numId w:val="6"/>
      </w:numPr>
      <w:spacing w:before="240" w:after="180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Downloads\ModeloMonografia_2015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43275-DF4F-45A7-A346-B107AD9C7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ModeloMonografia_2015.dotx</Template>
  <TotalTime>138</TotalTime>
  <Pages>4</Pages>
  <Words>570</Words>
  <Characters>3080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FEDERAL DO RIO GRANDE DO SUL</vt:lpstr>
      <vt:lpstr>INSTITUTO FEDERAL DO RIO GRANDE DO SUL</vt:lpstr>
    </vt:vector>
  </TitlesOfParts>
  <Company>Hewlett-Packard</Company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Patricia</dc:creator>
  <cp:lastModifiedBy>Juau</cp:lastModifiedBy>
  <cp:revision>8</cp:revision>
  <cp:lastPrinted>2008-11-27T17:11:00Z</cp:lastPrinted>
  <dcterms:created xsi:type="dcterms:W3CDTF">2017-04-05T14:28:00Z</dcterms:created>
  <dcterms:modified xsi:type="dcterms:W3CDTF">2017-04-17T03:44:00Z</dcterms:modified>
</cp:coreProperties>
</file>